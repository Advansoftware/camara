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3D" w:rsidRPr="00A51C3D" w:rsidRDefault="00A51C3D" w:rsidP="00A51C3D">
      <w:pPr>
        <w:pStyle w:val="Ttulo5"/>
        <w:jc w:val="center"/>
        <w:rPr>
          <w:szCs w:val="28"/>
        </w:rPr>
      </w:pPr>
      <w:r w:rsidRPr="00A51C3D">
        <w:rPr>
          <w:szCs w:val="28"/>
        </w:rPr>
        <w:t>PROJETO DE LEI</w:t>
      </w:r>
      <w:r w:rsidR="00011DD4">
        <w:rPr>
          <w:szCs w:val="28"/>
        </w:rPr>
        <w:t xml:space="preserve"> 28</w:t>
      </w:r>
      <w:r w:rsidR="001B7426">
        <w:rPr>
          <w:szCs w:val="28"/>
        </w:rPr>
        <w:t>/2018</w:t>
      </w:r>
    </w:p>
    <w:p w:rsidR="001B7426" w:rsidRDefault="001B7426" w:rsidP="001B7426">
      <w:pPr>
        <w:rPr>
          <w:szCs w:val="28"/>
        </w:rPr>
      </w:pPr>
    </w:p>
    <w:p w:rsidR="001B7426" w:rsidRDefault="001B7426" w:rsidP="001B7426">
      <w:pPr>
        <w:rPr>
          <w:szCs w:val="28"/>
        </w:rPr>
      </w:pPr>
    </w:p>
    <w:p w:rsidR="001B7426" w:rsidRDefault="001B7426" w:rsidP="001B7426">
      <w:pPr>
        <w:ind w:left="3119"/>
        <w:jc w:val="both"/>
        <w:rPr>
          <w:b/>
          <w:szCs w:val="28"/>
        </w:rPr>
      </w:pPr>
      <w:r>
        <w:rPr>
          <w:b/>
          <w:szCs w:val="28"/>
        </w:rPr>
        <w:t>Dispõe sobre a alteração do Plano Plurianual de Ações para o quadriênio 2018/2021 e dá outras providências.</w:t>
      </w:r>
    </w:p>
    <w:p w:rsidR="001B7426" w:rsidRDefault="001B7426" w:rsidP="001B7426">
      <w:pPr>
        <w:rPr>
          <w:szCs w:val="28"/>
        </w:rPr>
      </w:pPr>
    </w:p>
    <w:p w:rsidR="001B7426" w:rsidRDefault="001B7426" w:rsidP="001B7426">
      <w:pPr>
        <w:rPr>
          <w:szCs w:val="28"/>
        </w:rPr>
      </w:pPr>
    </w:p>
    <w:p w:rsidR="001B7426" w:rsidRDefault="001B7426" w:rsidP="001B7426">
      <w:pPr>
        <w:jc w:val="both"/>
        <w:rPr>
          <w:szCs w:val="28"/>
        </w:rPr>
      </w:pPr>
      <w:r>
        <w:rPr>
          <w:szCs w:val="28"/>
        </w:rPr>
        <w:tab/>
        <w:t>A Câmara Municipal do município de Brazópolis aprovou e eu, Prefeito Municipal, sanciono e promulgo a seguinte Lei:</w:t>
      </w:r>
    </w:p>
    <w:p w:rsidR="001B7426" w:rsidRDefault="001B7426" w:rsidP="001B7426">
      <w:pPr>
        <w:jc w:val="both"/>
        <w:rPr>
          <w:szCs w:val="28"/>
        </w:rPr>
      </w:pP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b/>
          <w:szCs w:val="28"/>
        </w:rPr>
        <w:t>Art. 1º.</w:t>
      </w:r>
      <w:r>
        <w:rPr>
          <w:szCs w:val="28"/>
        </w:rPr>
        <w:t xml:space="preserve"> Ficam modificados, na</w:t>
      </w:r>
      <w:r w:rsidR="00011DD4">
        <w:rPr>
          <w:szCs w:val="28"/>
        </w:rPr>
        <w:t xml:space="preserve"> </w:t>
      </w:r>
      <w:r>
        <w:rPr>
          <w:szCs w:val="28"/>
        </w:rPr>
        <w:t xml:space="preserve"> Lei Municipal nº</w:t>
      </w:r>
      <w:r w:rsidR="00011DD4">
        <w:rPr>
          <w:szCs w:val="28"/>
        </w:rPr>
        <w:t xml:space="preserve"> 1212 de 28 de dezembro de 2018</w:t>
      </w:r>
      <w:r>
        <w:rPr>
          <w:szCs w:val="28"/>
        </w:rPr>
        <w:t xml:space="preserve"> , Lei do Plano Plurianual de Ações para o período de 2018/2021, os anexos do Quadro de Detalhamento de Despesa e demais anexos contendo os programas de governo.</w:t>
      </w:r>
    </w:p>
    <w:p w:rsidR="001B7426" w:rsidRDefault="001B7426" w:rsidP="001B7426">
      <w:pPr>
        <w:ind w:firstLine="708"/>
        <w:jc w:val="both"/>
        <w:rPr>
          <w:szCs w:val="28"/>
        </w:rPr>
      </w:pP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b/>
          <w:szCs w:val="28"/>
        </w:rPr>
        <w:t>Art. 2º.</w:t>
      </w:r>
      <w:r>
        <w:rPr>
          <w:szCs w:val="28"/>
        </w:rPr>
        <w:t xml:space="preserve"> As alterações previstas </w:t>
      </w:r>
      <w:r w:rsidR="00011DD4">
        <w:rPr>
          <w:szCs w:val="28"/>
        </w:rPr>
        <w:t>na</w:t>
      </w:r>
      <w:r>
        <w:rPr>
          <w:szCs w:val="28"/>
        </w:rPr>
        <w:t xml:space="preserve"> Lei do Plano Plurianual de Ações</w:t>
      </w:r>
      <w:r w:rsidR="00011DD4">
        <w:rPr>
          <w:szCs w:val="28"/>
        </w:rPr>
        <w:t>,</w:t>
      </w:r>
      <w:r>
        <w:rPr>
          <w:szCs w:val="28"/>
        </w:rPr>
        <w:t xml:space="preserve"> tem como fundamento legal os arts. 1º e 2º da respectiva Lei, de forma a atender às necessidades do município de Brazópolis.</w:t>
      </w:r>
    </w:p>
    <w:p w:rsidR="001B7426" w:rsidRDefault="001B7426" w:rsidP="001B7426">
      <w:pPr>
        <w:ind w:firstLine="708"/>
        <w:jc w:val="both"/>
        <w:rPr>
          <w:szCs w:val="28"/>
        </w:rPr>
      </w:pP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b/>
          <w:szCs w:val="28"/>
        </w:rPr>
        <w:t>Art. 3º.</w:t>
      </w:r>
      <w:r>
        <w:rPr>
          <w:szCs w:val="28"/>
        </w:rPr>
        <w:t xml:space="preserve"> Os anexos dos programas e das ações de governo são partes integrantes deste projeto de lei.</w:t>
      </w: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szCs w:val="28"/>
        </w:rPr>
        <w:tab/>
      </w: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b/>
          <w:szCs w:val="28"/>
        </w:rPr>
        <w:t>Art. 4º.</w:t>
      </w:r>
      <w:r>
        <w:rPr>
          <w:szCs w:val="28"/>
        </w:rPr>
        <w:t xml:space="preserve"> Esta Lei entra em vigor na data de sua publicação.</w:t>
      </w:r>
    </w:p>
    <w:p w:rsidR="001B7426" w:rsidRDefault="001B7426" w:rsidP="001B7426">
      <w:pPr>
        <w:jc w:val="both"/>
        <w:rPr>
          <w:szCs w:val="28"/>
        </w:rPr>
      </w:pPr>
    </w:p>
    <w:p w:rsidR="001B7426" w:rsidRDefault="001B7426" w:rsidP="001B7426">
      <w:pPr>
        <w:ind w:firstLine="708"/>
        <w:jc w:val="both"/>
        <w:rPr>
          <w:szCs w:val="28"/>
        </w:rPr>
      </w:pPr>
      <w:r>
        <w:rPr>
          <w:szCs w:val="28"/>
        </w:rPr>
        <w:t>Brazópolis – MG, 0</w:t>
      </w:r>
      <w:r w:rsidR="00CA6E7E">
        <w:rPr>
          <w:szCs w:val="28"/>
        </w:rPr>
        <w:fldChar w:fldCharType="begin"/>
      </w:r>
      <w:r>
        <w:rPr>
          <w:szCs w:val="28"/>
        </w:rPr>
        <w:instrText xml:space="preserve"> TIME \@ "d' de 'MMMM' de 'yyyy" </w:instrText>
      </w:r>
      <w:r w:rsidR="00CA6E7E">
        <w:rPr>
          <w:szCs w:val="28"/>
        </w:rPr>
        <w:fldChar w:fldCharType="separate"/>
      </w:r>
      <w:r w:rsidR="00B356C7">
        <w:rPr>
          <w:noProof/>
          <w:szCs w:val="28"/>
        </w:rPr>
        <w:t>17 de setembro de 2018</w:t>
      </w:r>
      <w:r w:rsidR="00CA6E7E">
        <w:rPr>
          <w:szCs w:val="28"/>
        </w:rPr>
        <w:fldChar w:fldCharType="end"/>
      </w:r>
      <w:r>
        <w:rPr>
          <w:szCs w:val="28"/>
        </w:rPr>
        <w:t>.</w:t>
      </w:r>
    </w:p>
    <w:p w:rsidR="001B7426" w:rsidRDefault="001B7426" w:rsidP="001B7426">
      <w:pPr>
        <w:rPr>
          <w:szCs w:val="28"/>
        </w:rPr>
      </w:pPr>
    </w:p>
    <w:p w:rsidR="001B7426" w:rsidRDefault="001B7426" w:rsidP="001B7426">
      <w:pPr>
        <w:jc w:val="center"/>
        <w:rPr>
          <w:szCs w:val="28"/>
        </w:rPr>
      </w:pPr>
    </w:p>
    <w:p w:rsidR="001B7426" w:rsidRDefault="001B7426" w:rsidP="001B7426">
      <w:pPr>
        <w:jc w:val="center"/>
        <w:rPr>
          <w:szCs w:val="28"/>
        </w:rPr>
      </w:pPr>
    </w:p>
    <w:p w:rsidR="001B7426" w:rsidRDefault="00011DD4" w:rsidP="001B7426">
      <w:pPr>
        <w:jc w:val="center"/>
        <w:rPr>
          <w:szCs w:val="28"/>
        </w:rPr>
      </w:pPr>
      <w:r>
        <w:rPr>
          <w:szCs w:val="28"/>
        </w:rPr>
        <w:t>Carlos Alberto Morais</w:t>
      </w:r>
    </w:p>
    <w:p w:rsidR="001B7426" w:rsidRDefault="001B7426" w:rsidP="001B7426">
      <w:pPr>
        <w:jc w:val="center"/>
        <w:rPr>
          <w:szCs w:val="28"/>
        </w:rPr>
      </w:pPr>
      <w:r>
        <w:rPr>
          <w:szCs w:val="28"/>
        </w:rPr>
        <w:t>Prefeito Municipal</w:t>
      </w:r>
    </w:p>
    <w:p w:rsidR="001B7426" w:rsidRDefault="001B7426" w:rsidP="001B7426">
      <w:pPr>
        <w:jc w:val="center"/>
        <w:rPr>
          <w:szCs w:val="28"/>
        </w:rPr>
      </w:pPr>
    </w:p>
    <w:p w:rsidR="001B7426" w:rsidRDefault="001B7426" w:rsidP="001B7426">
      <w:pPr>
        <w:jc w:val="center"/>
        <w:rPr>
          <w:szCs w:val="28"/>
        </w:rPr>
      </w:pPr>
    </w:p>
    <w:p w:rsidR="001B7426" w:rsidRDefault="001B7426" w:rsidP="001B7426">
      <w:pPr>
        <w:jc w:val="center"/>
        <w:rPr>
          <w:szCs w:val="28"/>
        </w:rPr>
      </w:pPr>
    </w:p>
    <w:p w:rsidR="001B7426" w:rsidRDefault="001B7426" w:rsidP="001B7426">
      <w:pPr>
        <w:jc w:val="center"/>
        <w:rPr>
          <w:szCs w:val="28"/>
        </w:rPr>
      </w:pPr>
    </w:p>
    <w:p w:rsidR="001B7426" w:rsidRDefault="001B7426" w:rsidP="001B7426">
      <w:pPr>
        <w:jc w:val="center"/>
        <w:rPr>
          <w:b/>
          <w:szCs w:val="28"/>
          <w:u w:val="single"/>
        </w:rPr>
      </w:pPr>
    </w:p>
    <w:p w:rsidR="00BE48CD" w:rsidRDefault="00BE48CD" w:rsidP="001B7426">
      <w:pPr>
        <w:jc w:val="center"/>
        <w:rPr>
          <w:b/>
          <w:szCs w:val="28"/>
          <w:u w:val="single"/>
        </w:rPr>
      </w:pPr>
    </w:p>
    <w:p w:rsidR="00BE48CD" w:rsidRDefault="00BE48CD" w:rsidP="001B7426">
      <w:pPr>
        <w:jc w:val="center"/>
        <w:rPr>
          <w:b/>
          <w:szCs w:val="28"/>
          <w:u w:val="single"/>
        </w:rPr>
      </w:pPr>
    </w:p>
    <w:p w:rsidR="00BE48CD" w:rsidRDefault="00BE48CD" w:rsidP="001B7426">
      <w:pPr>
        <w:jc w:val="center"/>
        <w:rPr>
          <w:b/>
          <w:szCs w:val="28"/>
          <w:u w:val="single"/>
        </w:rPr>
      </w:pPr>
    </w:p>
    <w:p w:rsidR="001B7426" w:rsidRDefault="001B7426" w:rsidP="001B7426">
      <w:pPr>
        <w:jc w:val="center"/>
        <w:rPr>
          <w:b/>
          <w:szCs w:val="28"/>
          <w:u w:val="single"/>
        </w:rPr>
      </w:pPr>
    </w:p>
    <w:p w:rsidR="001B7426" w:rsidRDefault="001B7426" w:rsidP="001B7426">
      <w:pPr>
        <w:jc w:val="center"/>
        <w:rPr>
          <w:b/>
          <w:szCs w:val="28"/>
          <w:u w:val="single"/>
        </w:rPr>
      </w:pPr>
      <w:r>
        <w:rPr>
          <w:b/>
          <w:szCs w:val="28"/>
          <w:u w:val="single"/>
        </w:rPr>
        <w:t>JUSTIFICATIVA</w:t>
      </w:r>
    </w:p>
    <w:p w:rsidR="001B7426" w:rsidRDefault="001B7426" w:rsidP="001B7426">
      <w:pPr>
        <w:jc w:val="both"/>
        <w:rPr>
          <w:b/>
          <w:szCs w:val="28"/>
          <w:u w:val="single"/>
        </w:rPr>
      </w:pPr>
    </w:p>
    <w:p w:rsidR="001B7426" w:rsidRDefault="001B7426" w:rsidP="001B7426">
      <w:pPr>
        <w:jc w:val="both"/>
        <w:rPr>
          <w:b/>
          <w:szCs w:val="28"/>
          <w:u w:val="single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 xml:space="preserve">               Senhores Vereadores.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 xml:space="preserve">               Tenho a honra de submeter à elevada apreciação dessa egrégia Câmara Municipal o Projeto de Lei de nº</w:t>
      </w:r>
      <w:r w:rsidR="00A4416F" w:rsidRPr="005A4313">
        <w:rPr>
          <w:rFonts w:cs="Arial"/>
          <w:sz w:val="22"/>
          <w:szCs w:val="22"/>
        </w:rPr>
        <w:t xml:space="preserve"> 28/2018,</w:t>
      </w:r>
      <w:r w:rsidRPr="005A4313">
        <w:rPr>
          <w:rFonts w:cs="Arial"/>
          <w:sz w:val="22"/>
          <w:szCs w:val="22"/>
        </w:rPr>
        <w:t xml:space="preserve"> que autoriza o Poder Executivo Municipal a adequar o PPA – Plano Plurianual de 20</w:t>
      </w:r>
      <w:r w:rsidR="005A28DF" w:rsidRPr="005A4313">
        <w:rPr>
          <w:rFonts w:cs="Arial"/>
          <w:sz w:val="22"/>
          <w:szCs w:val="22"/>
        </w:rPr>
        <w:t>1</w:t>
      </w:r>
      <w:r w:rsidR="00BE48CD" w:rsidRPr="005A4313">
        <w:rPr>
          <w:rFonts w:cs="Arial"/>
          <w:sz w:val="22"/>
          <w:szCs w:val="22"/>
        </w:rPr>
        <w:t>8</w:t>
      </w:r>
      <w:r w:rsidRPr="005A4313">
        <w:rPr>
          <w:rFonts w:cs="Arial"/>
          <w:sz w:val="22"/>
          <w:szCs w:val="22"/>
        </w:rPr>
        <w:t>/20</w:t>
      </w:r>
      <w:r w:rsidR="005A28DF" w:rsidRPr="005A4313">
        <w:rPr>
          <w:rFonts w:cs="Arial"/>
          <w:sz w:val="22"/>
          <w:szCs w:val="22"/>
        </w:rPr>
        <w:t>21</w:t>
      </w:r>
      <w:r w:rsidRPr="005A4313">
        <w:rPr>
          <w:rFonts w:cs="Arial"/>
          <w:sz w:val="22"/>
          <w:szCs w:val="22"/>
        </w:rPr>
        <w:t>, conforme a Lei Orçamentária para o Exercício de 201</w:t>
      </w:r>
      <w:r w:rsidR="005A28DF" w:rsidRPr="005A4313">
        <w:rPr>
          <w:rFonts w:cs="Arial"/>
          <w:sz w:val="22"/>
          <w:szCs w:val="22"/>
        </w:rPr>
        <w:t>9</w:t>
      </w:r>
      <w:r w:rsidRPr="005A4313">
        <w:rPr>
          <w:rFonts w:cs="Arial"/>
          <w:sz w:val="22"/>
          <w:szCs w:val="22"/>
        </w:rPr>
        <w:t>, e dá outras providências.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 xml:space="preserve">               A aprovação da presente proposta é urgente e necessária para regularizar as diferenças de valores entre a proposta orçamentária para o Exercício de 201</w:t>
      </w:r>
      <w:r w:rsidR="005A28DF" w:rsidRPr="005A4313">
        <w:rPr>
          <w:rFonts w:cs="Arial"/>
          <w:sz w:val="22"/>
          <w:szCs w:val="22"/>
        </w:rPr>
        <w:t>9</w:t>
      </w:r>
      <w:r w:rsidRPr="005A4313">
        <w:rPr>
          <w:rFonts w:cs="Arial"/>
          <w:sz w:val="22"/>
          <w:szCs w:val="22"/>
        </w:rPr>
        <w:t xml:space="preserve"> e a previsão contida no PPA – Exercício 201</w:t>
      </w:r>
      <w:r w:rsidR="005A28DF" w:rsidRPr="005A4313">
        <w:rPr>
          <w:rFonts w:cs="Arial"/>
          <w:sz w:val="22"/>
          <w:szCs w:val="22"/>
        </w:rPr>
        <w:t>8</w:t>
      </w:r>
      <w:r w:rsidRPr="005A4313">
        <w:rPr>
          <w:rFonts w:cs="Arial"/>
          <w:sz w:val="22"/>
          <w:szCs w:val="22"/>
        </w:rPr>
        <w:t>/20</w:t>
      </w:r>
      <w:r w:rsidR="005A28DF" w:rsidRPr="005A4313">
        <w:rPr>
          <w:rFonts w:cs="Arial"/>
          <w:sz w:val="22"/>
          <w:szCs w:val="22"/>
        </w:rPr>
        <w:t>21</w:t>
      </w:r>
      <w:r w:rsidRPr="005A4313">
        <w:rPr>
          <w:rFonts w:cs="Arial"/>
          <w:sz w:val="22"/>
          <w:szCs w:val="22"/>
        </w:rPr>
        <w:t xml:space="preserve">. 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 xml:space="preserve">               Ao submeter o Projeto à apreciação dos senhores vereadores, estou certo de que saberão aperfeiçoá-lo e reconhecerão a necessidade de sua aprovação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 xml:space="preserve">               Coloco-me à disposição para quaisquer outros esclarecimentos</w:t>
      </w:r>
      <w:r w:rsidR="00347A3C" w:rsidRPr="005A4313">
        <w:rPr>
          <w:rFonts w:cs="Arial"/>
          <w:sz w:val="22"/>
          <w:szCs w:val="22"/>
        </w:rPr>
        <w:t>,</w:t>
      </w:r>
      <w:r w:rsidRPr="005A4313">
        <w:rPr>
          <w:rFonts w:cs="Arial"/>
          <w:sz w:val="22"/>
          <w:szCs w:val="22"/>
        </w:rPr>
        <w:t xml:space="preserve"> que se f</w:t>
      </w:r>
      <w:r w:rsidR="00347A3C" w:rsidRPr="005A4313">
        <w:rPr>
          <w:rFonts w:cs="Arial"/>
          <w:sz w:val="22"/>
          <w:szCs w:val="22"/>
        </w:rPr>
        <w:t>izerem</w:t>
      </w:r>
      <w:r w:rsidRPr="005A4313">
        <w:rPr>
          <w:rFonts w:cs="Arial"/>
          <w:sz w:val="22"/>
          <w:szCs w:val="22"/>
        </w:rPr>
        <w:t xml:space="preserve"> necessários.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  <w:r w:rsidRPr="005A4313">
        <w:rPr>
          <w:rFonts w:cs="Arial"/>
          <w:sz w:val="22"/>
          <w:szCs w:val="22"/>
        </w:rPr>
        <w:t>Atenciosamente.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Pr="005A4313" w:rsidRDefault="005A4313" w:rsidP="001B7426">
      <w:pPr>
        <w:jc w:val="both"/>
        <w:rPr>
          <w:rFonts w:cs="Arial"/>
          <w:sz w:val="22"/>
          <w:szCs w:val="22"/>
        </w:rPr>
      </w:pPr>
      <w:r w:rsidRPr="005A4313">
        <w:rPr>
          <w:sz w:val="22"/>
          <w:szCs w:val="22"/>
        </w:rPr>
        <w:t>Gabinete do Prefeito, 06 de setembro de 2018.</w:t>
      </w: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5A4313" w:rsidRPr="005A4313" w:rsidRDefault="005A4313" w:rsidP="005A4313">
      <w:pPr>
        <w:jc w:val="center"/>
        <w:rPr>
          <w:sz w:val="22"/>
          <w:szCs w:val="22"/>
        </w:rPr>
      </w:pPr>
    </w:p>
    <w:p w:rsidR="005A4313" w:rsidRPr="005A4313" w:rsidRDefault="005A4313" w:rsidP="005A4313">
      <w:pPr>
        <w:jc w:val="center"/>
        <w:rPr>
          <w:sz w:val="22"/>
          <w:szCs w:val="22"/>
        </w:rPr>
      </w:pPr>
    </w:p>
    <w:p w:rsidR="005A4313" w:rsidRPr="005A4313" w:rsidRDefault="005A4313" w:rsidP="005A4313">
      <w:pPr>
        <w:jc w:val="center"/>
        <w:rPr>
          <w:sz w:val="22"/>
          <w:szCs w:val="22"/>
        </w:rPr>
      </w:pPr>
      <w:r w:rsidRPr="005A4313">
        <w:rPr>
          <w:sz w:val="22"/>
          <w:szCs w:val="22"/>
        </w:rPr>
        <w:t>Carlos Alberto Morais</w:t>
      </w:r>
    </w:p>
    <w:p w:rsidR="005A4313" w:rsidRPr="005A4313" w:rsidRDefault="005A4313" w:rsidP="005A4313">
      <w:pPr>
        <w:jc w:val="center"/>
        <w:rPr>
          <w:sz w:val="22"/>
          <w:szCs w:val="22"/>
        </w:rPr>
      </w:pPr>
      <w:r w:rsidRPr="005A4313">
        <w:rPr>
          <w:sz w:val="22"/>
          <w:szCs w:val="22"/>
        </w:rPr>
        <w:t>Prefeito Municipal</w:t>
      </w:r>
    </w:p>
    <w:p w:rsidR="005A4313" w:rsidRPr="005A4313" w:rsidRDefault="005A4313" w:rsidP="005A4313">
      <w:pPr>
        <w:jc w:val="center"/>
        <w:rPr>
          <w:sz w:val="22"/>
          <w:szCs w:val="22"/>
        </w:rPr>
      </w:pPr>
    </w:p>
    <w:p w:rsidR="001B7426" w:rsidRPr="005A4313" w:rsidRDefault="001B7426" w:rsidP="001B7426">
      <w:pPr>
        <w:jc w:val="both"/>
        <w:rPr>
          <w:rFonts w:cs="Arial"/>
          <w:sz w:val="22"/>
          <w:szCs w:val="22"/>
        </w:rPr>
      </w:pPr>
    </w:p>
    <w:p w:rsidR="001B7426" w:rsidRDefault="001B7426" w:rsidP="001B7426">
      <w:pPr>
        <w:jc w:val="both"/>
        <w:rPr>
          <w:rFonts w:cs="Arial"/>
          <w:szCs w:val="28"/>
        </w:rPr>
      </w:pPr>
    </w:p>
    <w:p w:rsidR="00A51C3D" w:rsidRPr="00A51C3D" w:rsidRDefault="00A51C3D" w:rsidP="00A51C3D">
      <w:pPr>
        <w:pStyle w:val="Recuodecorpodetexto"/>
        <w:ind w:left="5103" w:hanging="141"/>
        <w:jc w:val="both"/>
        <w:rPr>
          <w:b/>
          <w:sz w:val="24"/>
          <w:szCs w:val="24"/>
        </w:rPr>
      </w:pPr>
    </w:p>
    <w:sectPr w:rsidR="00A51C3D" w:rsidRPr="00A51C3D" w:rsidSect="005926A9">
      <w:headerReference w:type="default" r:id="rId7"/>
      <w:footerReference w:type="even" r:id="rId8"/>
      <w:footerReference w:type="default" r:id="rId9"/>
      <w:pgSz w:w="11907" w:h="16840" w:code="9"/>
      <w:pgMar w:top="1134" w:right="1134" w:bottom="1661" w:left="1418" w:header="426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B2" w:rsidRDefault="00C809B2">
      <w:r>
        <w:separator/>
      </w:r>
    </w:p>
  </w:endnote>
  <w:endnote w:type="continuationSeparator" w:id="1">
    <w:p w:rsidR="00C809B2" w:rsidRDefault="00C809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CA6E7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6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2198" w:rsidRDefault="000A2198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98" w:rsidRDefault="000D6DAC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Rua Dona Ana Chaves, 218 – Centro – Brazópolis/MG – CEP 37.530-000 – www.brazopolis.mg.gov.br</w:t>
    </w:r>
  </w:p>
  <w:p w:rsidR="000A2198" w:rsidRDefault="001B6C52">
    <w:pPr>
      <w:pStyle w:val="Rodap"/>
      <w:pBdr>
        <w:top w:val="single" w:sz="8" w:space="1" w:color="E50019"/>
      </w:pBdr>
      <w:jc w:val="center"/>
      <w:rPr>
        <w:rFonts w:ascii="Tahoma" w:hAnsi="Tahoma" w:cs="Tahoma"/>
        <w:color w:val="3F8CF2"/>
        <w:sz w:val="20"/>
      </w:rPr>
    </w:pPr>
    <w:r>
      <w:rPr>
        <w:rFonts w:ascii="Tahoma" w:hAnsi="Tahoma" w:cs="Tahoma"/>
        <w:color w:val="3F8CF2"/>
        <w:sz w:val="20"/>
      </w:rPr>
      <w:t>Tel</w:t>
    </w:r>
    <w:r w:rsidR="000D6DAC">
      <w:rPr>
        <w:rFonts w:ascii="Tahoma" w:hAnsi="Tahoma" w:cs="Tahoma"/>
        <w:color w:val="3F8CF2"/>
        <w:sz w:val="20"/>
      </w:rPr>
      <w:t>: (35) 3641-1373 – CNPJ: 18.025.890/0001-51</w:t>
    </w:r>
  </w:p>
  <w:p w:rsidR="000A2198" w:rsidRDefault="000A219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B2" w:rsidRDefault="00C809B2">
      <w:r>
        <w:separator/>
      </w:r>
    </w:p>
  </w:footnote>
  <w:footnote w:type="continuationSeparator" w:id="1">
    <w:p w:rsidR="00C809B2" w:rsidRDefault="00C809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6A9" w:rsidRDefault="002B461E" w:rsidP="00B72290">
    <w:pPr>
      <w:jc w:val="center"/>
      <w:rPr>
        <w:rFonts w:ascii="Verdana" w:hAnsi="Verdana"/>
        <w:b/>
        <w:sz w:val="40"/>
        <w:szCs w:val="40"/>
      </w:rPr>
    </w:pP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5209540</wp:posOffset>
          </wp:positionH>
          <wp:positionV relativeFrom="paragraph">
            <wp:posOffset>148590</wp:posOffset>
          </wp:positionV>
          <wp:extent cx="937895" cy="923925"/>
          <wp:effectExtent l="19050" t="0" r="0" b="0"/>
          <wp:wrapTopAndBottom/>
          <wp:docPr id="6" name="Imagem 1" descr="Logo_definiti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efinitiv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9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40"/>
        <w:szCs w:val="4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-252730</wp:posOffset>
          </wp:positionH>
          <wp:positionV relativeFrom="paragraph">
            <wp:posOffset>120015</wp:posOffset>
          </wp:positionV>
          <wp:extent cx="883285" cy="952500"/>
          <wp:effectExtent l="19050" t="0" r="0" b="0"/>
          <wp:wrapSquare wrapText="bothSides"/>
          <wp:docPr id="4" name="Imagem 4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rasa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A2198" w:rsidRDefault="002A1AC7" w:rsidP="00B72290">
    <w:pPr>
      <w:jc w:val="center"/>
      <w:rPr>
        <w:rFonts w:ascii="Verdana" w:hAnsi="Verdana"/>
        <w:b/>
        <w:sz w:val="24"/>
        <w:szCs w:val="24"/>
      </w:rPr>
    </w:pPr>
    <w:r w:rsidRPr="00DA63FD">
      <w:rPr>
        <w:rFonts w:ascii="Verdana" w:hAnsi="Verdana"/>
        <w:b/>
        <w:sz w:val="40"/>
        <w:szCs w:val="40"/>
      </w:rPr>
      <w:t>MUNIC</w:t>
    </w:r>
    <w:r w:rsidR="00CD3BF0">
      <w:rPr>
        <w:rFonts w:ascii="Verdana" w:hAnsi="Verdana"/>
        <w:b/>
        <w:sz w:val="40"/>
        <w:szCs w:val="40"/>
      </w:rPr>
      <w:t>Í</w:t>
    </w:r>
    <w:r w:rsidRPr="00DA63FD">
      <w:rPr>
        <w:rFonts w:ascii="Verdana" w:hAnsi="Verdana"/>
        <w:b/>
        <w:sz w:val="40"/>
        <w:szCs w:val="40"/>
      </w:rPr>
      <w:t>PIO DE BRAZÓPOLIS</w:t>
    </w:r>
    <w:r w:rsidR="00DA63FD">
      <w:rPr>
        <w:rFonts w:ascii="Verdana" w:hAnsi="Verdana"/>
        <w:sz w:val="40"/>
        <w:szCs w:val="40"/>
      </w:rPr>
      <w:t xml:space="preserve">                             </w:t>
    </w:r>
    <w:r w:rsidR="00DA63FD">
      <w:rPr>
        <w:rFonts w:ascii="Verdana" w:hAnsi="Verdana"/>
        <w:sz w:val="40"/>
        <w:szCs w:val="40"/>
      </w:rPr>
      <w:br/>
    </w:r>
    <w:r w:rsidRPr="00DA63FD">
      <w:rPr>
        <w:rFonts w:ascii="Verdana" w:hAnsi="Verdana"/>
        <w:b/>
        <w:sz w:val="24"/>
        <w:szCs w:val="24"/>
      </w:rPr>
      <w:t>ESTADO DE MINAS GERAIS</w:t>
    </w:r>
  </w:p>
  <w:p w:rsidR="002B461E" w:rsidRPr="00DA63FD" w:rsidRDefault="002B461E" w:rsidP="00B72290">
    <w:pPr>
      <w:jc w:val="center"/>
      <w:rPr>
        <w:rFonts w:ascii="Verdana" w:hAnsi="Verdana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0"/>
      <w:numFmt w:val="decimal"/>
      <w:lvlText w:val="Art. %1."/>
      <w:lvlJc w:val="left"/>
      <w:pPr>
        <w:tabs>
          <w:tab w:val="num" w:pos="1440"/>
        </w:tabs>
        <w:ind w:left="0" w:firstLine="0"/>
      </w:pPr>
      <w:rPr>
        <w:b/>
      </w:rPr>
    </w:lvl>
    <w:lvl w:ilvl="1">
      <w:start w:val="1"/>
      <w:numFmt w:val="decimal"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decimal"/>
      <w:lvlText w:val="%9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6AC1599"/>
    <w:multiLevelType w:val="hybridMultilevel"/>
    <w:tmpl w:val="F6A6DE02"/>
    <w:lvl w:ilvl="0" w:tplc="4E6CF31A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>
    <w:nsid w:val="06B73AE1"/>
    <w:multiLevelType w:val="hybridMultilevel"/>
    <w:tmpl w:val="7DA80A9A"/>
    <w:lvl w:ilvl="0" w:tplc="11CE4BF6"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3">
    <w:nsid w:val="14D13771"/>
    <w:multiLevelType w:val="hybridMultilevel"/>
    <w:tmpl w:val="76A4E4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BF11E67"/>
    <w:multiLevelType w:val="hybridMultilevel"/>
    <w:tmpl w:val="0C7C6A2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621362"/>
    <w:multiLevelType w:val="hybridMultilevel"/>
    <w:tmpl w:val="6F963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77695"/>
    <w:multiLevelType w:val="hybridMultilevel"/>
    <w:tmpl w:val="4926B3FE"/>
    <w:lvl w:ilvl="0" w:tplc="8A347448">
      <w:start w:val="1"/>
      <w:numFmt w:val="decimal"/>
      <w:lvlText w:val="%1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65"/>
        </w:tabs>
        <w:ind w:left="25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85"/>
        </w:tabs>
        <w:ind w:left="32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05"/>
        </w:tabs>
        <w:ind w:left="40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25"/>
        </w:tabs>
        <w:ind w:left="47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45"/>
        </w:tabs>
        <w:ind w:left="54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65"/>
        </w:tabs>
        <w:ind w:left="61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85"/>
        </w:tabs>
        <w:ind w:left="68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05"/>
        </w:tabs>
        <w:ind w:left="7605" w:hanging="180"/>
      </w:pPr>
    </w:lvl>
  </w:abstractNum>
  <w:abstractNum w:abstractNumId="7">
    <w:nsid w:val="233D029C"/>
    <w:multiLevelType w:val="hybridMultilevel"/>
    <w:tmpl w:val="A2201AEA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0C2868"/>
    <w:multiLevelType w:val="hybridMultilevel"/>
    <w:tmpl w:val="DD7A2F2E"/>
    <w:lvl w:ilvl="0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2B650D95"/>
    <w:multiLevelType w:val="hybridMultilevel"/>
    <w:tmpl w:val="85B0119E"/>
    <w:lvl w:ilvl="0" w:tplc="F52C2BA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70FAA8">
      <w:start w:val="1"/>
      <w:numFmt w:val="decimal"/>
      <w:lvlText w:val="%2-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D2A5307"/>
    <w:multiLevelType w:val="hybridMultilevel"/>
    <w:tmpl w:val="15326CBA"/>
    <w:lvl w:ilvl="0" w:tplc="75DE2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653387"/>
    <w:multiLevelType w:val="hybridMultilevel"/>
    <w:tmpl w:val="21FC159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8085946"/>
    <w:multiLevelType w:val="hybridMultilevel"/>
    <w:tmpl w:val="BCD4A9FC"/>
    <w:lvl w:ilvl="0" w:tplc="5FAA98F0">
      <w:start w:val="3"/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3">
    <w:nsid w:val="38240738"/>
    <w:multiLevelType w:val="hybridMultilevel"/>
    <w:tmpl w:val="64B851F8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392741B9"/>
    <w:multiLevelType w:val="hybridMultilevel"/>
    <w:tmpl w:val="89783616"/>
    <w:lvl w:ilvl="0" w:tplc="4148E00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65"/>
        </w:tabs>
        <w:ind w:left="256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25"/>
        </w:tabs>
        <w:ind w:left="472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85"/>
        </w:tabs>
        <w:ind w:left="688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05"/>
        </w:tabs>
        <w:ind w:left="7605" w:hanging="360"/>
      </w:pPr>
      <w:rPr>
        <w:rFonts w:ascii="Wingdings" w:hAnsi="Wingdings" w:hint="default"/>
      </w:rPr>
    </w:lvl>
  </w:abstractNum>
  <w:abstractNum w:abstractNumId="15">
    <w:nsid w:val="41EE7A1F"/>
    <w:multiLevelType w:val="hybridMultilevel"/>
    <w:tmpl w:val="A5868C22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28114EF"/>
    <w:multiLevelType w:val="hybridMultilevel"/>
    <w:tmpl w:val="B364B3C6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4251144"/>
    <w:multiLevelType w:val="hybridMultilevel"/>
    <w:tmpl w:val="2082916A"/>
    <w:lvl w:ilvl="0" w:tplc="642AFA8A">
      <w:start w:val="1"/>
      <w:numFmt w:val="decimal"/>
      <w:lvlText w:val="%1-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8">
    <w:nsid w:val="514B76C2"/>
    <w:multiLevelType w:val="hybridMultilevel"/>
    <w:tmpl w:val="6C4C177E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58087CD1"/>
    <w:multiLevelType w:val="hybridMultilevel"/>
    <w:tmpl w:val="5D70E9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DE30FCB"/>
    <w:multiLevelType w:val="multilevel"/>
    <w:tmpl w:val="00000002"/>
    <w:lvl w:ilvl="0">
      <w:start w:val="10"/>
      <w:numFmt w:val="decimal"/>
      <w:lvlText w:val="Art. %1."/>
      <w:lvlJc w:val="left"/>
      <w:pPr>
        <w:tabs>
          <w:tab w:val="num" w:pos="1440"/>
        </w:tabs>
        <w:ind w:left="0" w:firstLine="0"/>
      </w:pPr>
      <w:rPr>
        <w:b/>
      </w:rPr>
    </w:lvl>
    <w:lvl w:ilvl="1">
      <w:start w:val="1"/>
      <w:numFmt w:val="decimal"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decimal"/>
      <w:lvlText w:val="%9."/>
      <w:lvlJc w:val="left"/>
      <w:pPr>
        <w:tabs>
          <w:tab w:val="num" w:pos="1800"/>
        </w:tabs>
        <w:ind w:left="1800" w:hanging="360"/>
      </w:pPr>
    </w:lvl>
  </w:abstractNum>
  <w:abstractNum w:abstractNumId="21">
    <w:nsid w:val="65D450BB"/>
    <w:multiLevelType w:val="hybridMultilevel"/>
    <w:tmpl w:val="42481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066AF3"/>
    <w:multiLevelType w:val="hybridMultilevel"/>
    <w:tmpl w:val="533EE00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D104983"/>
    <w:multiLevelType w:val="hybridMultilevel"/>
    <w:tmpl w:val="CB0E81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FD210C8"/>
    <w:multiLevelType w:val="hybridMultilevel"/>
    <w:tmpl w:val="EC0C4C60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>
    <w:nsid w:val="776128C1"/>
    <w:multiLevelType w:val="hybridMultilevel"/>
    <w:tmpl w:val="4A28568E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A957834"/>
    <w:multiLevelType w:val="hybridMultilevel"/>
    <w:tmpl w:val="69EAA9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6"/>
  </w:num>
  <w:num w:numId="4">
    <w:abstractNumId w:val="9"/>
  </w:num>
  <w:num w:numId="5">
    <w:abstractNumId w:val="14"/>
  </w:num>
  <w:num w:numId="6">
    <w:abstractNumId w:val="12"/>
  </w:num>
  <w:num w:numId="7">
    <w:abstractNumId w:val="2"/>
  </w:num>
  <w:num w:numId="8">
    <w:abstractNumId w:val="6"/>
  </w:num>
  <w:num w:numId="9">
    <w:abstractNumId w:val="21"/>
  </w:num>
  <w:num w:numId="10">
    <w:abstractNumId w:val="24"/>
  </w:num>
  <w:num w:numId="11">
    <w:abstractNumId w:val="1"/>
  </w:num>
  <w:num w:numId="12">
    <w:abstractNumId w:val="16"/>
  </w:num>
  <w:num w:numId="13">
    <w:abstractNumId w:val="13"/>
  </w:num>
  <w:num w:numId="14">
    <w:abstractNumId w:val="11"/>
  </w:num>
  <w:num w:numId="15">
    <w:abstractNumId w:val="15"/>
  </w:num>
  <w:num w:numId="16">
    <w:abstractNumId w:val="3"/>
  </w:num>
  <w:num w:numId="17">
    <w:abstractNumId w:val="4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22"/>
  </w:num>
  <w:num w:numId="23">
    <w:abstractNumId w:val="23"/>
  </w:num>
  <w:num w:numId="24">
    <w:abstractNumId w:val="8"/>
  </w:num>
  <w:num w:numId="25">
    <w:abstractNumId w:val="5"/>
  </w:num>
  <w:num w:numId="26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savePreviewPicture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/>
  <w:rsids>
    <w:rsidRoot w:val="009F7F8B"/>
    <w:rsid w:val="0000152A"/>
    <w:rsid w:val="00001DC2"/>
    <w:rsid w:val="00011DD4"/>
    <w:rsid w:val="000157F3"/>
    <w:rsid w:val="000236F3"/>
    <w:rsid w:val="000301F4"/>
    <w:rsid w:val="00037FEC"/>
    <w:rsid w:val="00042DF4"/>
    <w:rsid w:val="00062522"/>
    <w:rsid w:val="00074024"/>
    <w:rsid w:val="00092FB2"/>
    <w:rsid w:val="000934AE"/>
    <w:rsid w:val="00094E41"/>
    <w:rsid w:val="000960EF"/>
    <w:rsid w:val="000A2198"/>
    <w:rsid w:val="000A5291"/>
    <w:rsid w:val="000B7C0D"/>
    <w:rsid w:val="000C50B5"/>
    <w:rsid w:val="000D6DAC"/>
    <w:rsid w:val="000D6DCC"/>
    <w:rsid w:val="000E65DC"/>
    <w:rsid w:val="00103563"/>
    <w:rsid w:val="001333B3"/>
    <w:rsid w:val="00147E4B"/>
    <w:rsid w:val="00153801"/>
    <w:rsid w:val="0016064C"/>
    <w:rsid w:val="00180053"/>
    <w:rsid w:val="0019698B"/>
    <w:rsid w:val="001B4087"/>
    <w:rsid w:val="001B6C52"/>
    <w:rsid w:val="001B7426"/>
    <w:rsid w:val="001E3063"/>
    <w:rsid w:val="001F530B"/>
    <w:rsid w:val="00231646"/>
    <w:rsid w:val="002439BD"/>
    <w:rsid w:val="00243E1F"/>
    <w:rsid w:val="00244FB4"/>
    <w:rsid w:val="00256F10"/>
    <w:rsid w:val="00257FD2"/>
    <w:rsid w:val="00275455"/>
    <w:rsid w:val="00276136"/>
    <w:rsid w:val="002764E2"/>
    <w:rsid w:val="00283EA8"/>
    <w:rsid w:val="00284014"/>
    <w:rsid w:val="00290516"/>
    <w:rsid w:val="002A1AC7"/>
    <w:rsid w:val="002A3ED3"/>
    <w:rsid w:val="002A55D6"/>
    <w:rsid w:val="002A5AE6"/>
    <w:rsid w:val="002B461E"/>
    <w:rsid w:val="002B701D"/>
    <w:rsid w:val="002C4F9C"/>
    <w:rsid w:val="002C63E1"/>
    <w:rsid w:val="002D3D55"/>
    <w:rsid w:val="002E1E16"/>
    <w:rsid w:val="002F1DCE"/>
    <w:rsid w:val="00321A48"/>
    <w:rsid w:val="00323C0B"/>
    <w:rsid w:val="00347A3C"/>
    <w:rsid w:val="00347E06"/>
    <w:rsid w:val="0035105E"/>
    <w:rsid w:val="003519C0"/>
    <w:rsid w:val="00394C4D"/>
    <w:rsid w:val="003963F1"/>
    <w:rsid w:val="003A0D2A"/>
    <w:rsid w:val="003A7455"/>
    <w:rsid w:val="003D2402"/>
    <w:rsid w:val="003D3D22"/>
    <w:rsid w:val="003E6B0D"/>
    <w:rsid w:val="003F3627"/>
    <w:rsid w:val="003F58D1"/>
    <w:rsid w:val="0040236A"/>
    <w:rsid w:val="00402E61"/>
    <w:rsid w:val="0040675A"/>
    <w:rsid w:val="004130D8"/>
    <w:rsid w:val="00420DAE"/>
    <w:rsid w:val="004214D5"/>
    <w:rsid w:val="004223EC"/>
    <w:rsid w:val="00426DD0"/>
    <w:rsid w:val="00426EB1"/>
    <w:rsid w:val="004270A3"/>
    <w:rsid w:val="00427EEA"/>
    <w:rsid w:val="00431345"/>
    <w:rsid w:val="0043563F"/>
    <w:rsid w:val="00453030"/>
    <w:rsid w:val="0047344D"/>
    <w:rsid w:val="00484D61"/>
    <w:rsid w:val="00487A39"/>
    <w:rsid w:val="004B3AEA"/>
    <w:rsid w:val="004B3C24"/>
    <w:rsid w:val="004B78F1"/>
    <w:rsid w:val="004D2C0D"/>
    <w:rsid w:val="004E1A5E"/>
    <w:rsid w:val="004E2ADF"/>
    <w:rsid w:val="004F5738"/>
    <w:rsid w:val="004F7524"/>
    <w:rsid w:val="00517644"/>
    <w:rsid w:val="005203D6"/>
    <w:rsid w:val="00523602"/>
    <w:rsid w:val="00523C9A"/>
    <w:rsid w:val="005409DB"/>
    <w:rsid w:val="005431AD"/>
    <w:rsid w:val="00545EE4"/>
    <w:rsid w:val="00557B06"/>
    <w:rsid w:val="00573661"/>
    <w:rsid w:val="005926A9"/>
    <w:rsid w:val="0059652A"/>
    <w:rsid w:val="005A27E1"/>
    <w:rsid w:val="005A28DF"/>
    <w:rsid w:val="005A36FD"/>
    <w:rsid w:val="005A4313"/>
    <w:rsid w:val="005B4FCE"/>
    <w:rsid w:val="005D6549"/>
    <w:rsid w:val="005E2A06"/>
    <w:rsid w:val="005F3FFE"/>
    <w:rsid w:val="00615A03"/>
    <w:rsid w:val="00616CE4"/>
    <w:rsid w:val="0062343F"/>
    <w:rsid w:val="00642770"/>
    <w:rsid w:val="006529B0"/>
    <w:rsid w:val="0066343D"/>
    <w:rsid w:val="00673D4A"/>
    <w:rsid w:val="006848EF"/>
    <w:rsid w:val="006A0AF2"/>
    <w:rsid w:val="006A1729"/>
    <w:rsid w:val="006A7D7C"/>
    <w:rsid w:val="006B34B4"/>
    <w:rsid w:val="006C1EBC"/>
    <w:rsid w:val="006C30FE"/>
    <w:rsid w:val="006D2C6F"/>
    <w:rsid w:val="00713FE1"/>
    <w:rsid w:val="00716FA4"/>
    <w:rsid w:val="00727D63"/>
    <w:rsid w:val="00731AB6"/>
    <w:rsid w:val="007444D0"/>
    <w:rsid w:val="00747F7D"/>
    <w:rsid w:val="00755CAF"/>
    <w:rsid w:val="00762868"/>
    <w:rsid w:val="00764897"/>
    <w:rsid w:val="007A5B97"/>
    <w:rsid w:val="007D4526"/>
    <w:rsid w:val="007D6E90"/>
    <w:rsid w:val="00800BC7"/>
    <w:rsid w:val="00803548"/>
    <w:rsid w:val="00803B74"/>
    <w:rsid w:val="00804DF3"/>
    <w:rsid w:val="00813EFC"/>
    <w:rsid w:val="0081702A"/>
    <w:rsid w:val="00820B44"/>
    <w:rsid w:val="00823C6C"/>
    <w:rsid w:val="008427B3"/>
    <w:rsid w:val="00895F56"/>
    <w:rsid w:val="008A5269"/>
    <w:rsid w:val="008A5B71"/>
    <w:rsid w:val="008A7A8F"/>
    <w:rsid w:val="008C5178"/>
    <w:rsid w:val="008E21C3"/>
    <w:rsid w:val="008F4FAD"/>
    <w:rsid w:val="00900455"/>
    <w:rsid w:val="0090319F"/>
    <w:rsid w:val="00913E21"/>
    <w:rsid w:val="00923B38"/>
    <w:rsid w:val="00926F38"/>
    <w:rsid w:val="009303A7"/>
    <w:rsid w:val="00932EBA"/>
    <w:rsid w:val="00933ABC"/>
    <w:rsid w:val="009358FE"/>
    <w:rsid w:val="009536B5"/>
    <w:rsid w:val="00954A8D"/>
    <w:rsid w:val="009606BF"/>
    <w:rsid w:val="00961F3E"/>
    <w:rsid w:val="00972DC5"/>
    <w:rsid w:val="00984C90"/>
    <w:rsid w:val="00997030"/>
    <w:rsid w:val="009A5A10"/>
    <w:rsid w:val="009B58E9"/>
    <w:rsid w:val="009C1226"/>
    <w:rsid w:val="009D1C1A"/>
    <w:rsid w:val="009E0C7A"/>
    <w:rsid w:val="009E3FFE"/>
    <w:rsid w:val="009F0028"/>
    <w:rsid w:val="009F42F3"/>
    <w:rsid w:val="009F644C"/>
    <w:rsid w:val="009F668E"/>
    <w:rsid w:val="009F7F8B"/>
    <w:rsid w:val="00A05F9C"/>
    <w:rsid w:val="00A202B6"/>
    <w:rsid w:val="00A20648"/>
    <w:rsid w:val="00A237B9"/>
    <w:rsid w:val="00A24935"/>
    <w:rsid w:val="00A4416F"/>
    <w:rsid w:val="00A44A11"/>
    <w:rsid w:val="00A51C3D"/>
    <w:rsid w:val="00A5472A"/>
    <w:rsid w:val="00A66981"/>
    <w:rsid w:val="00A772EB"/>
    <w:rsid w:val="00A81D62"/>
    <w:rsid w:val="00A92113"/>
    <w:rsid w:val="00A92ADF"/>
    <w:rsid w:val="00AB0F8C"/>
    <w:rsid w:val="00AB2D8B"/>
    <w:rsid w:val="00AB48DE"/>
    <w:rsid w:val="00AB5740"/>
    <w:rsid w:val="00AB7EB2"/>
    <w:rsid w:val="00AC7E40"/>
    <w:rsid w:val="00AD4574"/>
    <w:rsid w:val="00AE522E"/>
    <w:rsid w:val="00AF3797"/>
    <w:rsid w:val="00B160FA"/>
    <w:rsid w:val="00B20079"/>
    <w:rsid w:val="00B24109"/>
    <w:rsid w:val="00B332EC"/>
    <w:rsid w:val="00B356C7"/>
    <w:rsid w:val="00B36FF2"/>
    <w:rsid w:val="00B7196C"/>
    <w:rsid w:val="00B72290"/>
    <w:rsid w:val="00B73AEA"/>
    <w:rsid w:val="00B770D0"/>
    <w:rsid w:val="00B77C5A"/>
    <w:rsid w:val="00B8258F"/>
    <w:rsid w:val="00B84D92"/>
    <w:rsid w:val="00B91CA1"/>
    <w:rsid w:val="00B91E2F"/>
    <w:rsid w:val="00BA63B8"/>
    <w:rsid w:val="00BB52EA"/>
    <w:rsid w:val="00BC3E93"/>
    <w:rsid w:val="00BC463D"/>
    <w:rsid w:val="00BD4F80"/>
    <w:rsid w:val="00BD64F7"/>
    <w:rsid w:val="00BE48CD"/>
    <w:rsid w:val="00BF1FFB"/>
    <w:rsid w:val="00BF300D"/>
    <w:rsid w:val="00BF4F22"/>
    <w:rsid w:val="00BF64E0"/>
    <w:rsid w:val="00C06467"/>
    <w:rsid w:val="00C10510"/>
    <w:rsid w:val="00C14DE4"/>
    <w:rsid w:val="00C23C92"/>
    <w:rsid w:val="00C24394"/>
    <w:rsid w:val="00C24C68"/>
    <w:rsid w:val="00C43E24"/>
    <w:rsid w:val="00C46A48"/>
    <w:rsid w:val="00C52195"/>
    <w:rsid w:val="00C57440"/>
    <w:rsid w:val="00C61684"/>
    <w:rsid w:val="00C62FF7"/>
    <w:rsid w:val="00C72B0F"/>
    <w:rsid w:val="00C757F0"/>
    <w:rsid w:val="00C77F90"/>
    <w:rsid w:val="00C809B2"/>
    <w:rsid w:val="00C82154"/>
    <w:rsid w:val="00C8642B"/>
    <w:rsid w:val="00C94203"/>
    <w:rsid w:val="00CA6E7E"/>
    <w:rsid w:val="00CD3BF0"/>
    <w:rsid w:val="00CE0400"/>
    <w:rsid w:val="00D041E9"/>
    <w:rsid w:val="00D1127A"/>
    <w:rsid w:val="00D13F0F"/>
    <w:rsid w:val="00D27D1B"/>
    <w:rsid w:val="00D420AD"/>
    <w:rsid w:val="00D44B21"/>
    <w:rsid w:val="00D5050B"/>
    <w:rsid w:val="00D51401"/>
    <w:rsid w:val="00D53AAD"/>
    <w:rsid w:val="00D5618F"/>
    <w:rsid w:val="00D624AC"/>
    <w:rsid w:val="00D70B76"/>
    <w:rsid w:val="00D71AF9"/>
    <w:rsid w:val="00D7419D"/>
    <w:rsid w:val="00D77A74"/>
    <w:rsid w:val="00D85368"/>
    <w:rsid w:val="00D91281"/>
    <w:rsid w:val="00D97058"/>
    <w:rsid w:val="00DA47FF"/>
    <w:rsid w:val="00DA63FD"/>
    <w:rsid w:val="00DB1D17"/>
    <w:rsid w:val="00DB34CF"/>
    <w:rsid w:val="00DB3E20"/>
    <w:rsid w:val="00DE0285"/>
    <w:rsid w:val="00DF0A81"/>
    <w:rsid w:val="00DF4CB6"/>
    <w:rsid w:val="00E02273"/>
    <w:rsid w:val="00E035FA"/>
    <w:rsid w:val="00E15186"/>
    <w:rsid w:val="00E174E5"/>
    <w:rsid w:val="00E305CE"/>
    <w:rsid w:val="00E5305B"/>
    <w:rsid w:val="00E53D93"/>
    <w:rsid w:val="00E550D6"/>
    <w:rsid w:val="00E576EE"/>
    <w:rsid w:val="00E615D0"/>
    <w:rsid w:val="00E7561D"/>
    <w:rsid w:val="00E83AF8"/>
    <w:rsid w:val="00E96818"/>
    <w:rsid w:val="00E97653"/>
    <w:rsid w:val="00EA220B"/>
    <w:rsid w:val="00EA5FD0"/>
    <w:rsid w:val="00EB1F14"/>
    <w:rsid w:val="00EB7769"/>
    <w:rsid w:val="00ED09FE"/>
    <w:rsid w:val="00EE5925"/>
    <w:rsid w:val="00EF0668"/>
    <w:rsid w:val="00EF5344"/>
    <w:rsid w:val="00F022DE"/>
    <w:rsid w:val="00F12602"/>
    <w:rsid w:val="00F15E9C"/>
    <w:rsid w:val="00F26580"/>
    <w:rsid w:val="00F30423"/>
    <w:rsid w:val="00F4500E"/>
    <w:rsid w:val="00F60FB1"/>
    <w:rsid w:val="00F83936"/>
    <w:rsid w:val="00FA19CE"/>
    <w:rsid w:val="00FA1FFB"/>
    <w:rsid w:val="00FB05CE"/>
    <w:rsid w:val="00FB614D"/>
    <w:rsid w:val="00FC5F1C"/>
    <w:rsid w:val="00FD1BA3"/>
    <w:rsid w:val="00FE0FE7"/>
    <w:rsid w:val="00FF17B4"/>
    <w:rsid w:val="00FF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C5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rsid w:val="000A2198"/>
    <w:pPr>
      <w:keepNext/>
      <w:outlineLvl w:val="0"/>
    </w:pPr>
  </w:style>
  <w:style w:type="paragraph" w:styleId="Ttulo2">
    <w:name w:val="heading 2"/>
    <w:basedOn w:val="Normal"/>
    <w:next w:val="Normal"/>
    <w:qFormat/>
    <w:rsid w:val="000A2198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A21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qFormat/>
    <w:rsid w:val="000A21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A219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C4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A2198"/>
  </w:style>
  <w:style w:type="paragraph" w:styleId="Recuodecorpodetexto">
    <w:name w:val="Body Text Indent"/>
    <w:basedOn w:val="Normal"/>
    <w:semiHidden/>
    <w:rsid w:val="000A2198"/>
    <w:pPr>
      <w:ind w:firstLine="1440"/>
    </w:pPr>
  </w:style>
  <w:style w:type="paragraph" w:styleId="Recuodecorpodetexto2">
    <w:name w:val="Body Text Indent 2"/>
    <w:basedOn w:val="Normal"/>
    <w:semiHidden/>
    <w:rsid w:val="000A2198"/>
    <w:pPr>
      <w:ind w:left="1440"/>
    </w:pPr>
  </w:style>
  <w:style w:type="paragraph" w:styleId="Recuodecorpodetexto3">
    <w:name w:val="Body Text Indent 3"/>
    <w:basedOn w:val="Normal"/>
    <w:semiHidden/>
    <w:rsid w:val="000A2198"/>
    <w:pPr>
      <w:ind w:left="1440" w:firstLine="684"/>
    </w:pPr>
  </w:style>
  <w:style w:type="paragraph" w:styleId="Corpodetexto2">
    <w:name w:val="Body Text 2"/>
    <w:basedOn w:val="Normal"/>
    <w:semiHidden/>
    <w:rsid w:val="000A2198"/>
    <w:pPr>
      <w:jc w:val="both"/>
    </w:pPr>
  </w:style>
  <w:style w:type="paragraph" w:styleId="Cabealho">
    <w:name w:val="header"/>
    <w:basedOn w:val="Normal"/>
    <w:link w:val="CabealhoChar"/>
    <w:rsid w:val="000A21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A2198"/>
    <w:pPr>
      <w:tabs>
        <w:tab w:val="center" w:pos="4419"/>
        <w:tab w:val="right" w:pos="8838"/>
      </w:tabs>
    </w:pPr>
  </w:style>
  <w:style w:type="paragraph" w:styleId="Pr-formataoHTML">
    <w:name w:val="HTML Preformatted"/>
    <w:basedOn w:val="Normal"/>
    <w:semiHidden/>
    <w:rsid w:val="000A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</w:rPr>
  </w:style>
  <w:style w:type="paragraph" w:styleId="NormalWeb">
    <w:name w:val="Normal (Web)"/>
    <w:basedOn w:val="Normal"/>
    <w:semiHidden/>
    <w:rsid w:val="000A219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semiHidden/>
    <w:rsid w:val="000A2198"/>
    <w:rPr>
      <w:color w:val="0000FF"/>
      <w:u w:val="single"/>
    </w:rPr>
  </w:style>
  <w:style w:type="paragraph" w:styleId="Corpodetexto3">
    <w:name w:val="Body Text 3"/>
    <w:basedOn w:val="Normal"/>
    <w:semiHidden/>
    <w:rsid w:val="000A2198"/>
    <w:pPr>
      <w:jc w:val="both"/>
    </w:pPr>
    <w:rPr>
      <w:color w:val="000000"/>
    </w:rPr>
  </w:style>
  <w:style w:type="character" w:styleId="Nmerodepgina">
    <w:name w:val="page number"/>
    <w:basedOn w:val="Fontepargpadro"/>
    <w:semiHidden/>
    <w:rsid w:val="000A2198"/>
  </w:style>
  <w:style w:type="paragraph" w:styleId="Ttulo">
    <w:name w:val="Title"/>
    <w:basedOn w:val="Normal"/>
    <w:qFormat/>
    <w:rsid w:val="000A2198"/>
    <w:pPr>
      <w:jc w:val="center"/>
    </w:pPr>
    <w:rPr>
      <w:rFonts w:ascii="Arial" w:hAnsi="Arial"/>
      <w:b/>
      <w:sz w:val="56"/>
    </w:rPr>
  </w:style>
  <w:style w:type="paragraph" w:styleId="Subttulo">
    <w:name w:val="Subtitle"/>
    <w:basedOn w:val="Normal"/>
    <w:qFormat/>
    <w:rsid w:val="000A2198"/>
    <w:pPr>
      <w:jc w:val="center"/>
    </w:pPr>
    <w:rPr>
      <w:rFonts w:ascii="Arial" w:hAnsi="Arial"/>
      <w:b/>
    </w:rPr>
  </w:style>
  <w:style w:type="character" w:customStyle="1" w:styleId="Corpodetexto2Char">
    <w:name w:val="Corpo de texto 2 Char"/>
    <w:rsid w:val="000A2198"/>
    <w:rPr>
      <w:sz w:val="28"/>
      <w:szCs w:val="24"/>
      <w:lang w:val="pt-BR"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DA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D6DAC"/>
    <w:rPr>
      <w:rFonts w:ascii="Tahoma" w:hAnsi="Tahoma" w:cs="Tahoma"/>
      <w:sz w:val="16"/>
      <w:szCs w:val="16"/>
    </w:rPr>
  </w:style>
  <w:style w:type="character" w:styleId="nfase">
    <w:name w:val="Emphasis"/>
    <w:uiPriority w:val="20"/>
    <w:qFormat/>
    <w:rsid w:val="007444D0"/>
    <w:rPr>
      <w:i/>
      <w:iCs/>
    </w:rPr>
  </w:style>
  <w:style w:type="character" w:customStyle="1" w:styleId="apple-converted-space">
    <w:name w:val="apple-converted-space"/>
    <w:basedOn w:val="Fontepargpadro"/>
    <w:rsid w:val="007444D0"/>
  </w:style>
  <w:style w:type="paragraph" w:styleId="PargrafodaLista">
    <w:name w:val="List Paragraph"/>
    <w:basedOn w:val="Normal"/>
    <w:uiPriority w:val="34"/>
    <w:qFormat/>
    <w:rsid w:val="00EB1F14"/>
    <w:pPr>
      <w:ind w:left="708"/>
    </w:pPr>
  </w:style>
  <w:style w:type="character" w:customStyle="1" w:styleId="CabealhoChar">
    <w:name w:val="Cabeçalho Char"/>
    <w:basedOn w:val="Fontepargpadro"/>
    <w:link w:val="Cabealho"/>
    <w:rsid w:val="002A1AC7"/>
    <w:rPr>
      <w:sz w:val="28"/>
    </w:rPr>
  </w:style>
  <w:style w:type="table" w:styleId="Tabelacomgrade">
    <w:name w:val="Table Grid"/>
    <w:basedOn w:val="Tabelanormal"/>
    <w:uiPriority w:val="59"/>
    <w:rsid w:val="00B722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94C4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C4D"/>
    <w:rPr>
      <w:rFonts w:asciiTheme="majorHAnsi" w:eastAsiaTheme="majorEastAsia" w:hAnsiTheme="majorHAnsi" w:cstheme="majorBidi"/>
      <w:color w:val="404040" w:themeColor="text1" w:themeTint="BF"/>
    </w:rPr>
  </w:style>
  <w:style w:type="paragraph" w:styleId="SemEspaamento">
    <w:name w:val="No Spacing"/>
    <w:uiPriority w:val="1"/>
    <w:qFormat/>
    <w:rsid w:val="00C6168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3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3D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\Desktop\PREFEITURA%202013\Timb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Timbre</Template>
  <TotalTime>1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DE DIREITO DA COMARCA DE BRAZÓPOLIS</vt:lpstr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DE DIREITO DA COMARCA DE BRAZÓPOLIS</dc:title>
  <dc:creator>governo</dc:creator>
  <cp:lastModifiedBy>Juliana</cp:lastModifiedBy>
  <cp:revision>2</cp:revision>
  <cp:lastPrinted>2018-09-06T18:43:00Z</cp:lastPrinted>
  <dcterms:created xsi:type="dcterms:W3CDTF">2018-09-17T18:13:00Z</dcterms:created>
  <dcterms:modified xsi:type="dcterms:W3CDTF">2018-09-17T18:13:00Z</dcterms:modified>
</cp:coreProperties>
</file>
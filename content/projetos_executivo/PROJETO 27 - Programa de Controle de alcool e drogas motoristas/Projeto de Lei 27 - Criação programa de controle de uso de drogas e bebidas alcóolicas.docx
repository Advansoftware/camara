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A3D" w:rsidRPr="00392C9F" w:rsidRDefault="00950A30" w:rsidP="00392C9F">
      <w:pPr>
        <w:pStyle w:val="SemEspaamento"/>
        <w:jc w:val="center"/>
        <w:rPr>
          <w:b/>
        </w:rPr>
      </w:pPr>
      <w:r>
        <w:rPr>
          <w:b/>
        </w:rPr>
        <w:t xml:space="preserve"> </w:t>
      </w:r>
      <w:r w:rsidR="00A312A5" w:rsidRPr="00392C9F">
        <w:rPr>
          <w:b/>
        </w:rPr>
        <w:t xml:space="preserve"> </w:t>
      </w:r>
      <w:r w:rsidR="00545FF7">
        <w:rPr>
          <w:b/>
        </w:rPr>
        <w:t xml:space="preserve">Projeto de Lei nº </w:t>
      </w:r>
      <w:proofErr w:type="gramStart"/>
      <w:r w:rsidR="00545FF7">
        <w:rPr>
          <w:b/>
        </w:rPr>
        <w:t>2</w:t>
      </w:r>
      <w:r w:rsidR="004F32B0">
        <w:rPr>
          <w:b/>
        </w:rPr>
        <w:t>7</w:t>
      </w:r>
      <w:r w:rsidR="00545FF7">
        <w:rPr>
          <w:b/>
        </w:rPr>
        <w:t xml:space="preserve">  </w:t>
      </w:r>
      <w:r w:rsidR="00C252EB">
        <w:rPr>
          <w:b/>
        </w:rPr>
        <w:t>de</w:t>
      </w:r>
      <w:proofErr w:type="gramEnd"/>
      <w:r w:rsidR="00C252EB">
        <w:rPr>
          <w:b/>
        </w:rPr>
        <w:t xml:space="preserve"> </w:t>
      </w:r>
      <w:r w:rsidR="00B378FD">
        <w:rPr>
          <w:b/>
        </w:rPr>
        <w:t>0</w:t>
      </w:r>
      <w:r w:rsidR="00EC29F6">
        <w:rPr>
          <w:b/>
        </w:rPr>
        <w:t>1</w:t>
      </w:r>
      <w:r w:rsidR="00CF321A">
        <w:rPr>
          <w:b/>
        </w:rPr>
        <w:t xml:space="preserve"> de </w:t>
      </w:r>
      <w:r w:rsidR="00B378FD">
        <w:rPr>
          <w:b/>
        </w:rPr>
        <w:t>setembro</w:t>
      </w:r>
      <w:r w:rsidR="00C252EB">
        <w:rPr>
          <w:b/>
        </w:rPr>
        <w:t xml:space="preserve"> de 2018</w:t>
      </w:r>
    </w:p>
    <w:p w:rsidR="00C70A3D" w:rsidRPr="00392C9F" w:rsidRDefault="00C70A3D" w:rsidP="00392C9F">
      <w:pPr>
        <w:pStyle w:val="SemEspaamento"/>
        <w:ind w:left="4253"/>
        <w:jc w:val="both"/>
      </w:pPr>
    </w:p>
    <w:p w:rsidR="00903A0A" w:rsidRPr="00D64F2F" w:rsidRDefault="00903A0A" w:rsidP="00392C9F">
      <w:pPr>
        <w:pStyle w:val="Recuodecorpodetexto"/>
        <w:tabs>
          <w:tab w:val="left" w:pos="-2835"/>
        </w:tabs>
        <w:ind w:left="4248" w:firstLine="0"/>
        <w:jc w:val="both"/>
        <w:rPr>
          <w:b/>
          <w:sz w:val="24"/>
          <w:szCs w:val="24"/>
        </w:rPr>
      </w:pPr>
      <w:r w:rsidRPr="00D64F2F">
        <w:rPr>
          <w:b/>
          <w:sz w:val="24"/>
          <w:szCs w:val="24"/>
        </w:rPr>
        <w:t>“</w:t>
      </w:r>
      <w:r w:rsidR="00346FFD">
        <w:rPr>
          <w:sz w:val="24"/>
          <w:szCs w:val="24"/>
        </w:rPr>
        <w:t>Dispõe</w:t>
      </w:r>
      <w:r w:rsidR="004211CA">
        <w:rPr>
          <w:sz w:val="24"/>
          <w:szCs w:val="24"/>
        </w:rPr>
        <w:t xml:space="preserve"> </w:t>
      </w:r>
      <w:r w:rsidR="009C6886">
        <w:rPr>
          <w:sz w:val="24"/>
          <w:szCs w:val="24"/>
        </w:rPr>
        <w:t>sobre a criação do Programa de Controle de Uso de D</w:t>
      </w:r>
      <w:r w:rsidR="004211CA">
        <w:rPr>
          <w:sz w:val="24"/>
          <w:szCs w:val="24"/>
        </w:rPr>
        <w:t>rogas e de bebida alcoólica e a realização de exame toxicológico obrigatório aos motoristas e operadores de equipamentos do serviço público municipal</w:t>
      </w:r>
      <w:r w:rsidR="006E00CF">
        <w:rPr>
          <w:sz w:val="24"/>
          <w:szCs w:val="24"/>
        </w:rPr>
        <w:t xml:space="preserve"> e dá</w:t>
      </w:r>
      <w:r w:rsidR="00450CD4">
        <w:rPr>
          <w:sz w:val="24"/>
          <w:szCs w:val="24"/>
        </w:rPr>
        <w:t xml:space="preserve"> outras </w:t>
      </w:r>
      <w:proofErr w:type="gramStart"/>
      <w:r w:rsidR="00450CD4">
        <w:rPr>
          <w:sz w:val="24"/>
          <w:szCs w:val="24"/>
        </w:rPr>
        <w:t>providências.</w:t>
      </w:r>
      <w:r w:rsidRPr="00D64F2F">
        <w:rPr>
          <w:b/>
          <w:sz w:val="24"/>
          <w:szCs w:val="24"/>
        </w:rPr>
        <w:t>”</w:t>
      </w:r>
      <w:proofErr w:type="gramEnd"/>
    </w:p>
    <w:p w:rsidR="00903A0A" w:rsidRDefault="00903A0A" w:rsidP="00392C9F">
      <w:pPr>
        <w:pStyle w:val="Ttulo2"/>
        <w:jc w:val="left"/>
        <w:rPr>
          <w:b w:val="0"/>
          <w:bCs w:val="0"/>
          <w:sz w:val="24"/>
          <w:szCs w:val="24"/>
        </w:rPr>
      </w:pPr>
    </w:p>
    <w:p w:rsidR="00002C96" w:rsidRPr="00002C96" w:rsidRDefault="00002C96" w:rsidP="00002C96"/>
    <w:p w:rsidR="00903A0A" w:rsidRPr="00392C9F" w:rsidRDefault="00903A0A" w:rsidP="00392C9F">
      <w:pPr>
        <w:jc w:val="both"/>
        <w:rPr>
          <w:sz w:val="24"/>
          <w:szCs w:val="24"/>
        </w:rPr>
      </w:pPr>
      <w:r w:rsidRPr="00392C9F">
        <w:rPr>
          <w:b/>
          <w:sz w:val="24"/>
          <w:szCs w:val="24"/>
        </w:rPr>
        <w:t xml:space="preserve">O PREFEITO MUNICIPAL DE BRAZÓPOLIS, </w:t>
      </w:r>
      <w:bookmarkStart w:id="0" w:name="_GoBack"/>
      <w:bookmarkEnd w:id="0"/>
      <w:r w:rsidRPr="00392C9F">
        <w:rPr>
          <w:b/>
          <w:sz w:val="24"/>
          <w:szCs w:val="24"/>
        </w:rPr>
        <w:t>MINAS GERAIS,</w:t>
      </w:r>
      <w:r w:rsidRPr="00392C9F">
        <w:rPr>
          <w:sz w:val="24"/>
          <w:szCs w:val="24"/>
        </w:rPr>
        <w:t xml:space="preserve"> no uso de suas atribuições que lhe são conferidas por Lei:</w:t>
      </w:r>
    </w:p>
    <w:p w:rsidR="00903A0A" w:rsidRPr="00392C9F" w:rsidRDefault="00903A0A" w:rsidP="00392C9F">
      <w:pPr>
        <w:jc w:val="both"/>
        <w:rPr>
          <w:b/>
          <w:sz w:val="24"/>
          <w:szCs w:val="24"/>
        </w:rPr>
      </w:pPr>
      <w:r w:rsidRPr="00392C9F">
        <w:rPr>
          <w:sz w:val="24"/>
          <w:szCs w:val="24"/>
        </w:rPr>
        <w:t xml:space="preserve">“Faço saber que a Câmara Municipal aprova e eu Sanciono e Promulgo a seguinte </w:t>
      </w:r>
      <w:proofErr w:type="gramStart"/>
      <w:r w:rsidRPr="00392C9F">
        <w:rPr>
          <w:sz w:val="24"/>
          <w:szCs w:val="24"/>
        </w:rPr>
        <w:t>Lei:”</w:t>
      </w:r>
      <w:proofErr w:type="gramEnd"/>
    </w:p>
    <w:p w:rsidR="00903A0A" w:rsidRDefault="00903A0A" w:rsidP="00392C9F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</w:p>
    <w:p w:rsidR="00D84CDF" w:rsidRPr="004211CA" w:rsidRDefault="004719AF" w:rsidP="00392C9F">
      <w:pPr>
        <w:pStyle w:val="Recuodecorpodetexto"/>
        <w:tabs>
          <w:tab w:val="left" w:pos="-2835"/>
        </w:tabs>
        <w:ind w:firstLine="0"/>
        <w:jc w:val="both"/>
        <w:rPr>
          <w:color w:val="000000" w:themeColor="text1"/>
          <w:sz w:val="22"/>
          <w:szCs w:val="22"/>
          <w:u w:val="single"/>
        </w:rPr>
      </w:pPr>
      <w:r w:rsidRPr="00AC75C3">
        <w:rPr>
          <w:b/>
          <w:sz w:val="24"/>
          <w:szCs w:val="24"/>
        </w:rPr>
        <w:t>Art.</w:t>
      </w:r>
      <w:r w:rsidR="00AC75C3">
        <w:rPr>
          <w:b/>
          <w:sz w:val="24"/>
          <w:szCs w:val="24"/>
        </w:rPr>
        <w:t xml:space="preserve"> </w:t>
      </w:r>
      <w:r w:rsidRPr="00AC75C3">
        <w:rPr>
          <w:b/>
          <w:sz w:val="24"/>
          <w:szCs w:val="24"/>
        </w:rPr>
        <w:t>1º</w:t>
      </w:r>
      <w:r>
        <w:rPr>
          <w:sz w:val="24"/>
          <w:szCs w:val="24"/>
        </w:rPr>
        <w:t xml:space="preserve"> - Fica </w:t>
      </w:r>
      <w:r w:rsidR="00002C96">
        <w:rPr>
          <w:sz w:val="24"/>
          <w:szCs w:val="24"/>
        </w:rPr>
        <w:t xml:space="preserve">criado </w:t>
      </w:r>
      <w:r w:rsidR="004211CA">
        <w:rPr>
          <w:sz w:val="24"/>
          <w:szCs w:val="24"/>
        </w:rPr>
        <w:t xml:space="preserve">o Programa de </w:t>
      </w:r>
      <w:r w:rsidR="00960AE6">
        <w:rPr>
          <w:sz w:val="24"/>
          <w:szCs w:val="24"/>
        </w:rPr>
        <w:t>C</w:t>
      </w:r>
      <w:r w:rsidR="004211CA">
        <w:rPr>
          <w:sz w:val="24"/>
          <w:szCs w:val="24"/>
        </w:rPr>
        <w:t xml:space="preserve">ontrole de Uso de </w:t>
      </w:r>
      <w:r w:rsidR="00960AE6">
        <w:rPr>
          <w:sz w:val="24"/>
          <w:szCs w:val="24"/>
        </w:rPr>
        <w:t>D</w:t>
      </w:r>
      <w:r w:rsidR="004211CA">
        <w:rPr>
          <w:sz w:val="24"/>
          <w:szCs w:val="24"/>
        </w:rPr>
        <w:t xml:space="preserve">rogas e </w:t>
      </w:r>
      <w:r w:rsidR="00960AE6">
        <w:rPr>
          <w:sz w:val="24"/>
          <w:szCs w:val="24"/>
        </w:rPr>
        <w:t>b</w:t>
      </w:r>
      <w:r w:rsidR="004211CA">
        <w:rPr>
          <w:sz w:val="24"/>
          <w:szCs w:val="24"/>
        </w:rPr>
        <w:t xml:space="preserve">ebidas </w:t>
      </w:r>
      <w:r w:rsidR="00960AE6">
        <w:rPr>
          <w:sz w:val="24"/>
          <w:szCs w:val="24"/>
        </w:rPr>
        <w:t>a</w:t>
      </w:r>
      <w:r w:rsidR="004211CA">
        <w:rPr>
          <w:sz w:val="24"/>
          <w:szCs w:val="24"/>
        </w:rPr>
        <w:t>lcoólicas no Serviço Público Municipal.</w:t>
      </w:r>
    </w:p>
    <w:p w:rsidR="00085E87" w:rsidRDefault="00085E87" w:rsidP="00085E87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</w:p>
    <w:p w:rsidR="004211CA" w:rsidRDefault="004211CA" w:rsidP="00085E87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  <w:r w:rsidRPr="009C6886">
        <w:rPr>
          <w:b/>
          <w:sz w:val="24"/>
          <w:szCs w:val="24"/>
        </w:rPr>
        <w:t>Art.2º</w:t>
      </w:r>
      <w:r>
        <w:rPr>
          <w:sz w:val="24"/>
          <w:szCs w:val="24"/>
        </w:rPr>
        <w:t xml:space="preserve"> - O Programa de Controle de Uso de Drogas e de Bebidas Alcoólicas será uma integração de esforços entre as Secretarias de Administração e Finanças, de Saúde e de Assistência Social e visa prevenir </w:t>
      </w:r>
      <w:r w:rsidR="004B7CAC">
        <w:rPr>
          <w:sz w:val="24"/>
          <w:szCs w:val="24"/>
        </w:rPr>
        <w:t>o uso de substância de uso proibido e incompatível com o exercício do serviço público</w:t>
      </w:r>
      <w:r>
        <w:rPr>
          <w:sz w:val="24"/>
          <w:szCs w:val="24"/>
        </w:rPr>
        <w:t>.</w:t>
      </w:r>
    </w:p>
    <w:p w:rsidR="004211CA" w:rsidRDefault="004211CA" w:rsidP="00085E87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</w:p>
    <w:p w:rsidR="004211CA" w:rsidRDefault="004211CA" w:rsidP="00085E87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  <w:r w:rsidRPr="009C6886">
        <w:rPr>
          <w:b/>
          <w:sz w:val="24"/>
          <w:szCs w:val="24"/>
        </w:rPr>
        <w:t>Art.3º</w:t>
      </w:r>
      <w:r>
        <w:rPr>
          <w:sz w:val="24"/>
          <w:szCs w:val="24"/>
        </w:rPr>
        <w:t xml:space="preserve"> - Através de um esforço das Secretarias de Administração e Finanças, de Saúde e de Assistência Social, será feito um programa contínuo objetivando educar</w:t>
      </w:r>
      <w:r w:rsidR="00960AE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 esclarecer </w:t>
      </w:r>
      <w:r w:rsidR="00960AE6">
        <w:rPr>
          <w:sz w:val="24"/>
          <w:szCs w:val="24"/>
        </w:rPr>
        <w:t>aos Servidores</w:t>
      </w:r>
      <w:r>
        <w:rPr>
          <w:sz w:val="24"/>
          <w:szCs w:val="24"/>
        </w:rPr>
        <w:t xml:space="preserve"> Públicos Municipais de Brazópolis, os perigos e malefícios de ingerir ou estar sob efeito de substâncias ento</w:t>
      </w:r>
      <w:r w:rsidR="004B7CAC">
        <w:rPr>
          <w:sz w:val="24"/>
          <w:szCs w:val="24"/>
        </w:rPr>
        <w:t>rpe</w:t>
      </w:r>
      <w:r>
        <w:rPr>
          <w:sz w:val="24"/>
          <w:szCs w:val="24"/>
        </w:rPr>
        <w:t>centes, drogas e bebidas alcoólicas enquanto realiza s sua função pública</w:t>
      </w:r>
      <w:r w:rsidR="00960AE6">
        <w:rPr>
          <w:sz w:val="24"/>
          <w:szCs w:val="24"/>
        </w:rPr>
        <w:t>.</w:t>
      </w:r>
    </w:p>
    <w:p w:rsidR="004B7CAC" w:rsidRDefault="004B7CAC" w:rsidP="00085E87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</w:p>
    <w:p w:rsidR="004B7CAC" w:rsidRDefault="004B7CAC" w:rsidP="00085E87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  <w:r w:rsidRPr="009C6886">
        <w:rPr>
          <w:b/>
          <w:sz w:val="24"/>
          <w:szCs w:val="24"/>
        </w:rPr>
        <w:t>Art.4º</w:t>
      </w:r>
      <w:r>
        <w:rPr>
          <w:sz w:val="24"/>
          <w:szCs w:val="24"/>
        </w:rPr>
        <w:t xml:space="preserve"> - Ficam sujeitos aos efeitos dessa Lei os Servidores Públicos que exercem na função de Motorista e Operador de Equipamentos, incluindo os condutores de veículos utilitários, caminhões, e de transporte de pessoas e materiais e da condução de enfermos nas ambulâncias e micro-ônibus no transporte municipal ou fora do município e demais</w:t>
      </w:r>
      <w:r w:rsidR="00960AE6">
        <w:rPr>
          <w:sz w:val="24"/>
          <w:szCs w:val="24"/>
        </w:rPr>
        <w:t xml:space="preserve"> </w:t>
      </w:r>
      <w:r>
        <w:rPr>
          <w:sz w:val="24"/>
          <w:szCs w:val="24"/>
        </w:rPr>
        <w:t>equipamentos.</w:t>
      </w:r>
    </w:p>
    <w:p w:rsidR="004B7CAC" w:rsidRDefault="004B7CAC" w:rsidP="00085E87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</w:p>
    <w:p w:rsidR="004B7CAC" w:rsidRDefault="004B7CAC" w:rsidP="00085E87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§ 1º Considera incompatível com o exercício do Servidor Público de Motorista e Operador de Equipamento o uso de substância psicoativa, entorpecente e uso de bebida alcoólica, sendo aplicado ao Servidor Público flagrado sob influência das substâncias constantes da lista presentes na Resolução 517 do CONTRAN a pena de demissão, mediante processo administrativo disciplinar, assegurada ampla defesa.</w:t>
      </w:r>
    </w:p>
    <w:p w:rsidR="004B7CAC" w:rsidRDefault="004B7CAC" w:rsidP="00085E87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</w:p>
    <w:p w:rsidR="00B850A9" w:rsidRDefault="004B7CAC" w:rsidP="00085E87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§ 2º Ao servidor em serviço também será aplicada a pena de demissão quando a constatação de uso de substância psicoativa, entorpecente e uso de bebida alcoólica for realizada por órgãos de fiscalização de trânsito</w:t>
      </w:r>
      <w:r w:rsidR="00960AE6">
        <w:rPr>
          <w:sz w:val="24"/>
          <w:szCs w:val="24"/>
        </w:rPr>
        <w:t>.</w:t>
      </w:r>
    </w:p>
    <w:p w:rsidR="00B850A9" w:rsidRDefault="00B850A9" w:rsidP="00085E87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</w:p>
    <w:p w:rsidR="00865EEC" w:rsidRDefault="00865EEC" w:rsidP="00085E87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§ 3º A pena de demissão só se aplicará quando o funcionário não aderir ao tratamento adequado, quando será submetido ao processo administrativo disciplinar.</w:t>
      </w:r>
    </w:p>
    <w:p w:rsidR="00865EEC" w:rsidRDefault="00865EEC" w:rsidP="00085E87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</w:p>
    <w:p w:rsidR="004B7CAC" w:rsidRDefault="00B850A9" w:rsidP="00085E87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  <w:r w:rsidRPr="009C6886">
        <w:rPr>
          <w:b/>
          <w:sz w:val="24"/>
          <w:szCs w:val="24"/>
        </w:rPr>
        <w:lastRenderedPageBreak/>
        <w:t>Art. 5º</w:t>
      </w:r>
      <w:r>
        <w:rPr>
          <w:sz w:val="24"/>
          <w:szCs w:val="24"/>
        </w:rPr>
        <w:t xml:space="preserve"> </w:t>
      </w:r>
      <w:r w:rsidR="009C6886">
        <w:rPr>
          <w:sz w:val="24"/>
          <w:szCs w:val="24"/>
        </w:rPr>
        <w:t>-</w:t>
      </w:r>
      <w:r>
        <w:rPr>
          <w:sz w:val="24"/>
          <w:szCs w:val="24"/>
        </w:rPr>
        <w:t xml:space="preserve"> Aos motoristas e operadores de equipamentos do Serviço Público Munici</w:t>
      </w:r>
      <w:r w:rsidR="00865EEC">
        <w:rPr>
          <w:sz w:val="24"/>
          <w:szCs w:val="24"/>
        </w:rPr>
        <w:t xml:space="preserve">pal de Brazópolis, a partir de </w:t>
      </w:r>
      <w:r>
        <w:rPr>
          <w:sz w:val="24"/>
          <w:szCs w:val="24"/>
        </w:rPr>
        <w:t>90 (noventa) dias de vigência desta lei ficam obrigados a submeter-se a exames toxicológicos com janela de detecção mínima de 90 (noventa)</w:t>
      </w:r>
      <w:r w:rsidR="004B7CAC">
        <w:rPr>
          <w:sz w:val="24"/>
          <w:szCs w:val="24"/>
        </w:rPr>
        <w:t xml:space="preserve"> </w:t>
      </w:r>
      <w:r>
        <w:rPr>
          <w:sz w:val="24"/>
          <w:szCs w:val="24"/>
        </w:rPr>
        <w:t>dias, quando exigido pela Administração Pública, podendo ser utilizado para esse fim o exame obrigatório previsto na Lei nº 9.503, de 23 de setembro de 1997-</w:t>
      </w:r>
      <w:r w:rsidR="0063012E">
        <w:rPr>
          <w:sz w:val="24"/>
          <w:szCs w:val="24"/>
        </w:rPr>
        <w:t xml:space="preserve"> </w:t>
      </w:r>
      <w:r>
        <w:rPr>
          <w:sz w:val="24"/>
          <w:szCs w:val="24"/>
        </w:rPr>
        <w:t>Código de Trânsito Brasileiro.</w:t>
      </w:r>
    </w:p>
    <w:p w:rsidR="00B850A9" w:rsidRDefault="00B850A9" w:rsidP="00085E87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</w:p>
    <w:p w:rsidR="00B850A9" w:rsidRDefault="00B850A9" w:rsidP="00085E87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§ 1º A recusa do servidor em submeter-se ao teste (</w:t>
      </w:r>
      <w:proofErr w:type="spellStart"/>
      <w:r>
        <w:rPr>
          <w:sz w:val="24"/>
          <w:szCs w:val="24"/>
        </w:rPr>
        <w:t>etilômetro</w:t>
      </w:r>
      <w:proofErr w:type="spellEnd"/>
      <w:r>
        <w:rPr>
          <w:sz w:val="24"/>
          <w:szCs w:val="24"/>
        </w:rPr>
        <w:t>, exame toxicológico) será considerada infração disciplinar grave, aplicando a pena de demissão, mediante processo administrativo disciplinar, assegurada ampla defesa</w:t>
      </w:r>
    </w:p>
    <w:p w:rsidR="00B850A9" w:rsidRDefault="00B850A9" w:rsidP="00085E87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</w:p>
    <w:p w:rsidR="00B850A9" w:rsidRDefault="00B850A9" w:rsidP="00085E87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§ 2º Para os fins deste artigo, considera-</w:t>
      </w:r>
      <w:r w:rsidR="00EC302F">
        <w:rPr>
          <w:sz w:val="24"/>
          <w:szCs w:val="24"/>
        </w:rPr>
        <w:t>se exame tox</w:t>
      </w:r>
      <w:r w:rsidR="00960AE6">
        <w:rPr>
          <w:sz w:val="24"/>
          <w:szCs w:val="24"/>
        </w:rPr>
        <w:t>i</w:t>
      </w:r>
      <w:r w:rsidR="00EC302F">
        <w:rPr>
          <w:sz w:val="24"/>
          <w:szCs w:val="24"/>
        </w:rPr>
        <w:t xml:space="preserve">cológico de larga </w:t>
      </w:r>
      <w:r>
        <w:rPr>
          <w:sz w:val="24"/>
          <w:szCs w:val="24"/>
        </w:rPr>
        <w:t>janela de detecção aquele destinado à verificação do consumo ativo, ou não, de substância</w:t>
      </w:r>
      <w:r w:rsidR="00B55732">
        <w:rPr>
          <w:sz w:val="24"/>
          <w:szCs w:val="24"/>
        </w:rPr>
        <w:t xml:space="preserve">s psicoativas, com análise </w:t>
      </w:r>
      <w:r w:rsidR="009C6886">
        <w:rPr>
          <w:sz w:val="24"/>
          <w:szCs w:val="24"/>
        </w:rPr>
        <w:t>retrospectiva</w:t>
      </w:r>
      <w:r w:rsidR="00B55732">
        <w:rPr>
          <w:sz w:val="24"/>
          <w:szCs w:val="24"/>
        </w:rPr>
        <w:t xml:space="preserve"> mínima de 90 (noventa) dias, conforme lista constante na Resolução do Conselho Nacional de Trânsito – CONTRAN nº 517, de 29 de janeiro de </w:t>
      </w:r>
      <w:r w:rsidR="00960AE6">
        <w:rPr>
          <w:sz w:val="24"/>
          <w:szCs w:val="24"/>
        </w:rPr>
        <w:t>2015.</w:t>
      </w:r>
    </w:p>
    <w:p w:rsidR="00B55732" w:rsidRDefault="00B55732" w:rsidP="00085E87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</w:p>
    <w:p w:rsidR="008B0C4E" w:rsidRPr="008B0C4E" w:rsidRDefault="00B55732" w:rsidP="009C6886">
      <w:pPr>
        <w:jc w:val="both"/>
        <w:rPr>
          <w:sz w:val="24"/>
          <w:szCs w:val="24"/>
        </w:rPr>
      </w:pPr>
      <w:r w:rsidRPr="009C6886">
        <w:rPr>
          <w:b/>
          <w:sz w:val="24"/>
          <w:szCs w:val="24"/>
        </w:rPr>
        <w:t>Art.6º</w:t>
      </w:r>
      <w:r w:rsidR="009C6886">
        <w:rPr>
          <w:sz w:val="24"/>
          <w:szCs w:val="24"/>
        </w:rPr>
        <w:t>-</w:t>
      </w:r>
      <w:r w:rsidRPr="00B55732">
        <w:rPr>
          <w:sz w:val="24"/>
          <w:szCs w:val="24"/>
        </w:rPr>
        <w:t xml:space="preserve"> O servidor indicado a realizar o exame </w:t>
      </w:r>
      <w:r w:rsidR="009C6886" w:rsidRPr="00B55732">
        <w:rPr>
          <w:sz w:val="24"/>
          <w:szCs w:val="24"/>
        </w:rPr>
        <w:t>toxicológico</w:t>
      </w:r>
      <w:r w:rsidRPr="00B55732">
        <w:rPr>
          <w:sz w:val="24"/>
          <w:szCs w:val="24"/>
        </w:rPr>
        <w:t xml:space="preserve"> deverá realizar</w:t>
      </w:r>
      <w:r w:rsidR="008B0C4E">
        <w:rPr>
          <w:sz w:val="24"/>
          <w:szCs w:val="24"/>
        </w:rPr>
        <w:t xml:space="preserve"> </w:t>
      </w:r>
      <w:r w:rsidR="008B0C4E" w:rsidRPr="008B0C4E">
        <w:rPr>
          <w:sz w:val="24"/>
          <w:szCs w:val="24"/>
        </w:rPr>
        <w:t xml:space="preserve">a coleta de material em entidade indicada pela Administração Pública Municipal. </w:t>
      </w:r>
    </w:p>
    <w:p w:rsidR="00B55732" w:rsidRDefault="00B55732" w:rsidP="009C6886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  <w:r w:rsidRPr="00B55732">
        <w:rPr>
          <w:sz w:val="24"/>
          <w:szCs w:val="24"/>
        </w:rPr>
        <w:t xml:space="preserve"> </w:t>
      </w:r>
    </w:p>
    <w:p w:rsidR="008B0C4E" w:rsidRDefault="008B0C4E" w:rsidP="009C6886">
      <w:pPr>
        <w:jc w:val="both"/>
        <w:rPr>
          <w:sz w:val="24"/>
          <w:szCs w:val="24"/>
        </w:rPr>
      </w:pPr>
      <w:r w:rsidRPr="008B0C4E">
        <w:rPr>
          <w:sz w:val="24"/>
          <w:szCs w:val="24"/>
        </w:rPr>
        <w:t>§ 1º O laudo do exame terá validade de 30 (trinta) dias, a partir da data de sua expedição pelas entidades prestadora de serviço laboratorial, e deverá ser apresentado ao Servidor Público e a Administração Pública Municipal pelo médico perito examinador, trazendo o resultado do exame que pode apontar para a inexistência do consumo de substâncias psicoativas ou drogas ilícitas ou/e acusar o consumo de qualquer uma das substâncias constantes da Resol</w:t>
      </w:r>
      <w:r w:rsidR="00B34BA9">
        <w:rPr>
          <w:sz w:val="24"/>
          <w:szCs w:val="24"/>
        </w:rPr>
        <w:t>ução do Conselho Nacional de Trâ</w:t>
      </w:r>
      <w:r w:rsidRPr="008B0C4E">
        <w:rPr>
          <w:sz w:val="24"/>
          <w:szCs w:val="24"/>
        </w:rPr>
        <w:t xml:space="preserve">nsito - CONTRAN Nº 517, de 29 de janeiro de 2015, e os níveis que configurem uso da substância detectada. </w:t>
      </w:r>
    </w:p>
    <w:p w:rsidR="008B0C4E" w:rsidRDefault="008B0C4E" w:rsidP="009C6886">
      <w:pPr>
        <w:jc w:val="both"/>
        <w:rPr>
          <w:sz w:val="24"/>
          <w:szCs w:val="24"/>
        </w:rPr>
      </w:pPr>
    </w:p>
    <w:p w:rsidR="008B0C4E" w:rsidRPr="008B0C4E" w:rsidRDefault="008B0C4E" w:rsidP="009C6886">
      <w:pPr>
        <w:jc w:val="both"/>
        <w:rPr>
          <w:sz w:val="24"/>
          <w:szCs w:val="24"/>
        </w:rPr>
      </w:pPr>
      <w:r w:rsidRPr="008B0C4E">
        <w:rPr>
          <w:sz w:val="24"/>
          <w:szCs w:val="24"/>
        </w:rPr>
        <w:t>§ 2º A constatação do uso ilícito de substância psicoativa é atribuição do médico credenciado, que considerará, além dos níveis da substância detectada no exame, o uso de medicamento prescrito, devidamente comprovado, que possua em sua formulação algum dos elementos constantes da Resolução do Conselho Nacional de Tr</w:t>
      </w:r>
      <w:r w:rsidR="009C6886">
        <w:rPr>
          <w:sz w:val="24"/>
          <w:szCs w:val="24"/>
        </w:rPr>
        <w:t>â</w:t>
      </w:r>
      <w:r w:rsidRPr="008B0C4E">
        <w:rPr>
          <w:sz w:val="24"/>
          <w:szCs w:val="24"/>
        </w:rPr>
        <w:t xml:space="preserve">nsito - CONTRAN Nº 517, de 29 de janeiro de 2015. </w:t>
      </w:r>
    </w:p>
    <w:p w:rsidR="008B0C4E" w:rsidRDefault="008B0C4E" w:rsidP="009C6886">
      <w:pPr>
        <w:jc w:val="both"/>
        <w:rPr>
          <w:sz w:val="24"/>
          <w:szCs w:val="24"/>
        </w:rPr>
      </w:pPr>
    </w:p>
    <w:p w:rsidR="008B0C4E" w:rsidRPr="008B0C4E" w:rsidRDefault="008B0C4E" w:rsidP="009C6886">
      <w:pPr>
        <w:jc w:val="both"/>
        <w:rPr>
          <w:sz w:val="24"/>
          <w:szCs w:val="24"/>
        </w:rPr>
      </w:pPr>
    </w:p>
    <w:p w:rsidR="008B0C4E" w:rsidRPr="008B0C4E" w:rsidRDefault="008B0C4E" w:rsidP="009C6886">
      <w:pPr>
        <w:jc w:val="both"/>
        <w:rPr>
          <w:sz w:val="24"/>
          <w:szCs w:val="24"/>
        </w:rPr>
      </w:pPr>
      <w:r w:rsidRPr="008B0C4E">
        <w:rPr>
          <w:sz w:val="24"/>
          <w:szCs w:val="24"/>
        </w:rPr>
        <w:t xml:space="preserve">§ 3º No caso de o exame apontar o uso de substâncias psicoativas o servidor será considerado temporariamente inapto ao serviço público, ficando afastado das funções públicas sem direito a remuneração enquanto tramitar Processo Administrativo Disciplinar, sendo facultado a este realizar novo exame toxicológico de larga janela de detecção, o qual, se apontar resultado negativo, permitirá que ao </w:t>
      </w:r>
      <w:proofErr w:type="gramStart"/>
      <w:r w:rsidRPr="008B0C4E">
        <w:rPr>
          <w:sz w:val="24"/>
          <w:szCs w:val="24"/>
        </w:rPr>
        <w:t>servidor  volte</w:t>
      </w:r>
      <w:proofErr w:type="gramEnd"/>
      <w:r w:rsidRPr="008B0C4E">
        <w:rPr>
          <w:sz w:val="24"/>
          <w:szCs w:val="24"/>
        </w:rPr>
        <w:t xml:space="preserve"> ao serviço público. </w:t>
      </w:r>
    </w:p>
    <w:p w:rsidR="008B0C4E" w:rsidRDefault="008B0C4E" w:rsidP="009C6886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</w:p>
    <w:p w:rsidR="008B0C4E" w:rsidRPr="008B0C4E" w:rsidRDefault="008B0C4E" w:rsidP="009C6886">
      <w:pPr>
        <w:jc w:val="both"/>
        <w:rPr>
          <w:sz w:val="24"/>
          <w:szCs w:val="24"/>
        </w:rPr>
      </w:pPr>
      <w:r w:rsidRPr="008B0C4E">
        <w:rPr>
          <w:sz w:val="24"/>
          <w:szCs w:val="24"/>
        </w:rPr>
        <w:t xml:space="preserve">§ 4º O custo com o novo exame toxicológico de larga janela de detecção será de responsabilidade do servidor. </w:t>
      </w:r>
    </w:p>
    <w:p w:rsidR="008B0C4E" w:rsidRDefault="008B0C4E" w:rsidP="009C6886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</w:p>
    <w:p w:rsidR="008B0C4E" w:rsidRPr="008B0C4E" w:rsidRDefault="008B0C4E" w:rsidP="009C6886">
      <w:pPr>
        <w:jc w:val="both"/>
        <w:rPr>
          <w:sz w:val="24"/>
          <w:szCs w:val="24"/>
        </w:rPr>
      </w:pPr>
      <w:r w:rsidRPr="009C6886">
        <w:rPr>
          <w:b/>
          <w:sz w:val="24"/>
          <w:szCs w:val="24"/>
        </w:rPr>
        <w:t>Art. 7º</w:t>
      </w:r>
      <w:r w:rsidR="009C6886">
        <w:rPr>
          <w:sz w:val="24"/>
          <w:szCs w:val="24"/>
        </w:rPr>
        <w:t>-</w:t>
      </w:r>
      <w:r w:rsidRPr="008B0C4E">
        <w:rPr>
          <w:sz w:val="24"/>
          <w:szCs w:val="24"/>
        </w:rPr>
        <w:t xml:space="preserve"> Independentemente do resultado apurado, todos os exames toxicológicos realizados a pedido da Administração Pública Municipal, serão utilizados, de forma anônima e com fins estatísticos, para a formação de Banco de Dados para análise da saúde dos servidores, com vistas à implementação de políticas públicas de saúde do Programa de Controle de uso de drogas e de bebidas alcoólicas aos Servidores do Serviço Público Municipal. </w:t>
      </w:r>
    </w:p>
    <w:p w:rsidR="008B0C4E" w:rsidRDefault="008B0C4E" w:rsidP="008B0C4E"/>
    <w:p w:rsidR="00E17BE4" w:rsidRPr="00E17BE4" w:rsidRDefault="00E17BE4" w:rsidP="0063012E">
      <w:pPr>
        <w:jc w:val="both"/>
        <w:rPr>
          <w:sz w:val="24"/>
          <w:szCs w:val="24"/>
        </w:rPr>
      </w:pPr>
      <w:r w:rsidRPr="009C6886">
        <w:rPr>
          <w:b/>
          <w:sz w:val="24"/>
          <w:szCs w:val="24"/>
        </w:rPr>
        <w:t>Parágrafo único</w:t>
      </w:r>
      <w:r w:rsidR="009C6886">
        <w:rPr>
          <w:sz w:val="24"/>
          <w:szCs w:val="24"/>
        </w:rPr>
        <w:t>:</w:t>
      </w:r>
      <w:r w:rsidRPr="00E17BE4">
        <w:rPr>
          <w:sz w:val="24"/>
          <w:szCs w:val="24"/>
        </w:rPr>
        <w:t xml:space="preserve"> As informações armazenadas, contendo o resultado dos </w:t>
      </w:r>
      <w:proofErr w:type="gramStart"/>
      <w:r w:rsidRPr="00E17BE4">
        <w:rPr>
          <w:sz w:val="24"/>
          <w:szCs w:val="24"/>
        </w:rPr>
        <w:t xml:space="preserve">exames </w:t>
      </w:r>
      <w:r w:rsidR="0063012E">
        <w:rPr>
          <w:sz w:val="24"/>
          <w:szCs w:val="24"/>
        </w:rPr>
        <w:t xml:space="preserve"> </w:t>
      </w:r>
      <w:r w:rsidRPr="00E17BE4">
        <w:rPr>
          <w:sz w:val="24"/>
          <w:szCs w:val="24"/>
        </w:rPr>
        <w:t>toxicológicos</w:t>
      </w:r>
      <w:proofErr w:type="gramEnd"/>
      <w:r w:rsidRPr="00E17BE4">
        <w:rPr>
          <w:sz w:val="24"/>
          <w:szCs w:val="24"/>
        </w:rPr>
        <w:t xml:space="preserve"> </w:t>
      </w:r>
    </w:p>
    <w:p w:rsidR="00E17BE4" w:rsidRPr="00E17BE4" w:rsidRDefault="00E17BE4" w:rsidP="0063012E">
      <w:pPr>
        <w:jc w:val="both"/>
        <w:rPr>
          <w:sz w:val="24"/>
          <w:szCs w:val="24"/>
        </w:rPr>
      </w:pPr>
      <w:proofErr w:type="gramStart"/>
      <w:r w:rsidRPr="00E17BE4">
        <w:rPr>
          <w:sz w:val="24"/>
          <w:szCs w:val="24"/>
        </w:rPr>
        <w:t>de</w:t>
      </w:r>
      <w:proofErr w:type="gramEnd"/>
      <w:r w:rsidRPr="00E17BE4">
        <w:rPr>
          <w:sz w:val="24"/>
          <w:szCs w:val="24"/>
        </w:rPr>
        <w:t xml:space="preserve"> larga janela de detecção, poderão ser disponibilizadas mediante determinação judicial para instrução de processos relativos a acidentes e crimes de trânsito. </w:t>
      </w:r>
    </w:p>
    <w:p w:rsidR="00E17BE4" w:rsidRPr="00E17BE4" w:rsidRDefault="00E17BE4" w:rsidP="0063012E">
      <w:pPr>
        <w:jc w:val="both"/>
        <w:rPr>
          <w:sz w:val="24"/>
          <w:szCs w:val="24"/>
        </w:rPr>
      </w:pPr>
    </w:p>
    <w:p w:rsidR="00E17BE4" w:rsidRPr="00E17BE4" w:rsidRDefault="00E17BE4" w:rsidP="0063012E">
      <w:pPr>
        <w:jc w:val="both"/>
        <w:rPr>
          <w:sz w:val="24"/>
          <w:szCs w:val="24"/>
        </w:rPr>
      </w:pPr>
      <w:r w:rsidRPr="009C6886">
        <w:rPr>
          <w:b/>
          <w:sz w:val="24"/>
          <w:szCs w:val="24"/>
        </w:rPr>
        <w:t>Art. 8º</w:t>
      </w:r>
      <w:r w:rsidR="009C6886">
        <w:rPr>
          <w:b/>
          <w:sz w:val="24"/>
          <w:szCs w:val="24"/>
        </w:rPr>
        <w:t>-</w:t>
      </w:r>
      <w:r w:rsidRPr="00E17BE4">
        <w:rPr>
          <w:sz w:val="24"/>
          <w:szCs w:val="24"/>
        </w:rPr>
        <w:t xml:space="preserve"> As despesas para execução do Programa de Controle de Uso de Drogas e de Bebidas Alcoólicas aos Servidores do Serviço Público Municipal correrão por conta de dotação orçamentária do orçamento vigente. </w:t>
      </w:r>
    </w:p>
    <w:p w:rsidR="00E17BE4" w:rsidRPr="00E17BE4" w:rsidRDefault="00E17BE4" w:rsidP="0063012E">
      <w:pPr>
        <w:jc w:val="both"/>
        <w:rPr>
          <w:sz w:val="24"/>
          <w:szCs w:val="24"/>
        </w:rPr>
      </w:pPr>
    </w:p>
    <w:p w:rsidR="00E17BE4" w:rsidRPr="00E17BE4" w:rsidRDefault="00E17BE4" w:rsidP="0063012E">
      <w:pPr>
        <w:jc w:val="both"/>
        <w:rPr>
          <w:sz w:val="24"/>
          <w:szCs w:val="24"/>
        </w:rPr>
      </w:pPr>
      <w:r w:rsidRPr="009C6886">
        <w:rPr>
          <w:b/>
          <w:sz w:val="24"/>
          <w:szCs w:val="24"/>
        </w:rPr>
        <w:t>Art. 9º</w:t>
      </w:r>
      <w:r w:rsidR="009C6886">
        <w:rPr>
          <w:b/>
          <w:sz w:val="24"/>
          <w:szCs w:val="24"/>
        </w:rPr>
        <w:t>-</w:t>
      </w:r>
      <w:r w:rsidRPr="00E17BE4">
        <w:rPr>
          <w:sz w:val="24"/>
          <w:szCs w:val="24"/>
        </w:rPr>
        <w:t xml:space="preserve"> O Poder Executivo regulamentará a presente lei no prazo de 60 (sessenta) dias, contados a partir da data de sua publicação. </w:t>
      </w:r>
    </w:p>
    <w:p w:rsidR="00E17BE4" w:rsidRPr="00E17BE4" w:rsidRDefault="00E17BE4" w:rsidP="0063012E">
      <w:pPr>
        <w:jc w:val="both"/>
        <w:rPr>
          <w:sz w:val="24"/>
          <w:szCs w:val="24"/>
        </w:rPr>
      </w:pPr>
    </w:p>
    <w:p w:rsidR="00E17BE4" w:rsidRPr="00E17BE4" w:rsidRDefault="00E17BE4" w:rsidP="0063012E">
      <w:pPr>
        <w:jc w:val="both"/>
        <w:rPr>
          <w:sz w:val="24"/>
          <w:szCs w:val="24"/>
        </w:rPr>
      </w:pPr>
      <w:r w:rsidRPr="009C6886">
        <w:rPr>
          <w:b/>
          <w:sz w:val="24"/>
          <w:szCs w:val="24"/>
        </w:rPr>
        <w:t>Art. 10</w:t>
      </w:r>
      <w:r w:rsidR="009C6886">
        <w:rPr>
          <w:b/>
          <w:sz w:val="24"/>
          <w:szCs w:val="24"/>
        </w:rPr>
        <w:t>º-</w:t>
      </w:r>
      <w:r w:rsidRPr="00E17BE4">
        <w:rPr>
          <w:sz w:val="24"/>
          <w:szCs w:val="24"/>
        </w:rPr>
        <w:t xml:space="preserve"> Esta Lei entrará em vigor na data de sua publicação. </w:t>
      </w:r>
    </w:p>
    <w:p w:rsidR="00E17BE4" w:rsidRPr="00E17BE4" w:rsidRDefault="00E17BE4" w:rsidP="0063012E">
      <w:pPr>
        <w:jc w:val="both"/>
        <w:rPr>
          <w:sz w:val="24"/>
          <w:szCs w:val="24"/>
        </w:rPr>
      </w:pPr>
    </w:p>
    <w:p w:rsidR="008B0C4E" w:rsidRPr="00E17BE4" w:rsidRDefault="008B0C4E" w:rsidP="0063012E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</w:p>
    <w:p w:rsidR="008B0C4E" w:rsidRPr="00E17BE4" w:rsidRDefault="008B0C4E" w:rsidP="0063012E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</w:p>
    <w:p w:rsidR="004B7CAC" w:rsidRPr="00E17BE4" w:rsidRDefault="004B7CAC" w:rsidP="0063012E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</w:p>
    <w:p w:rsidR="00D721FD" w:rsidRDefault="00D721FD" w:rsidP="0063012E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</w:p>
    <w:p w:rsidR="00085E87" w:rsidRPr="00085E87" w:rsidRDefault="00085E87" w:rsidP="00085E87">
      <w:pPr>
        <w:pStyle w:val="Recuodecorpodetexto"/>
        <w:tabs>
          <w:tab w:val="left" w:pos="-2835"/>
        </w:tabs>
        <w:ind w:firstLine="0"/>
        <w:jc w:val="both"/>
        <w:rPr>
          <w:sz w:val="24"/>
          <w:szCs w:val="24"/>
        </w:rPr>
      </w:pPr>
    </w:p>
    <w:p w:rsidR="00550228" w:rsidRDefault="00550228" w:rsidP="00550228">
      <w:pPr>
        <w:pStyle w:val="Recuodecorpodetexto"/>
        <w:tabs>
          <w:tab w:val="left" w:pos="-2835"/>
        </w:tabs>
        <w:ind w:left="1080" w:firstLine="0"/>
        <w:jc w:val="both"/>
        <w:rPr>
          <w:sz w:val="24"/>
          <w:szCs w:val="24"/>
        </w:rPr>
      </w:pPr>
    </w:p>
    <w:p w:rsidR="00C70A3D" w:rsidRPr="00392C9F" w:rsidRDefault="00C70A3D" w:rsidP="00550228">
      <w:pPr>
        <w:pStyle w:val="Recuodecorpodetexto"/>
        <w:tabs>
          <w:tab w:val="left" w:pos="-2835"/>
        </w:tabs>
        <w:ind w:left="1080" w:firstLine="0"/>
        <w:jc w:val="center"/>
        <w:rPr>
          <w:sz w:val="24"/>
          <w:szCs w:val="24"/>
        </w:rPr>
      </w:pPr>
      <w:r w:rsidRPr="00392C9F">
        <w:rPr>
          <w:b/>
          <w:sz w:val="24"/>
          <w:szCs w:val="24"/>
        </w:rPr>
        <w:t>CARLOS ALBERTO MORAIS</w:t>
      </w:r>
    </w:p>
    <w:p w:rsidR="007E0A3F" w:rsidRPr="005062E5" w:rsidRDefault="00550228" w:rsidP="005062E5">
      <w:pPr>
        <w:pStyle w:val="Recuodecorpodetexto"/>
        <w:tabs>
          <w:tab w:val="left" w:pos="-2835"/>
        </w:tabs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C70A3D" w:rsidRPr="00392C9F">
        <w:rPr>
          <w:sz w:val="24"/>
          <w:szCs w:val="24"/>
        </w:rPr>
        <w:t>Prefeito Muni</w:t>
      </w:r>
      <w:r w:rsidR="005062E5">
        <w:rPr>
          <w:sz w:val="24"/>
          <w:szCs w:val="24"/>
        </w:rPr>
        <w:t>cipal</w:t>
      </w:r>
    </w:p>
    <w:p w:rsidR="007E0A3F" w:rsidRDefault="007E0A3F" w:rsidP="00933ABC">
      <w:pPr>
        <w:rPr>
          <w:rFonts w:ascii="Verdana" w:hAnsi="Verdana"/>
          <w:b/>
          <w:sz w:val="24"/>
          <w:szCs w:val="24"/>
        </w:rPr>
      </w:pPr>
    </w:p>
    <w:p w:rsidR="002E6DBD" w:rsidRDefault="002E6DBD" w:rsidP="00933ABC">
      <w:pPr>
        <w:rPr>
          <w:rFonts w:ascii="Verdana" w:hAnsi="Verdana"/>
          <w:b/>
          <w:sz w:val="24"/>
          <w:szCs w:val="24"/>
        </w:rPr>
      </w:pPr>
    </w:p>
    <w:p w:rsidR="00E17BE4" w:rsidRDefault="00E17BE4" w:rsidP="00933ABC">
      <w:pPr>
        <w:rPr>
          <w:rFonts w:ascii="Verdana" w:hAnsi="Verdana"/>
          <w:b/>
          <w:sz w:val="24"/>
          <w:szCs w:val="24"/>
        </w:rPr>
      </w:pPr>
    </w:p>
    <w:p w:rsidR="00E17BE4" w:rsidRDefault="00E17BE4" w:rsidP="00933ABC">
      <w:pPr>
        <w:rPr>
          <w:rFonts w:ascii="Verdana" w:hAnsi="Verdana"/>
          <w:b/>
          <w:sz w:val="24"/>
          <w:szCs w:val="24"/>
        </w:rPr>
      </w:pPr>
    </w:p>
    <w:p w:rsidR="00E17BE4" w:rsidRDefault="00E17BE4" w:rsidP="00933ABC">
      <w:pPr>
        <w:rPr>
          <w:rFonts w:ascii="Verdana" w:hAnsi="Verdana"/>
          <w:b/>
          <w:sz w:val="24"/>
          <w:szCs w:val="24"/>
        </w:rPr>
      </w:pPr>
    </w:p>
    <w:p w:rsidR="00E17BE4" w:rsidRDefault="00E17BE4" w:rsidP="00933ABC">
      <w:pPr>
        <w:rPr>
          <w:rFonts w:ascii="Verdana" w:hAnsi="Verdana"/>
          <w:b/>
          <w:sz w:val="24"/>
          <w:szCs w:val="24"/>
        </w:rPr>
      </w:pPr>
    </w:p>
    <w:p w:rsidR="00E17BE4" w:rsidRDefault="00E17BE4" w:rsidP="00933ABC">
      <w:pPr>
        <w:rPr>
          <w:rFonts w:ascii="Verdana" w:hAnsi="Verdana"/>
          <w:b/>
          <w:sz w:val="24"/>
          <w:szCs w:val="24"/>
        </w:rPr>
      </w:pPr>
    </w:p>
    <w:p w:rsidR="00E17BE4" w:rsidRDefault="00E17BE4" w:rsidP="00933ABC">
      <w:pPr>
        <w:rPr>
          <w:rFonts w:ascii="Verdana" w:hAnsi="Verdana"/>
          <w:b/>
          <w:sz w:val="24"/>
          <w:szCs w:val="24"/>
        </w:rPr>
      </w:pPr>
    </w:p>
    <w:p w:rsidR="00E17BE4" w:rsidRDefault="00E17BE4" w:rsidP="00933ABC">
      <w:pPr>
        <w:rPr>
          <w:rFonts w:ascii="Verdana" w:hAnsi="Verdana"/>
          <w:b/>
          <w:sz w:val="24"/>
          <w:szCs w:val="24"/>
        </w:rPr>
      </w:pPr>
    </w:p>
    <w:p w:rsidR="00E17BE4" w:rsidRDefault="00E17BE4" w:rsidP="00933ABC">
      <w:pPr>
        <w:rPr>
          <w:rFonts w:ascii="Verdana" w:hAnsi="Verdana"/>
          <w:b/>
          <w:sz w:val="24"/>
          <w:szCs w:val="24"/>
        </w:rPr>
      </w:pPr>
    </w:p>
    <w:p w:rsidR="00E17BE4" w:rsidRDefault="00E17BE4" w:rsidP="00933ABC">
      <w:pPr>
        <w:rPr>
          <w:rFonts w:ascii="Verdana" w:hAnsi="Verdana"/>
          <w:b/>
          <w:sz w:val="24"/>
          <w:szCs w:val="24"/>
        </w:rPr>
      </w:pPr>
    </w:p>
    <w:p w:rsidR="00E17BE4" w:rsidRDefault="00E17BE4" w:rsidP="00933ABC">
      <w:pPr>
        <w:rPr>
          <w:rFonts w:ascii="Verdana" w:hAnsi="Verdana"/>
          <w:b/>
          <w:sz w:val="24"/>
          <w:szCs w:val="24"/>
        </w:rPr>
      </w:pPr>
    </w:p>
    <w:p w:rsidR="00E17BE4" w:rsidRDefault="00E17BE4" w:rsidP="00933ABC">
      <w:pPr>
        <w:rPr>
          <w:rFonts w:ascii="Verdana" w:hAnsi="Verdana"/>
          <w:b/>
          <w:sz w:val="24"/>
          <w:szCs w:val="24"/>
        </w:rPr>
      </w:pPr>
    </w:p>
    <w:p w:rsidR="00E17BE4" w:rsidRDefault="00E17BE4" w:rsidP="00933ABC">
      <w:pPr>
        <w:rPr>
          <w:rFonts w:ascii="Verdana" w:hAnsi="Verdana"/>
          <w:b/>
          <w:sz w:val="24"/>
          <w:szCs w:val="24"/>
        </w:rPr>
      </w:pPr>
    </w:p>
    <w:p w:rsidR="00E17BE4" w:rsidRDefault="00E17BE4" w:rsidP="00933ABC">
      <w:pPr>
        <w:rPr>
          <w:rFonts w:ascii="Verdana" w:hAnsi="Verdana"/>
          <w:b/>
          <w:sz w:val="24"/>
          <w:szCs w:val="24"/>
        </w:rPr>
      </w:pPr>
    </w:p>
    <w:p w:rsidR="00E17BE4" w:rsidRDefault="00E17BE4" w:rsidP="00933ABC">
      <w:pPr>
        <w:rPr>
          <w:rFonts w:ascii="Verdana" w:hAnsi="Verdana"/>
          <w:b/>
          <w:sz w:val="24"/>
          <w:szCs w:val="24"/>
        </w:rPr>
      </w:pPr>
    </w:p>
    <w:p w:rsidR="00E17BE4" w:rsidRDefault="00E17BE4" w:rsidP="00933ABC">
      <w:pPr>
        <w:rPr>
          <w:rFonts w:ascii="Verdana" w:hAnsi="Verdana"/>
          <w:b/>
          <w:sz w:val="24"/>
          <w:szCs w:val="24"/>
        </w:rPr>
      </w:pPr>
    </w:p>
    <w:p w:rsidR="00E17BE4" w:rsidRDefault="00E17BE4" w:rsidP="00933ABC">
      <w:pPr>
        <w:rPr>
          <w:rFonts w:ascii="Verdana" w:hAnsi="Verdana"/>
          <w:b/>
          <w:sz w:val="24"/>
          <w:szCs w:val="24"/>
        </w:rPr>
      </w:pPr>
    </w:p>
    <w:p w:rsidR="00E17BE4" w:rsidRDefault="00E17BE4" w:rsidP="00933ABC">
      <w:pPr>
        <w:rPr>
          <w:rFonts w:ascii="Verdana" w:hAnsi="Verdana"/>
          <w:b/>
          <w:sz w:val="24"/>
          <w:szCs w:val="24"/>
        </w:rPr>
      </w:pPr>
    </w:p>
    <w:p w:rsidR="00E17BE4" w:rsidRDefault="00E17BE4" w:rsidP="00933ABC">
      <w:pPr>
        <w:rPr>
          <w:rFonts w:ascii="Verdana" w:hAnsi="Verdana"/>
          <w:b/>
          <w:sz w:val="24"/>
          <w:szCs w:val="24"/>
        </w:rPr>
      </w:pPr>
    </w:p>
    <w:p w:rsidR="00E17BE4" w:rsidRDefault="00E17BE4" w:rsidP="00933ABC">
      <w:pPr>
        <w:rPr>
          <w:rFonts w:ascii="Verdana" w:hAnsi="Verdana"/>
          <w:b/>
          <w:sz w:val="24"/>
          <w:szCs w:val="24"/>
        </w:rPr>
      </w:pPr>
    </w:p>
    <w:p w:rsidR="00E17BE4" w:rsidRDefault="00E17BE4" w:rsidP="00933ABC">
      <w:pPr>
        <w:rPr>
          <w:rFonts w:ascii="Verdana" w:hAnsi="Verdana"/>
          <w:b/>
          <w:sz w:val="24"/>
          <w:szCs w:val="24"/>
        </w:rPr>
      </w:pPr>
    </w:p>
    <w:p w:rsidR="00E17BE4" w:rsidRDefault="00E17BE4" w:rsidP="00933ABC">
      <w:pPr>
        <w:rPr>
          <w:rFonts w:ascii="Verdana" w:hAnsi="Verdana"/>
          <w:b/>
          <w:sz w:val="24"/>
          <w:szCs w:val="24"/>
        </w:rPr>
      </w:pPr>
    </w:p>
    <w:p w:rsidR="00EF6C0C" w:rsidRDefault="00EF6C0C" w:rsidP="00EF6C0C">
      <w:pPr>
        <w:jc w:val="center"/>
        <w:rPr>
          <w:b/>
          <w:u w:val="single"/>
          <w:shd w:val="clear" w:color="auto" w:fill="FFFFFF"/>
        </w:rPr>
      </w:pPr>
      <w:r>
        <w:rPr>
          <w:b/>
          <w:u w:val="single"/>
          <w:shd w:val="clear" w:color="auto" w:fill="FFFFFF"/>
        </w:rPr>
        <w:lastRenderedPageBreak/>
        <w:t>Justificativa</w:t>
      </w:r>
    </w:p>
    <w:p w:rsidR="00EF6C0C" w:rsidRDefault="00EF6C0C" w:rsidP="00EF6C0C">
      <w:pPr>
        <w:jc w:val="center"/>
        <w:rPr>
          <w:b/>
          <w:u w:val="single"/>
          <w:shd w:val="clear" w:color="auto" w:fill="FFFFFF"/>
        </w:rPr>
      </w:pPr>
    </w:p>
    <w:p w:rsidR="004F32B0" w:rsidRPr="004F32B0" w:rsidRDefault="004F32B0" w:rsidP="004F32B0">
      <w:pPr>
        <w:jc w:val="both"/>
        <w:rPr>
          <w:sz w:val="24"/>
          <w:szCs w:val="24"/>
        </w:rPr>
      </w:pPr>
      <w:r w:rsidRPr="004F32B0">
        <w:rPr>
          <w:sz w:val="24"/>
          <w:szCs w:val="24"/>
        </w:rPr>
        <w:t>Srs. Edis,</w:t>
      </w:r>
    </w:p>
    <w:p w:rsidR="004F32B0" w:rsidRPr="004F32B0" w:rsidRDefault="004F32B0" w:rsidP="004F32B0">
      <w:pPr>
        <w:jc w:val="both"/>
        <w:rPr>
          <w:sz w:val="24"/>
          <w:szCs w:val="24"/>
        </w:rPr>
      </w:pPr>
      <w:r w:rsidRPr="004F32B0">
        <w:rPr>
          <w:sz w:val="24"/>
          <w:szCs w:val="24"/>
        </w:rPr>
        <w:tab/>
      </w:r>
    </w:p>
    <w:p w:rsidR="004F32B0" w:rsidRPr="004F32B0" w:rsidRDefault="004F32B0" w:rsidP="004F32B0">
      <w:pPr>
        <w:jc w:val="both"/>
        <w:rPr>
          <w:sz w:val="24"/>
          <w:szCs w:val="24"/>
        </w:rPr>
      </w:pPr>
      <w:r w:rsidRPr="004F32B0">
        <w:rPr>
          <w:sz w:val="24"/>
          <w:szCs w:val="24"/>
        </w:rPr>
        <w:tab/>
        <w:t xml:space="preserve">Muito embora haja obrigatoriedade dos motoristas profissionais realizarem teste, quando da renovação da carteira de habilitação, os casos não constatados nestes exames e que podem ocorrer após a </w:t>
      </w:r>
      <w:proofErr w:type="gramStart"/>
      <w:r w:rsidRPr="004F32B0">
        <w:rPr>
          <w:sz w:val="24"/>
          <w:szCs w:val="24"/>
        </w:rPr>
        <w:t>renovação ,</w:t>
      </w:r>
      <w:proofErr w:type="gramEnd"/>
      <w:r w:rsidRPr="004F32B0">
        <w:rPr>
          <w:sz w:val="24"/>
          <w:szCs w:val="24"/>
        </w:rPr>
        <w:t xml:space="preserve"> seja por ser flagrado ou em razão do recebimento de denúncias,</w:t>
      </w:r>
      <w:r>
        <w:rPr>
          <w:sz w:val="24"/>
          <w:szCs w:val="24"/>
        </w:rPr>
        <w:t xml:space="preserve"> </w:t>
      </w:r>
      <w:r w:rsidRPr="004F32B0">
        <w:rPr>
          <w:sz w:val="24"/>
          <w:szCs w:val="24"/>
        </w:rPr>
        <w:t>com indício de veracidade, devem  ser verificados  , face ao interesse público  e coletivo,  no combate ao tráfico, a saúde pública, segurança do trabalho e proteção  da sociedade e usuários dos serviços públicos.</w:t>
      </w:r>
    </w:p>
    <w:p w:rsidR="004F32B0" w:rsidRPr="004F32B0" w:rsidRDefault="004F32B0" w:rsidP="004F32B0">
      <w:pPr>
        <w:jc w:val="both"/>
        <w:rPr>
          <w:sz w:val="24"/>
          <w:szCs w:val="24"/>
        </w:rPr>
      </w:pPr>
      <w:r w:rsidRPr="004F32B0">
        <w:rPr>
          <w:sz w:val="24"/>
          <w:szCs w:val="24"/>
        </w:rPr>
        <w:tab/>
        <w:t xml:space="preserve">Para as empresas do setor privado há recomendação para que mantenham programas de </w:t>
      </w:r>
      <w:r>
        <w:rPr>
          <w:sz w:val="24"/>
          <w:szCs w:val="24"/>
        </w:rPr>
        <w:t>“</w:t>
      </w:r>
      <w:r w:rsidRPr="004F32B0">
        <w:rPr>
          <w:sz w:val="24"/>
          <w:szCs w:val="24"/>
        </w:rPr>
        <w:t xml:space="preserve">conscientização e prevenção ao problema; uso e abuso de </w:t>
      </w:r>
      <w:r>
        <w:rPr>
          <w:sz w:val="24"/>
          <w:szCs w:val="24"/>
        </w:rPr>
        <w:t>substância psicoativa no trabalho, e</w:t>
      </w:r>
      <w:r w:rsidRPr="004F32B0">
        <w:rPr>
          <w:sz w:val="24"/>
          <w:szCs w:val="24"/>
        </w:rPr>
        <w:t>, em particular os afetos ao álcool e sua relação com o trabalho"</w:t>
      </w:r>
      <w:r>
        <w:rPr>
          <w:sz w:val="24"/>
          <w:szCs w:val="24"/>
        </w:rPr>
        <w:t>.</w:t>
      </w:r>
    </w:p>
    <w:p w:rsidR="004F32B0" w:rsidRPr="004F32B0" w:rsidRDefault="004F32B0" w:rsidP="004F32B0">
      <w:pPr>
        <w:jc w:val="both"/>
        <w:rPr>
          <w:sz w:val="24"/>
          <w:szCs w:val="24"/>
        </w:rPr>
      </w:pPr>
      <w:r w:rsidRPr="004F32B0">
        <w:rPr>
          <w:sz w:val="24"/>
          <w:szCs w:val="24"/>
        </w:rPr>
        <w:tab/>
        <w:t>O Estatuto dos funcionários públicos do Município de Brazópolis</w:t>
      </w:r>
      <w:r>
        <w:rPr>
          <w:sz w:val="24"/>
          <w:szCs w:val="24"/>
        </w:rPr>
        <w:t xml:space="preserve"> coloca</w:t>
      </w:r>
      <w:r w:rsidRPr="004F32B0">
        <w:rPr>
          <w:sz w:val="24"/>
          <w:szCs w:val="24"/>
        </w:rPr>
        <w:t xml:space="preserve"> no Art. 212, IV, como uma das causas de demissão.</w:t>
      </w:r>
    </w:p>
    <w:p w:rsidR="004F32B0" w:rsidRPr="004F32B0" w:rsidRDefault="004F32B0" w:rsidP="004F32B0">
      <w:pPr>
        <w:jc w:val="both"/>
        <w:rPr>
          <w:sz w:val="24"/>
          <w:szCs w:val="24"/>
        </w:rPr>
      </w:pPr>
      <w:r w:rsidRPr="004F32B0">
        <w:rPr>
          <w:sz w:val="24"/>
          <w:szCs w:val="24"/>
        </w:rPr>
        <w:tab/>
        <w:t>Ocorre que o Judiciário, em suas decisões, tem reconhecido o alcoolismo e o consumo de drogas como doença, capituladas no CID 10.</w:t>
      </w:r>
    </w:p>
    <w:p w:rsidR="004F32B0" w:rsidRPr="004F32B0" w:rsidRDefault="004F32B0" w:rsidP="004F32B0">
      <w:pPr>
        <w:jc w:val="both"/>
        <w:rPr>
          <w:sz w:val="24"/>
          <w:szCs w:val="24"/>
        </w:rPr>
      </w:pPr>
      <w:r w:rsidRPr="004F32B0">
        <w:rPr>
          <w:sz w:val="24"/>
          <w:szCs w:val="24"/>
        </w:rPr>
        <w:tab/>
        <w:t xml:space="preserve">Portanto a questão não se resume em simplesmente demitir, necessita o encaminhamento para tratamento, e em casos de afastamento, para a Previdência. </w:t>
      </w:r>
    </w:p>
    <w:p w:rsidR="004F32B0" w:rsidRPr="004F32B0" w:rsidRDefault="004F32B0" w:rsidP="004F32B0">
      <w:pPr>
        <w:jc w:val="both"/>
        <w:rPr>
          <w:sz w:val="24"/>
          <w:szCs w:val="24"/>
        </w:rPr>
      </w:pPr>
      <w:r w:rsidRPr="004F32B0">
        <w:rPr>
          <w:sz w:val="24"/>
          <w:szCs w:val="24"/>
        </w:rPr>
        <w:tab/>
        <w:t>Assim, a demissão só caberia, quando, constatada o uso da substância</w:t>
      </w:r>
      <w:r>
        <w:rPr>
          <w:sz w:val="24"/>
          <w:szCs w:val="24"/>
        </w:rPr>
        <w:t>,</w:t>
      </w:r>
      <w:r w:rsidRPr="004F32B0">
        <w:rPr>
          <w:sz w:val="24"/>
          <w:szCs w:val="24"/>
        </w:rPr>
        <w:t xml:space="preserve"> o funcionário não aderir ao tratamento adequado, na forma da regulamentação do programa previsto </w:t>
      </w:r>
      <w:proofErr w:type="spellStart"/>
      <w:r w:rsidRPr="004F32B0">
        <w:rPr>
          <w:sz w:val="24"/>
          <w:szCs w:val="24"/>
        </w:rPr>
        <w:t>na</w:t>
      </w:r>
      <w:proofErr w:type="spellEnd"/>
      <w:r w:rsidRPr="004F32B0">
        <w:rPr>
          <w:sz w:val="24"/>
          <w:szCs w:val="24"/>
        </w:rPr>
        <w:t xml:space="preserve"> presente lei.</w:t>
      </w:r>
    </w:p>
    <w:p w:rsidR="004F32B0" w:rsidRPr="004F32B0" w:rsidRDefault="004F32B0" w:rsidP="004F32B0">
      <w:pPr>
        <w:jc w:val="both"/>
        <w:rPr>
          <w:sz w:val="24"/>
          <w:szCs w:val="24"/>
        </w:rPr>
      </w:pPr>
      <w:r w:rsidRPr="004F32B0">
        <w:rPr>
          <w:sz w:val="24"/>
          <w:szCs w:val="24"/>
        </w:rPr>
        <w:tab/>
        <w:t>O Programa deve envolver a comunidade, bem como apoiar as iniciativas no sentido de combater o mal que eleva os riscos de acidentes do trabalho e coloca em risco à vida de terceiros, principalmente os usuários do transporte público principalmente saúde e educação.</w:t>
      </w:r>
    </w:p>
    <w:p w:rsidR="004F32B0" w:rsidRPr="004F32B0" w:rsidRDefault="004F32B0" w:rsidP="004F32B0">
      <w:pPr>
        <w:jc w:val="both"/>
        <w:rPr>
          <w:sz w:val="24"/>
          <w:szCs w:val="24"/>
        </w:rPr>
      </w:pPr>
      <w:r w:rsidRPr="004F32B0">
        <w:rPr>
          <w:sz w:val="24"/>
          <w:szCs w:val="24"/>
        </w:rPr>
        <w:tab/>
        <w:t>Finalmente, o Programa visa a Prevenção, educação e conscientização, de acordo com as normas vigentes.</w:t>
      </w:r>
    </w:p>
    <w:p w:rsidR="00EF6C0C" w:rsidRPr="004F32B0" w:rsidRDefault="004F32B0" w:rsidP="004F32B0">
      <w:pPr>
        <w:jc w:val="both"/>
        <w:rPr>
          <w:sz w:val="24"/>
          <w:szCs w:val="24"/>
        </w:rPr>
      </w:pPr>
      <w:r w:rsidRPr="004F32B0">
        <w:rPr>
          <w:sz w:val="24"/>
          <w:szCs w:val="24"/>
        </w:rPr>
        <w:tab/>
      </w:r>
    </w:p>
    <w:p w:rsidR="00EF6C0C" w:rsidRPr="004F32B0" w:rsidRDefault="00EF6C0C" w:rsidP="004F32B0">
      <w:pPr>
        <w:jc w:val="both"/>
        <w:rPr>
          <w:sz w:val="24"/>
          <w:szCs w:val="24"/>
          <w:shd w:val="clear" w:color="auto" w:fill="FFFFFF"/>
        </w:rPr>
      </w:pPr>
      <w:r w:rsidRPr="004F32B0">
        <w:rPr>
          <w:sz w:val="24"/>
          <w:szCs w:val="24"/>
          <w:shd w:val="clear" w:color="auto" w:fill="FFFFFF"/>
        </w:rPr>
        <w:tab/>
        <w:t>Desta forma espera que os ilustres membros da casa legislativa, aprovem o presente projeto de Lei.</w:t>
      </w:r>
    </w:p>
    <w:p w:rsidR="00EF6C0C" w:rsidRDefault="00EF6C0C" w:rsidP="00EF6C0C">
      <w:pPr>
        <w:spacing w:line="480" w:lineRule="auto"/>
        <w:jc w:val="both"/>
        <w:rPr>
          <w:sz w:val="24"/>
          <w:szCs w:val="24"/>
          <w:shd w:val="clear" w:color="auto" w:fill="FFFFFF"/>
        </w:rPr>
      </w:pPr>
    </w:p>
    <w:p w:rsidR="004F32B0" w:rsidRPr="004F32B0" w:rsidRDefault="004F32B0" w:rsidP="00EF6C0C">
      <w:pPr>
        <w:spacing w:line="480" w:lineRule="auto"/>
        <w:jc w:val="both"/>
        <w:rPr>
          <w:sz w:val="24"/>
          <w:szCs w:val="24"/>
          <w:shd w:val="clear" w:color="auto" w:fill="FFFFFF"/>
        </w:rPr>
      </w:pPr>
    </w:p>
    <w:p w:rsidR="00EF6C0C" w:rsidRPr="004F32B0" w:rsidRDefault="00EF6C0C" w:rsidP="00EF6C0C">
      <w:pPr>
        <w:jc w:val="center"/>
        <w:rPr>
          <w:sz w:val="24"/>
          <w:szCs w:val="24"/>
          <w:shd w:val="clear" w:color="auto" w:fill="FFFFFF"/>
        </w:rPr>
      </w:pPr>
      <w:r w:rsidRPr="004F32B0">
        <w:rPr>
          <w:sz w:val="24"/>
          <w:szCs w:val="24"/>
          <w:shd w:val="clear" w:color="auto" w:fill="FFFFFF"/>
        </w:rPr>
        <w:t xml:space="preserve">Brazópolis, </w:t>
      </w:r>
      <w:r w:rsidR="00545FF7" w:rsidRPr="004F32B0">
        <w:rPr>
          <w:sz w:val="24"/>
          <w:szCs w:val="24"/>
          <w:shd w:val="clear" w:color="auto" w:fill="FFFFFF"/>
        </w:rPr>
        <w:t>01</w:t>
      </w:r>
      <w:r w:rsidRPr="004F32B0">
        <w:rPr>
          <w:sz w:val="24"/>
          <w:szCs w:val="24"/>
          <w:shd w:val="clear" w:color="auto" w:fill="FFFFFF"/>
        </w:rPr>
        <w:t xml:space="preserve"> de </w:t>
      </w:r>
      <w:proofErr w:type="gramStart"/>
      <w:r w:rsidR="00B378FD">
        <w:rPr>
          <w:sz w:val="24"/>
          <w:szCs w:val="24"/>
          <w:shd w:val="clear" w:color="auto" w:fill="FFFFFF"/>
        </w:rPr>
        <w:t>Setembro</w:t>
      </w:r>
      <w:proofErr w:type="gramEnd"/>
      <w:r w:rsidRPr="004F32B0">
        <w:rPr>
          <w:sz w:val="24"/>
          <w:szCs w:val="24"/>
          <w:shd w:val="clear" w:color="auto" w:fill="FFFFFF"/>
        </w:rPr>
        <w:t xml:space="preserve"> de 2018</w:t>
      </w:r>
    </w:p>
    <w:p w:rsidR="00EF6C0C" w:rsidRPr="004F32B0" w:rsidRDefault="00EF6C0C" w:rsidP="00EF6C0C">
      <w:pPr>
        <w:jc w:val="center"/>
        <w:rPr>
          <w:sz w:val="24"/>
          <w:szCs w:val="24"/>
          <w:shd w:val="clear" w:color="auto" w:fill="FFFFFF"/>
        </w:rPr>
      </w:pPr>
    </w:p>
    <w:p w:rsidR="00EF6C0C" w:rsidRPr="004F32B0" w:rsidRDefault="00EF6C0C" w:rsidP="00EF6C0C">
      <w:pPr>
        <w:jc w:val="center"/>
        <w:rPr>
          <w:sz w:val="24"/>
          <w:szCs w:val="24"/>
          <w:shd w:val="clear" w:color="auto" w:fill="FFFFFF"/>
        </w:rPr>
      </w:pPr>
    </w:p>
    <w:p w:rsidR="00AA39EB" w:rsidRPr="004F32B0" w:rsidRDefault="00AA39EB" w:rsidP="00EF6C0C">
      <w:pPr>
        <w:jc w:val="center"/>
        <w:rPr>
          <w:sz w:val="24"/>
          <w:szCs w:val="24"/>
          <w:shd w:val="clear" w:color="auto" w:fill="FFFFFF"/>
        </w:rPr>
      </w:pPr>
    </w:p>
    <w:p w:rsidR="00676CED" w:rsidRPr="004F32B0" w:rsidRDefault="00676CED" w:rsidP="00EF6C0C">
      <w:pPr>
        <w:jc w:val="center"/>
        <w:rPr>
          <w:sz w:val="24"/>
          <w:szCs w:val="24"/>
          <w:shd w:val="clear" w:color="auto" w:fill="FFFFFF"/>
        </w:rPr>
      </w:pPr>
    </w:p>
    <w:p w:rsidR="00676CED" w:rsidRPr="004F32B0" w:rsidRDefault="00676CED" w:rsidP="00EF6C0C">
      <w:pPr>
        <w:jc w:val="center"/>
        <w:rPr>
          <w:sz w:val="24"/>
          <w:szCs w:val="24"/>
          <w:shd w:val="clear" w:color="auto" w:fill="FFFFFF"/>
        </w:rPr>
      </w:pPr>
    </w:p>
    <w:p w:rsidR="00EF6C0C" w:rsidRPr="004F32B0" w:rsidRDefault="00EF6C0C" w:rsidP="00EF6C0C">
      <w:pPr>
        <w:jc w:val="center"/>
        <w:rPr>
          <w:sz w:val="24"/>
          <w:szCs w:val="24"/>
          <w:shd w:val="clear" w:color="auto" w:fill="FFFFFF"/>
        </w:rPr>
      </w:pPr>
      <w:r w:rsidRPr="004F32B0">
        <w:rPr>
          <w:sz w:val="24"/>
          <w:szCs w:val="24"/>
          <w:shd w:val="clear" w:color="auto" w:fill="FFFFFF"/>
        </w:rPr>
        <w:t>____________________________</w:t>
      </w:r>
    </w:p>
    <w:p w:rsidR="00EF6C0C" w:rsidRPr="004F32B0" w:rsidRDefault="003F14DE" w:rsidP="00EF6C0C">
      <w:pPr>
        <w:jc w:val="center"/>
        <w:rPr>
          <w:b/>
          <w:sz w:val="24"/>
          <w:szCs w:val="24"/>
          <w:shd w:val="clear" w:color="auto" w:fill="FFFFFF"/>
        </w:rPr>
      </w:pPr>
      <w:r w:rsidRPr="004F32B0">
        <w:rPr>
          <w:b/>
          <w:sz w:val="24"/>
          <w:szCs w:val="24"/>
          <w:shd w:val="clear" w:color="auto" w:fill="FFFFFF"/>
        </w:rPr>
        <w:t>CARLOS ALBERTO MORAIS</w:t>
      </w:r>
    </w:p>
    <w:p w:rsidR="006C6058" w:rsidRPr="004F32B0" w:rsidRDefault="00EF6C0C" w:rsidP="00EF6C0C">
      <w:pPr>
        <w:jc w:val="center"/>
        <w:rPr>
          <w:sz w:val="24"/>
          <w:szCs w:val="24"/>
          <w:shd w:val="clear" w:color="auto" w:fill="FFFFFF"/>
        </w:rPr>
      </w:pPr>
      <w:r w:rsidRPr="004F32B0">
        <w:rPr>
          <w:sz w:val="24"/>
          <w:szCs w:val="24"/>
          <w:shd w:val="clear" w:color="auto" w:fill="FFFFFF"/>
        </w:rPr>
        <w:t>Prefeito Municipal</w:t>
      </w:r>
    </w:p>
    <w:p w:rsidR="006C6058" w:rsidRPr="004F32B0" w:rsidRDefault="006C6058" w:rsidP="00532BEC">
      <w:pPr>
        <w:jc w:val="center"/>
        <w:rPr>
          <w:rFonts w:ascii="Arial" w:hAnsi="Arial" w:cs="Arial"/>
          <w:b/>
          <w:sz w:val="24"/>
          <w:szCs w:val="24"/>
        </w:rPr>
      </w:pPr>
    </w:p>
    <w:p w:rsidR="006C6058" w:rsidRPr="004F32B0" w:rsidRDefault="006C6058" w:rsidP="00532BEC">
      <w:pPr>
        <w:jc w:val="center"/>
        <w:rPr>
          <w:rFonts w:ascii="Arial" w:hAnsi="Arial" w:cs="Arial"/>
          <w:b/>
          <w:sz w:val="24"/>
          <w:szCs w:val="24"/>
        </w:rPr>
      </w:pPr>
    </w:p>
    <w:p w:rsidR="001411D0" w:rsidRPr="004F32B0" w:rsidRDefault="001411D0" w:rsidP="001411D0">
      <w:pPr>
        <w:jc w:val="center"/>
        <w:rPr>
          <w:sz w:val="24"/>
          <w:szCs w:val="24"/>
        </w:rPr>
      </w:pPr>
    </w:p>
    <w:sectPr w:rsidR="001411D0" w:rsidRPr="004F32B0" w:rsidSect="005926A9">
      <w:headerReference w:type="default" r:id="rId8"/>
      <w:footerReference w:type="even" r:id="rId9"/>
      <w:footerReference w:type="default" r:id="rId10"/>
      <w:pgSz w:w="11907" w:h="16840" w:code="9"/>
      <w:pgMar w:top="1134" w:right="1134" w:bottom="1661" w:left="1418" w:header="426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46F" w:rsidRDefault="00B3746F">
      <w:r>
        <w:separator/>
      </w:r>
    </w:p>
  </w:endnote>
  <w:endnote w:type="continuationSeparator" w:id="0">
    <w:p w:rsidR="00B3746F" w:rsidRDefault="00B37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9F6" w:rsidRDefault="007E2BE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C29F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C29F6" w:rsidRDefault="00EC29F6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9F6" w:rsidRDefault="00EC29F6">
    <w:pPr>
      <w:pStyle w:val="Rodap"/>
      <w:pBdr>
        <w:top w:val="single" w:sz="8" w:space="1" w:color="E50019"/>
      </w:pBdr>
      <w:jc w:val="center"/>
      <w:rPr>
        <w:rFonts w:ascii="Tahoma" w:hAnsi="Tahoma" w:cs="Tahoma"/>
        <w:color w:val="3F8CF2"/>
        <w:sz w:val="20"/>
      </w:rPr>
    </w:pPr>
    <w:r>
      <w:rPr>
        <w:rFonts w:ascii="Tahoma" w:hAnsi="Tahoma" w:cs="Tahoma"/>
        <w:color w:val="3F8CF2"/>
        <w:sz w:val="20"/>
      </w:rPr>
      <w:t>Rua Dona Ana Chaves, 218 – Centro – Brazópolis/MG – CEP 37.530-000 – www.brazopolis.mg.gov.br</w:t>
    </w:r>
  </w:p>
  <w:p w:rsidR="00EC29F6" w:rsidRDefault="00EC29F6">
    <w:pPr>
      <w:pStyle w:val="Rodap"/>
      <w:pBdr>
        <w:top w:val="single" w:sz="8" w:space="1" w:color="E50019"/>
      </w:pBdr>
      <w:jc w:val="center"/>
      <w:rPr>
        <w:rFonts w:ascii="Tahoma" w:hAnsi="Tahoma" w:cs="Tahoma"/>
        <w:color w:val="3F8CF2"/>
        <w:sz w:val="20"/>
      </w:rPr>
    </w:pPr>
    <w:proofErr w:type="spellStart"/>
    <w:r>
      <w:rPr>
        <w:rFonts w:ascii="Tahoma" w:hAnsi="Tahoma" w:cs="Tahoma"/>
        <w:color w:val="3F8CF2"/>
        <w:sz w:val="20"/>
      </w:rPr>
      <w:t>Tel</w:t>
    </w:r>
    <w:proofErr w:type="spellEnd"/>
    <w:r>
      <w:rPr>
        <w:rFonts w:ascii="Tahoma" w:hAnsi="Tahoma" w:cs="Tahoma"/>
        <w:color w:val="3F8CF2"/>
        <w:sz w:val="20"/>
      </w:rPr>
      <w:t>: (35) 3641-1373 – CNPJ: 18.025.890/0001-51</w:t>
    </w:r>
  </w:p>
  <w:p w:rsidR="00EC29F6" w:rsidRDefault="00EC29F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46F" w:rsidRDefault="00B3746F">
      <w:r>
        <w:separator/>
      </w:r>
    </w:p>
  </w:footnote>
  <w:footnote w:type="continuationSeparator" w:id="0">
    <w:p w:rsidR="00B3746F" w:rsidRDefault="00B374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9F6" w:rsidRDefault="00EC29F6" w:rsidP="00B72290">
    <w:pPr>
      <w:jc w:val="center"/>
      <w:rPr>
        <w:rFonts w:ascii="Verdana" w:hAnsi="Verdana"/>
        <w:b/>
        <w:sz w:val="40"/>
        <w:szCs w:val="40"/>
      </w:rPr>
    </w:pPr>
    <w:r>
      <w:rPr>
        <w:rFonts w:ascii="Verdana" w:hAnsi="Verdana"/>
        <w:b/>
        <w:noProof/>
        <w:sz w:val="40"/>
        <w:szCs w:val="40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5209540</wp:posOffset>
          </wp:positionH>
          <wp:positionV relativeFrom="paragraph">
            <wp:posOffset>148590</wp:posOffset>
          </wp:positionV>
          <wp:extent cx="937895" cy="923925"/>
          <wp:effectExtent l="19050" t="0" r="0" b="0"/>
          <wp:wrapTopAndBottom/>
          <wp:docPr id="6" name="Imagem 1" descr="Logo_definitiv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definitiv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7895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hAnsi="Verdana"/>
        <w:b/>
        <w:noProof/>
        <w:sz w:val="40"/>
        <w:szCs w:val="40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-252730</wp:posOffset>
          </wp:positionH>
          <wp:positionV relativeFrom="paragraph">
            <wp:posOffset>120015</wp:posOffset>
          </wp:positionV>
          <wp:extent cx="883285" cy="952500"/>
          <wp:effectExtent l="19050" t="0" r="0" b="0"/>
          <wp:wrapSquare wrapText="bothSides"/>
          <wp:docPr id="4" name="Imagem 4" descr="brasa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rasa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285" cy="952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C29F6" w:rsidRDefault="00EC29F6" w:rsidP="00B72290">
    <w:pPr>
      <w:jc w:val="center"/>
      <w:rPr>
        <w:rFonts w:ascii="Verdana" w:hAnsi="Verdana"/>
        <w:b/>
        <w:sz w:val="24"/>
        <w:szCs w:val="24"/>
      </w:rPr>
    </w:pPr>
    <w:r w:rsidRPr="00DA63FD">
      <w:rPr>
        <w:rFonts w:ascii="Verdana" w:hAnsi="Verdana"/>
        <w:b/>
        <w:sz w:val="40"/>
        <w:szCs w:val="40"/>
      </w:rPr>
      <w:t>MUNIC</w:t>
    </w:r>
    <w:r>
      <w:rPr>
        <w:rFonts w:ascii="Verdana" w:hAnsi="Verdana"/>
        <w:b/>
        <w:sz w:val="40"/>
        <w:szCs w:val="40"/>
      </w:rPr>
      <w:t>Í</w:t>
    </w:r>
    <w:r w:rsidRPr="00DA63FD">
      <w:rPr>
        <w:rFonts w:ascii="Verdana" w:hAnsi="Verdana"/>
        <w:b/>
        <w:sz w:val="40"/>
        <w:szCs w:val="40"/>
      </w:rPr>
      <w:t>PIO DE BRAZÓPOLIS</w:t>
    </w:r>
    <w:r>
      <w:rPr>
        <w:rFonts w:ascii="Verdana" w:hAnsi="Verdana"/>
        <w:sz w:val="40"/>
        <w:szCs w:val="40"/>
      </w:rPr>
      <w:t xml:space="preserve">                             </w:t>
    </w:r>
    <w:r>
      <w:rPr>
        <w:rFonts w:ascii="Verdana" w:hAnsi="Verdana"/>
        <w:sz w:val="40"/>
        <w:szCs w:val="40"/>
      </w:rPr>
      <w:br/>
    </w:r>
    <w:r w:rsidRPr="00DA63FD">
      <w:rPr>
        <w:rFonts w:ascii="Verdana" w:hAnsi="Verdana"/>
        <w:b/>
        <w:sz w:val="24"/>
        <w:szCs w:val="24"/>
      </w:rPr>
      <w:t>ESTADO DE MINAS GERAIS</w:t>
    </w:r>
  </w:p>
  <w:p w:rsidR="00EC29F6" w:rsidRPr="00DA63FD" w:rsidRDefault="00EC29F6" w:rsidP="00B72290">
    <w:pPr>
      <w:jc w:val="center"/>
      <w:rPr>
        <w:rFonts w:ascii="Verdana" w:hAnsi="Verdana"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91ADD"/>
    <w:multiLevelType w:val="multilevel"/>
    <w:tmpl w:val="6C96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C1599"/>
    <w:multiLevelType w:val="hybridMultilevel"/>
    <w:tmpl w:val="F6A6DE02"/>
    <w:lvl w:ilvl="0" w:tplc="4E6CF31A">
      <w:start w:val="1"/>
      <w:numFmt w:val="upperRoman"/>
      <w:lvlText w:val="%1."/>
      <w:lvlJc w:val="right"/>
      <w:pPr>
        <w:ind w:left="13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39" w:hanging="360"/>
      </w:pPr>
    </w:lvl>
    <w:lvl w:ilvl="2" w:tplc="0416001B" w:tentative="1">
      <w:start w:val="1"/>
      <w:numFmt w:val="lowerRoman"/>
      <w:lvlText w:val="%3."/>
      <w:lvlJc w:val="right"/>
      <w:pPr>
        <w:ind w:left="3359" w:hanging="180"/>
      </w:pPr>
    </w:lvl>
    <w:lvl w:ilvl="3" w:tplc="0416000F" w:tentative="1">
      <w:start w:val="1"/>
      <w:numFmt w:val="decimal"/>
      <w:lvlText w:val="%4."/>
      <w:lvlJc w:val="left"/>
      <w:pPr>
        <w:ind w:left="4079" w:hanging="360"/>
      </w:pPr>
    </w:lvl>
    <w:lvl w:ilvl="4" w:tplc="04160019" w:tentative="1">
      <w:start w:val="1"/>
      <w:numFmt w:val="lowerLetter"/>
      <w:lvlText w:val="%5."/>
      <w:lvlJc w:val="left"/>
      <w:pPr>
        <w:ind w:left="4799" w:hanging="360"/>
      </w:pPr>
    </w:lvl>
    <w:lvl w:ilvl="5" w:tplc="0416001B" w:tentative="1">
      <w:start w:val="1"/>
      <w:numFmt w:val="lowerRoman"/>
      <w:lvlText w:val="%6."/>
      <w:lvlJc w:val="right"/>
      <w:pPr>
        <w:ind w:left="5519" w:hanging="180"/>
      </w:pPr>
    </w:lvl>
    <w:lvl w:ilvl="6" w:tplc="0416000F" w:tentative="1">
      <w:start w:val="1"/>
      <w:numFmt w:val="decimal"/>
      <w:lvlText w:val="%7."/>
      <w:lvlJc w:val="left"/>
      <w:pPr>
        <w:ind w:left="6239" w:hanging="360"/>
      </w:pPr>
    </w:lvl>
    <w:lvl w:ilvl="7" w:tplc="04160019" w:tentative="1">
      <w:start w:val="1"/>
      <w:numFmt w:val="lowerLetter"/>
      <w:lvlText w:val="%8."/>
      <w:lvlJc w:val="left"/>
      <w:pPr>
        <w:ind w:left="6959" w:hanging="360"/>
      </w:pPr>
    </w:lvl>
    <w:lvl w:ilvl="8" w:tplc="0416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2" w15:restartNumberingAfterBreak="0">
    <w:nsid w:val="06B73AE1"/>
    <w:multiLevelType w:val="hybridMultilevel"/>
    <w:tmpl w:val="7DA80A9A"/>
    <w:lvl w:ilvl="0" w:tplc="11CE4BF6">
      <w:numFmt w:val="bullet"/>
      <w:lvlText w:val="-"/>
      <w:lvlJc w:val="left"/>
      <w:pPr>
        <w:tabs>
          <w:tab w:val="num" w:pos="1845"/>
        </w:tabs>
        <w:ind w:left="1845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3" w15:restartNumberingAfterBreak="0">
    <w:nsid w:val="14D13771"/>
    <w:multiLevelType w:val="hybridMultilevel"/>
    <w:tmpl w:val="76A4E46C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BF11E67"/>
    <w:multiLevelType w:val="hybridMultilevel"/>
    <w:tmpl w:val="0C7C6A28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C621362"/>
    <w:multiLevelType w:val="hybridMultilevel"/>
    <w:tmpl w:val="6F963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77695"/>
    <w:multiLevelType w:val="hybridMultilevel"/>
    <w:tmpl w:val="4926B3FE"/>
    <w:lvl w:ilvl="0" w:tplc="8A347448">
      <w:start w:val="1"/>
      <w:numFmt w:val="decimal"/>
      <w:lvlText w:val="%1."/>
      <w:lvlJc w:val="left"/>
      <w:pPr>
        <w:tabs>
          <w:tab w:val="num" w:pos="1845"/>
        </w:tabs>
        <w:ind w:left="18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65"/>
        </w:tabs>
        <w:ind w:left="256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85"/>
        </w:tabs>
        <w:ind w:left="328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05"/>
        </w:tabs>
        <w:ind w:left="400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725"/>
        </w:tabs>
        <w:ind w:left="472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45"/>
        </w:tabs>
        <w:ind w:left="544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65"/>
        </w:tabs>
        <w:ind w:left="616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85"/>
        </w:tabs>
        <w:ind w:left="688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05"/>
        </w:tabs>
        <w:ind w:left="7605" w:hanging="180"/>
      </w:pPr>
    </w:lvl>
  </w:abstractNum>
  <w:abstractNum w:abstractNumId="7" w15:restartNumberingAfterBreak="0">
    <w:nsid w:val="233D029C"/>
    <w:multiLevelType w:val="hybridMultilevel"/>
    <w:tmpl w:val="A2201AEA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70C2868"/>
    <w:multiLevelType w:val="hybridMultilevel"/>
    <w:tmpl w:val="DD7A2F2E"/>
    <w:lvl w:ilvl="0" w:tplc="0416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 w15:restartNumberingAfterBreak="0">
    <w:nsid w:val="28EB6828"/>
    <w:multiLevelType w:val="hybridMultilevel"/>
    <w:tmpl w:val="FD5C6A1A"/>
    <w:lvl w:ilvl="0" w:tplc="B6103BF2">
      <w:start w:val="1"/>
      <w:numFmt w:val="upperRoman"/>
      <w:lvlText w:val="%1."/>
      <w:lvlJc w:val="left"/>
      <w:pPr>
        <w:ind w:left="157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B650D95"/>
    <w:multiLevelType w:val="hybridMultilevel"/>
    <w:tmpl w:val="85B0119E"/>
    <w:lvl w:ilvl="0" w:tplc="F52C2BA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870FAA8">
      <w:start w:val="1"/>
      <w:numFmt w:val="decimal"/>
      <w:lvlText w:val="%2-"/>
      <w:lvlJc w:val="left"/>
      <w:pPr>
        <w:tabs>
          <w:tab w:val="num" w:pos="1830"/>
        </w:tabs>
        <w:ind w:left="1830" w:hanging="39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D2A5307"/>
    <w:multiLevelType w:val="hybridMultilevel"/>
    <w:tmpl w:val="15326CBA"/>
    <w:lvl w:ilvl="0" w:tplc="75DE288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022F37"/>
    <w:multiLevelType w:val="multilevel"/>
    <w:tmpl w:val="047EB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252E2C"/>
    <w:multiLevelType w:val="hybridMultilevel"/>
    <w:tmpl w:val="5A6683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774A9"/>
    <w:multiLevelType w:val="hybridMultilevel"/>
    <w:tmpl w:val="C2B06242"/>
    <w:lvl w:ilvl="0" w:tplc="E52436F6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34D87450"/>
    <w:multiLevelType w:val="hybridMultilevel"/>
    <w:tmpl w:val="944CA260"/>
    <w:lvl w:ilvl="0" w:tplc="EAC2B87A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35653387"/>
    <w:multiLevelType w:val="hybridMultilevel"/>
    <w:tmpl w:val="21FC1594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6076114"/>
    <w:multiLevelType w:val="multilevel"/>
    <w:tmpl w:val="1BF61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447678"/>
    <w:multiLevelType w:val="hybridMultilevel"/>
    <w:tmpl w:val="ECF40E5A"/>
    <w:lvl w:ilvl="0" w:tplc="F322FD3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085946"/>
    <w:multiLevelType w:val="hybridMultilevel"/>
    <w:tmpl w:val="BCD4A9FC"/>
    <w:lvl w:ilvl="0" w:tplc="5FAA98F0">
      <w:start w:val="3"/>
      <w:numFmt w:val="bullet"/>
      <w:lvlText w:val="-"/>
      <w:lvlJc w:val="left"/>
      <w:pPr>
        <w:tabs>
          <w:tab w:val="num" w:pos="1920"/>
        </w:tabs>
        <w:ind w:left="19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38240738"/>
    <w:multiLevelType w:val="hybridMultilevel"/>
    <w:tmpl w:val="64B851F8"/>
    <w:lvl w:ilvl="0" w:tplc="0416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1" w15:restartNumberingAfterBreak="0">
    <w:nsid w:val="392741B9"/>
    <w:multiLevelType w:val="hybridMultilevel"/>
    <w:tmpl w:val="89783616"/>
    <w:lvl w:ilvl="0" w:tplc="4148E00A">
      <w:start w:val="1"/>
      <w:numFmt w:val="bullet"/>
      <w:lvlText w:val="-"/>
      <w:lvlJc w:val="left"/>
      <w:pPr>
        <w:tabs>
          <w:tab w:val="num" w:pos="1845"/>
        </w:tabs>
        <w:ind w:left="1845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22" w15:restartNumberingAfterBreak="0">
    <w:nsid w:val="3AC377B6"/>
    <w:multiLevelType w:val="hybridMultilevel"/>
    <w:tmpl w:val="36581CBE"/>
    <w:lvl w:ilvl="0" w:tplc="22E89E10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1EE7A1F"/>
    <w:multiLevelType w:val="hybridMultilevel"/>
    <w:tmpl w:val="A5868C22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28114EF"/>
    <w:multiLevelType w:val="hybridMultilevel"/>
    <w:tmpl w:val="B364B3C6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4251144"/>
    <w:multiLevelType w:val="hybridMultilevel"/>
    <w:tmpl w:val="2082916A"/>
    <w:lvl w:ilvl="0" w:tplc="642AFA8A">
      <w:start w:val="1"/>
      <w:numFmt w:val="decimal"/>
      <w:lvlText w:val="%1-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26" w15:restartNumberingAfterBreak="0">
    <w:nsid w:val="506F6976"/>
    <w:multiLevelType w:val="hybridMultilevel"/>
    <w:tmpl w:val="10862870"/>
    <w:lvl w:ilvl="0" w:tplc="C6FE7E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4B76C2"/>
    <w:multiLevelType w:val="hybridMultilevel"/>
    <w:tmpl w:val="6C4C177E"/>
    <w:lvl w:ilvl="0" w:tplc="04160013">
      <w:start w:val="1"/>
      <w:numFmt w:val="upperRoman"/>
      <w:lvlText w:val="%1."/>
      <w:lvlJc w:val="righ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8" w15:restartNumberingAfterBreak="0">
    <w:nsid w:val="54C137F7"/>
    <w:multiLevelType w:val="hybridMultilevel"/>
    <w:tmpl w:val="04D6D2A2"/>
    <w:lvl w:ilvl="0" w:tplc="821E417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58087CD1"/>
    <w:multiLevelType w:val="hybridMultilevel"/>
    <w:tmpl w:val="5D70E9A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59A854A8"/>
    <w:multiLevelType w:val="hybridMultilevel"/>
    <w:tmpl w:val="7354CA3E"/>
    <w:lvl w:ilvl="0" w:tplc="F8847F6A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D450BB"/>
    <w:multiLevelType w:val="hybridMultilevel"/>
    <w:tmpl w:val="424819A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9066AF3"/>
    <w:multiLevelType w:val="hybridMultilevel"/>
    <w:tmpl w:val="533EE008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6B9B6A46"/>
    <w:multiLevelType w:val="hybridMultilevel"/>
    <w:tmpl w:val="758A92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5D7868"/>
    <w:multiLevelType w:val="hybridMultilevel"/>
    <w:tmpl w:val="5A6683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104983"/>
    <w:multiLevelType w:val="hybridMultilevel"/>
    <w:tmpl w:val="CB0E818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FD210C8"/>
    <w:multiLevelType w:val="hybridMultilevel"/>
    <w:tmpl w:val="EC0C4C60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7" w15:restartNumberingAfterBreak="0">
    <w:nsid w:val="71D3054E"/>
    <w:multiLevelType w:val="hybridMultilevel"/>
    <w:tmpl w:val="4C1AE2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6128C1"/>
    <w:multiLevelType w:val="hybridMultilevel"/>
    <w:tmpl w:val="4A28568E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A957834"/>
    <w:multiLevelType w:val="hybridMultilevel"/>
    <w:tmpl w:val="69EAA9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B316B08"/>
    <w:multiLevelType w:val="hybridMultilevel"/>
    <w:tmpl w:val="D33EA17C"/>
    <w:lvl w:ilvl="0" w:tplc="30E04F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4F154B"/>
    <w:multiLevelType w:val="hybridMultilevel"/>
    <w:tmpl w:val="3948DBAE"/>
    <w:lvl w:ilvl="0" w:tplc="FE661E2E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1"/>
  </w:num>
  <w:num w:numId="2">
    <w:abstractNumId w:val="25"/>
  </w:num>
  <w:num w:numId="3">
    <w:abstractNumId w:val="39"/>
  </w:num>
  <w:num w:numId="4">
    <w:abstractNumId w:val="10"/>
  </w:num>
  <w:num w:numId="5">
    <w:abstractNumId w:val="21"/>
  </w:num>
  <w:num w:numId="6">
    <w:abstractNumId w:val="19"/>
  </w:num>
  <w:num w:numId="7">
    <w:abstractNumId w:val="2"/>
  </w:num>
  <w:num w:numId="8">
    <w:abstractNumId w:val="6"/>
  </w:num>
  <w:num w:numId="9">
    <w:abstractNumId w:val="31"/>
  </w:num>
  <w:num w:numId="10">
    <w:abstractNumId w:val="36"/>
  </w:num>
  <w:num w:numId="11">
    <w:abstractNumId w:val="1"/>
  </w:num>
  <w:num w:numId="12">
    <w:abstractNumId w:val="24"/>
  </w:num>
  <w:num w:numId="13">
    <w:abstractNumId w:val="20"/>
  </w:num>
  <w:num w:numId="14">
    <w:abstractNumId w:val="16"/>
  </w:num>
  <w:num w:numId="15">
    <w:abstractNumId w:val="23"/>
  </w:num>
  <w:num w:numId="16">
    <w:abstractNumId w:val="3"/>
  </w:num>
  <w:num w:numId="17">
    <w:abstractNumId w:val="4"/>
  </w:num>
  <w:num w:numId="18">
    <w:abstractNumId w:val="38"/>
  </w:num>
  <w:num w:numId="19">
    <w:abstractNumId w:val="29"/>
  </w:num>
  <w:num w:numId="20">
    <w:abstractNumId w:val="27"/>
  </w:num>
  <w:num w:numId="21">
    <w:abstractNumId w:val="7"/>
  </w:num>
  <w:num w:numId="22">
    <w:abstractNumId w:val="32"/>
  </w:num>
  <w:num w:numId="23">
    <w:abstractNumId w:val="35"/>
  </w:num>
  <w:num w:numId="24">
    <w:abstractNumId w:val="8"/>
  </w:num>
  <w:num w:numId="25">
    <w:abstractNumId w:val="5"/>
  </w:num>
  <w:num w:numId="26">
    <w:abstractNumId w:val="18"/>
  </w:num>
  <w:num w:numId="27">
    <w:abstractNumId w:val="22"/>
  </w:num>
  <w:num w:numId="28">
    <w:abstractNumId w:val="13"/>
  </w:num>
  <w:num w:numId="29">
    <w:abstractNumId w:val="33"/>
  </w:num>
  <w:num w:numId="30">
    <w:abstractNumId w:val="34"/>
  </w:num>
  <w:num w:numId="31">
    <w:abstractNumId w:val="28"/>
  </w:num>
  <w:num w:numId="32">
    <w:abstractNumId w:val="40"/>
  </w:num>
  <w:num w:numId="33">
    <w:abstractNumId w:val="9"/>
  </w:num>
  <w:num w:numId="34">
    <w:abstractNumId w:val="14"/>
  </w:num>
  <w:num w:numId="35">
    <w:abstractNumId w:val="41"/>
  </w:num>
  <w:num w:numId="36">
    <w:abstractNumId w:val="0"/>
  </w:num>
  <w:num w:numId="37">
    <w:abstractNumId w:val="30"/>
  </w:num>
  <w:num w:numId="38">
    <w:abstractNumId w:val="12"/>
  </w:num>
  <w:num w:numId="39">
    <w:abstractNumId w:val="15"/>
  </w:num>
  <w:num w:numId="40">
    <w:abstractNumId w:val="17"/>
  </w:num>
  <w:num w:numId="41">
    <w:abstractNumId w:val="37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7F8B"/>
    <w:rsid w:val="00000299"/>
    <w:rsid w:val="0000152A"/>
    <w:rsid w:val="00002C96"/>
    <w:rsid w:val="00015131"/>
    <w:rsid w:val="000157F3"/>
    <w:rsid w:val="000236F3"/>
    <w:rsid w:val="00025087"/>
    <w:rsid w:val="000301F4"/>
    <w:rsid w:val="00037FEC"/>
    <w:rsid w:val="00051E96"/>
    <w:rsid w:val="00062B79"/>
    <w:rsid w:val="00070480"/>
    <w:rsid w:val="0007101F"/>
    <w:rsid w:val="00073159"/>
    <w:rsid w:val="00074024"/>
    <w:rsid w:val="00085E87"/>
    <w:rsid w:val="00090D9D"/>
    <w:rsid w:val="00092FB2"/>
    <w:rsid w:val="000934AE"/>
    <w:rsid w:val="000960EF"/>
    <w:rsid w:val="000A2198"/>
    <w:rsid w:val="000A5291"/>
    <w:rsid w:val="000B7C0D"/>
    <w:rsid w:val="000C06DC"/>
    <w:rsid w:val="000C50B5"/>
    <w:rsid w:val="000D6564"/>
    <w:rsid w:val="000D6DAC"/>
    <w:rsid w:val="000D6DCC"/>
    <w:rsid w:val="000E65DC"/>
    <w:rsid w:val="00126411"/>
    <w:rsid w:val="001264C5"/>
    <w:rsid w:val="00132A52"/>
    <w:rsid w:val="001333B3"/>
    <w:rsid w:val="001411D0"/>
    <w:rsid w:val="00147E4B"/>
    <w:rsid w:val="00153801"/>
    <w:rsid w:val="00157C12"/>
    <w:rsid w:val="0016064C"/>
    <w:rsid w:val="00172813"/>
    <w:rsid w:val="00173431"/>
    <w:rsid w:val="00180053"/>
    <w:rsid w:val="00187316"/>
    <w:rsid w:val="00192F4E"/>
    <w:rsid w:val="0019698B"/>
    <w:rsid w:val="001978E4"/>
    <w:rsid w:val="001A05AE"/>
    <w:rsid w:val="001A0D6C"/>
    <w:rsid w:val="001A1B0C"/>
    <w:rsid w:val="001B237D"/>
    <w:rsid w:val="001B4087"/>
    <w:rsid w:val="001B6C52"/>
    <w:rsid w:val="001C243D"/>
    <w:rsid w:val="001C3FA2"/>
    <w:rsid w:val="001C4A6A"/>
    <w:rsid w:val="001D1910"/>
    <w:rsid w:val="001F27A3"/>
    <w:rsid w:val="001F530B"/>
    <w:rsid w:val="001F751D"/>
    <w:rsid w:val="00214112"/>
    <w:rsid w:val="00221316"/>
    <w:rsid w:val="0023139D"/>
    <w:rsid w:val="00231646"/>
    <w:rsid w:val="002439BD"/>
    <w:rsid w:val="00251BFC"/>
    <w:rsid w:val="00256F10"/>
    <w:rsid w:val="00257FD2"/>
    <w:rsid w:val="00275455"/>
    <w:rsid w:val="00276136"/>
    <w:rsid w:val="00277337"/>
    <w:rsid w:val="00283EA8"/>
    <w:rsid w:val="00284014"/>
    <w:rsid w:val="00290516"/>
    <w:rsid w:val="002A09AB"/>
    <w:rsid w:val="002A1AC7"/>
    <w:rsid w:val="002A3ED3"/>
    <w:rsid w:val="002A6518"/>
    <w:rsid w:val="002B11DC"/>
    <w:rsid w:val="002B35E7"/>
    <w:rsid w:val="002B461E"/>
    <w:rsid w:val="002B64EB"/>
    <w:rsid w:val="002B701D"/>
    <w:rsid w:val="002C4F9C"/>
    <w:rsid w:val="002C63E1"/>
    <w:rsid w:val="002D1501"/>
    <w:rsid w:val="002E1E16"/>
    <w:rsid w:val="002E6DBD"/>
    <w:rsid w:val="002F1DCE"/>
    <w:rsid w:val="002F6CC4"/>
    <w:rsid w:val="002F7042"/>
    <w:rsid w:val="002F798E"/>
    <w:rsid w:val="00312E1D"/>
    <w:rsid w:val="00321A48"/>
    <w:rsid w:val="00321E08"/>
    <w:rsid w:val="00323C0B"/>
    <w:rsid w:val="003427DF"/>
    <w:rsid w:val="00346DCA"/>
    <w:rsid w:val="00346FFD"/>
    <w:rsid w:val="0035105E"/>
    <w:rsid w:val="0035607B"/>
    <w:rsid w:val="00356FD3"/>
    <w:rsid w:val="00357C9B"/>
    <w:rsid w:val="00373665"/>
    <w:rsid w:val="003746A7"/>
    <w:rsid w:val="00374C29"/>
    <w:rsid w:val="003773BD"/>
    <w:rsid w:val="00382270"/>
    <w:rsid w:val="00385C18"/>
    <w:rsid w:val="00392C9F"/>
    <w:rsid w:val="003963F1"/>
    <w:rsid w:val="003A0D2A"/>
    <w:rsid w:val="003A4A52"/>
    <w:rsid w:val="003A7455"/>
    <w:rsid w:val="003B08D8"/>
    <w:rsid w:val="003B54DD"/>
    <w:rsid w:val="003C5F2E"/>
    <w:rsid w:val="003C7605"/>
    <w:rsid w:val="003D2402"/>
    <w:rsid w:val="003D3D22"/>
    <w:rsid w:val="003D6F97"/>
    <w:rsid w:val="003E6B0D"/>
    <w:rsid w:val="003F14DE"/>
    <w:rsid w:val="003F2BC0"/>
    <w:rsid w:val="003F58D1"/>
    <w:rsid w:val="0040236A"/>
    <w:rsid w:val="00402E61"/>
    <w:rsid w:val="0040675A"/>
    <w:rsid w:val="004211CA"/>
    <w:rsid w:val="004214D5"/>
    <w:rsid w:val="004223EC"/>
    <w:rsid w:val="004270A3"/>
    <w:rsid w:val="00427EEA"/>
    <w:rsid w:val="00440632"/>
    <w:rsid w:val="00450CD4"/>
    <w:rsid w:val="00453030"/>
    <w:rsid w:val="004618A2"/>
    <w:rsid w:val="004719AF"/>
    <w:rsid w:val="0047344D"/>
    <w:rsid w:val="00484D61"/>
    <w:rsid w:val="004910BE"/>
    <w:rsid w:val="004A210D"/>
    <w:rsid w:val="004A4206"/>
    <w:rsid w:val="004B3C24"/>
    <w:rsid w:val="004B78F1"/>
    <w:rsid w:val="004B7CAC"/>
    <w:rsid w:val="004D2C0D"/>
    <w:rsid w:val="004E1A5E"/>
    <w:rsid w:val="004E1BC5"/>
    <w:rsid w:val="004E2ADF"/>
    <w:rsid w:val="004E63B9"/>
    <w:rsid w:val="004F0A48"/>
    <w:rsid w:val="004F2DCB"/>
    <w:rsid w:val="004F32B0"/>
    <w:rsid w:val="004F5738"/>
    <w:rsid w:val="005062E5"/>
    <w:rsid w:val="005113B4"/>
    <w:rsid w:val="00515963"/>
    <w:rsid w:val="00517644"/>
    <w:rsid w:val="00523602"/>
    <w:rsid w:val="00532BEC"/>
    <w:rsid w:val="00535B7F"/>
    <w:rsid w:val="0054024E"/>
    <w:rsid w:val="005409DB"/>
    <w:rsid w:val="005431AD"/>
    <w:rsid w:val="00544214"/>
    <w:rsid w:val="00545EE4"/>
    <w:rsid w:val="00545FF7"/>
    <w:rsid w:val="00550228"/>
    <w:rsid w:val="00565454"/>
    <w:rsid w:val="00581FDC"/>
    <w:rsid w:val="005848A8"/>
    <w:rsid w:val="00587C2B"/>
    <w:rsid w:val="005926A9"/>
    <w:rsid w:val="0059652A"/>
    <w:rsid w:val="005A2482"/>
    <w:rsid w:val="005A27E1"/>
    <w:rsid w:val="005B1FEC"/>
    <w:rsid w:val="005B4FCE"/>
    <w:rsid w:val="005C2D7B"/>
    <w:rsid w:val="005C353C"/>
    <w:rsid w:val="005D6549"/>
    <w:rsid w:val="005D6761"/>
    <w:rsid w:val="005E2A06"/>
    <w:rsid w:val="005F3FFE"/>
    <w:rsid w:val="00602921"/>
    <w:rsid w:val="00605E61"/>
    <w:rsid w:val="00615A03"/>
    <w:rsid w:val="0062004E"/>
    <w:rsid w:val="00624BC2"/>
    <w:rsid w:val="0063012E"/>
    <w:rsid w:val="00642770"/>
    <w:rsid w:val="006451AB"/>
    <w:rsid w:val="00645EC3"/>
    <w:rsid w:val="006544B3"/>
    <w:rsid w:val="0066343D"/>
    <w:rsid w:val="00663698"/>
    <w:rsid w:val="00673D4A"/>
    <w:rsid w:val="00676CED"/>
    <w:rsid w:val="00684C93"/>
    <w:rsid w:val="0069057D"/>
    <w:rsid w:val="00694452"/>
    <w:rsid w:val="006A0AF2"/>
    <w:rsid w:val="006A1729"/>
    <w:rsid w:val="006A3D0D"/>
    <w:rsid w:val="006B35F9"/>
    <w:rsid w:val="006B3F35"/>
    <w:rsid w:val="006C1EBC"/>
    <w:rsid w:val="006C30FE"/>
    <w:rsid w:val="006C5F14"/>
    <w:rsid w:val="006C6058"/>
    <w:rsid w:val="006C756D"/>
    <w:rsid w:val="006D2C6F"/>
    <w:rsid w:val="006D6EA1"/>
    <w:rsid w:val="006D7FD2"/>
    <w:rsid w:val="006E00CF"/>
    <w:rsid w:val="006E07F9"/>
    <w:rsid w:val="006F004A"/>
    <w:rsid w:val="006F6C9B"/>
    <w:rsid w:val="006F797C"/>
    <w:rsid w:val="007129FA"/>
    <w:rsid w:val="00713428"/>
    <w:rsid w:val="00713FE1"/>
    <w:rsid w:val="00716FA4"/>
    <w:rsid w:val="007228A3"/>
    <w:rsid w:val="007263AA"/>
    <w:rsid w:val="00727D63"/>
    <w:rsid w:val="0073067C"/>
    <w:rsid w:val="00731AB6"/>
    <w:rsid w:val="0073300E"/>
    <w:rsid w:val="00735173"/>
    <w:rsid w:val="007444D0"/>
    <w:rsid w:val="00745314"/>
    <w:rsid w:val="00747F7D"/>
    <w:rsid w:val="00762868"/>
    <w:rsid w:val="00764897"/>
    <w:rsid w:val="00765FA9"/>
    <w:rsid w:val="00786C69"/>
    <w:rsid w:val="00795EE5"/>
    <w:rsid w:val="007A2B71"/>
    <w:rsid w:val="007A5B97"/>
    <w:rsid w:val="007A7037"/>
    <w:rsid w:val="007B0793"/>
    <w:rsid w:val="007B13AA"/>
    <w:rsid w:val="007C3E9F"/>
    <w:rsid w:val="007D6E90"/>
    <w:rsid w:val="007E0A3F"/>
    <w:rsid w:val="007E1453"/>
    <w:rsid w:val="007E2BE1"/>
    <w:rsid w:val="00800BC7"/>
    <w:rsid w:val="00803548"/>
    <w:rsid w:val="00803B74"/>
    <w:rsid w:val="00804DF3"/>
    <w:rsid w:val="00813AAA"/>
    <w:rsid w:val="00813EFC"/>
    <w:rsid w:val="00815972"/>
    <w:rsid w:val="0081702A"/>
    <w:rsid w:val="00820B44"/>
    <w:rsid w:val="00823C6C"/>
    <w:rsid w:val="00824A8D"/>
    <w:rsid w:val="00834334"/>
    <w:rsid w:val="00835357"/>
    <w:rsid w:val="0083674D"/>
    <w:rsid w:val="008421F7"/>
    <w:rsid w:val="008427B3"/>
    <w:rsid w:val="008474F5"/>
    <w:rsid w:val="00865EEC"/>
    <w:rsid w:val="00866AE2"/>
    <w:rsid w:val="008839BA"/>
    <w:rsid w:val="00887C48"/>
    <w:rsid w:val="00895F56"/>
    <w:rsid w:val="008A3F73"/>
    <w:rsid w:val="008A5269"/>
    <w:rsid w:val="008A7A8F"/>
    <w:rsid w:val="008B0217"/>
    <w:rsid w:val="008B0C4E"/>
    <w:rsid w:val="008B43B2"/>
    <w:rsid w:val="008C0088"/>
    <w:rsid w:val="008C0350"/>
    <w:rsid w:val="008C5178"/>
    <w:rsid w:val="008D01A7"/>
    <w:rsid w:val="008D39F8"/>
    <w:rsid w:val="008D56AF"/>
    <w:rsid w:val="008E2BE8"/>
    <w:rsid w:val="0090196D"/>
    <w:rsid w:val="0090319F"/>
    <w:rsid w:val="00903A0A"/>
    <w:rsid w:val="00907193"/>
    <w:rsid w:val="00913E21"/>
    <w:rsid w:val="00923B38"/>
    <w:rsid w:val="00926F38"/>
    <w:rsid w:val="009278B9"/>
    <w:rsid w:val="00933ABC"/>
    <w:rsid w:val="009358FE"/>
    <w:rsid w:val="00950A30"/>
    <w:rsid w:val="009536B5"/>
    <w:rsid w:val="00954A8D"/>
    <w:rsid w:val="00960AE6"/>
    <w:rsid w:val="0096635D"/>
    <w:rsid w:val="00972DC5"/>
    <w:rsid w:val="00976D28"/>
    <w:rsid w:val="00984C90"/>
    <w:rsid w:val="00991512"/>
    <w:rsid w:val="009A5C6C"/>
    <w:rsid w:val="009B58E9"/>
    <w:rsid w:val="009B73D8"/>
    <w:rsid w:val="009C1226"/>
    <w:rsid w:val="009C2DB8"/>
    <w:rsid w:val="009C6886"/>
    <w:rsid w:val="009D1C1A"/>
    <w:rsid w:val="009E3FFE"/>
    <w:rsid w:val="009E4171"/>
    <w:rsid w:val="009F0028"/>
    <w:rsid w:val="009F42F3"/>
    <w:rsid w:val="009F644C"/>
    <w:rsid w:val="009F668E"/>
    <w:rsid w:val="009F7F8B"/>
    <w:rsid w:val="00A00036"/>
    <w:rsid w:val="00A076A9"/>
    <w:rsid w:val="00A175CD"/>
    <w:rsid w:val="00A202B6"/>
    <w:rsid w:val="00A20648"/>
    <w:rsid w:val="00A237B9"/>
    <w:rsid w:val="00A24935"/>
    <w:rsid w:val="00A312A5"/>
    <w:rsid w:val="00A44A11"/>
    <w:rsid w:val="00A5593C"/>
    <w:rsid w:val="00A666AB"/>
    <w:rsid w:val="00A66981"/>
    <w:rsid w:val="00A92113"/>
    <w:rsid w:val="00AA0361"/>
    <w:rsid w:val="00AA39EB"/>
    <w:rsid w:val="00AA4B9C"/>
    <w:rsid w:val="00AB0F8C"/>
    <w:rsid w:val="00AB1F72"/>
    <w:rsid w:val="00AB2D8B"/>
    <w:rsid w:val="00AB4F46"/>
    <w:rsid w:val="00AC2CBE"/>
    <w:rsid w:val="00AC5E99"/>
    <w:rsid w:val="00AC75C3"/>
    <w:rsid w:val="00AC7E40"/>
    <w:rsid w:val="00AD4574"/>
    <w:rsid w:val="00AD62F8"/>
    <w:rsid w:val="00AE2FCA"/>
    <w:rsid w:val="00AE522E"/>
    <w:rsid w:val="00AE5C8E"/>
    <w:rsid w:val="00AF3797"/>
    <w:rsid w:val="00B04C3F"/>
    <w:rsid w:val="00B05A0C"/>
    <w:rsid w:val="00B06C39"/>
    <w:rsid w:val="00B13CB5"/>
    <w:rsid w:val="00B20079"/>
    <w:rsid w:val="00B228AE"/>
    <w:rsid w:val="00B34BA9"/>
    <w:rsid w:val="00B35872"/>
    <w:rsid w:val="00B3746F"/>
    <w:rsid w:val="00B378FD"/>
    <w:rsid w:val="00B4420D"/>
    <w:rsid w:val="00B4618E"/>
    <w:rsid w:val="00B5171C"/>
    <w:rsid w:val="00B55732"/>
    <w:rsid w:val="00B7196C"/>
    <w:rsid w:val="00B72290"/>
    <w:rsid w:val="00B73AEA"/>
    <w:rsid w:val="00B76AC4"/>
    <w:rsid w:val="00B77C5A"/>
    <w:rsid w:val="00B8078A"/>
    <w:rsid w:val="00B8258F"/>
    <w:rsid w:val="00B84D92"/>
    <w:rsid w:val="00B850A9"/>
    <w:rsid w:val="00B91CA1"/>
    <w:rsid w:val="00B91E2F"/>
    <w:rsid w:val="00B97182"/>
    <w:rsid w:val="00BA18E7"/>
    <w:rsid w:val="00BA335E"/>
    <w:rsid w:val="00BA4253"/>
    <w:rsid w:val="00BA6BC5"/>
    <w:rsid w:val="00BB52EA"/>
    <w:rsid w:val="00BC26AE"/>
    <w:rsid w:val="00BC3E93"/>
    <w:rsid w:val="00BC463D"/>
    <w:rsid w:val="00BD0470"/>
    <w:rsid w:val="00BD64F7"/>
    <w:rsid w:val="00BD6CD8"/>
    <w:rsid w:val="00BE1929"/>
    <w:rsid w:val="00BF08D9"/>
    <w:rsid w:val="00BF300D"/>
    <w:rsid w:val="00BF4F22"/>
    <w:rsid w:val="00BF64E0"/>
    <w:rsid w:val="00C02081"/>
    <w:rsid w:val="00C06467"/>
    <w:rsid w:val="00C10510"/>
    <w:rsid w:val="00C10928"/>
    <w:rsid w:val="00C10B29"/>
    <w:rsid w:val="00C14DE4"/>
    <w:rsid w:val="00C24C68"/>
    <w:rsid w:val="00C252EB"/>
    <w:rsid w:val="00C25DE6"/>
    <w:rsid w:val="00C37A0D"/>
    <w:rsid w:val="00C5212F"/>
    <w:rsid w:val="00C52195"/>
    <w:rsid w:val="00C62FF7"/>
    <w:rsid w:val="00C70A3D"/>
    <w:rsid w:val="00C71B3F"/>
    <w:rsid w:val="00C72B0F"/>
    <w:rsid w:val="00C757F0"/>
    <w:rsid w:val="00C77F90"/>
    <w:rsid w:val="00C805F8"/>
    <w:rsid w:val="00C81353"/>
    <w:rsid w:val="00C86191"/>
    <w:rsid w:val="00C94203"/>
    <w:rsid w:val="00CA2D8D"/>
    <w:rsid w:val="00CA64CB"/>
    <w:rsid w:val="00CB7778"/>
    <w:rsid w:val="00CC6FE9"/>
    <w:rsid w:val="00CD0594"/>
    <w:rsid w:val="00CD3BF0"/>
    <w:rsid w:val="00CD404D"/>
    <w:rsid w:val="00CE0400"/>
    <w:rsid w:val="00CF321A"/>
    <w:rsid w:val="00D01D21"/>
    <w:rsid w:val="00D041E9"/>
    <w:rsid w:val="00D13F0F"/>
    <w:rsid w:val="00D163C8"/>
    <w:rsid w:val="00D16AC2"/>
    <w:rsid w:val="00D1705F"/>
    <w:rsid w:val="00D27D1B"/>
    <w:rsid w:val="00D32645"/>
    <w:rsid w:val="00D4093C"/>
    <w:rsid w:val="00D411AF"/>
    <w:rsid w:val="00D420AD"/>
    <w:rsid w:val="00D44B21"/>
    <w:rsid w:val="00D5050B"/>
    <w:rsid w:val="00D51401"/>
    <w:rsid w:val="00D515A8"/>
    <w:rsid w:val="00D5618F"/>
    <w:rsid w:val="00D64F2F"/>
    <w:rsid w:val="00D70B76"/>
    <w:rsid w:val="00D721FD"/>
    <w:rsid w:val="00D77A74"/>
    <w:rsid w:val="00D84CDF"/>
    <w:rsid w:val="00D93935"/>
    <w:rsid w:val="00D97058"/>
    <w:rsid w:val="00DA47FF"/>
    <w:rsid w:val="00DA5F59"/>
    <w:rsid w:val="00DA63FD"/>
    <w:rsid w:val="00DB1D17"/>
    <w:rsid w:val="00DB34CF"/>
    <w:rsid w:val="00DB3E20"/>
    <w:rsid w:val="00DD2AA4"/>
    <w:rsid w:val="00DE0AD8"/>
    <w:rsid w:val="00DE556B"/>
    <w:rsid w:val="00DF0A81"/>
    <w:rsid w:val="00DF4CB6"/>
    <w:rsid w:val="00E0407D"/>
    <w:rsid w:val="00E15186"/>
    <w:rsid w:val="00E17BE4"/>
    <w:rsid w:val="00E20547"/>
    <w:rsid w:val="00E238EC"/>
    <w:rsid w:val="00E240F5"/>
    <w:rsid w:val="00E242F9"/>
    <w:rsid w:val="00E26C87"/>
    <w:rsid w:val="00E305CE"/>
    <w:rsid w:val="00E323D5"/>
    <w:rsid w:val="00E32CAF"/>
    <w:rsid w:val="00E5305B"/>
    <w:rsid w:val="00E53D93"/>
    <w:rsid w:val="00E550D6"/>
    <w:rsid w:val="00E615D0"/>
    <w:rsid w:val="00E647E8"/>
    <w:rsid w:val="00E67FFD"/>
    <w:rsid w:val="00E7561D"/>
    <w:rsid w:val="00E82640"/>
    <w:rsid w:val="00E83AF8"/>
    <w:rsid w:val="00E91529"/>
    <w:rsid w:val="00E96818"/>
    <w:rsid w:val="00E973E8"/>
    <w:rsid w:val="00E97653"/>
    <w:rsid w:val="00EA220B"/>
    <w:rsid w:val="00EA5FD0"/>
    <w:rsid w:val="00EB1F14"/>
    <w:rsid w:val="00EB7769"/>
    <w:rsid w:val="00EC29F6"/>
    <w:rsid w:val="00EC302F"/>
    <w:rsid w:val="00EC39BB"/>
    <w:rsid w:val="00EC531C"/>
    <w:rsid w:val="00ED09FE"/>
    <w:rsid w:val="00ED3513"/>
    <w:rsid w:val="00ED3829"/>
    <w:rsid w:val="00ED7239"/>
    <w:rsid w:val="00EE16D4"/>
    <w:rsid w:val="00EF0668"/>
    <w:rsid w:val="00EF5165"/>
    <w:rsid w:val="00EF6C0C"/>
    <w:rsid w:val="00F022DE"/>
    <w:rsid w:val="00F0751C"/>
    <w:rsid w:val="00F12602"/>
    <w:rsid w:val="00F14928"/>
    <w:rsid w:val="00F15E9C"/>
    <w:rsid w:val="00F26580"/>
    <w:rsid w:val="00F2692D"/>
    <w:rsid w:val="00F30423"/>
    <w:rsid w:val="00F4500E"/>
    <w:rsid w:val="00F60FB1"/>
    <w:rsid w:val="00F6257B"/>
    <w:rsid w:val="00F6336D"/>
    <w:rsid w:val="00F634DA"/>
    <w:rsid w:val="00F63EE2"/>
    <w:rsid w:val="00F83936"/>
    <w:rsid w:val="00F84214"/>
    <w:rsid w:val="00F90D80"/>
    <w:rsid w:val="00FA19CE"/>
    <w:rsid w:val="00FA1FFB"/>
    <w:rsid w:val="00FA265C"/>
    <w:rsid w:val="00FA6AE3"/>
    <w:rsid w:val="00FB614D"/>
    <w:rsid w:val="00FC5F1C"/>
    <w:rsid w:val="00FD1BA3"/>
    <w:rsid w:val="00FE0FE7"/>
    <w:rsid w:val="00FF10F3"/>
    <w:rsid w:val="00FF17B4"/>
    <w:rsid w:val="00FF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E4B97C9-333F-47BB-8771-3B3B9B78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DC5"/>
    <w:pPr>
      <w:overflowPunct w:val="0"/>
      <w:autoSpaceDE w:val="0"/>
      <w:autoSpaceDN w:val="0"/>
      <w:adjustRightInd w:val="0"/>
      <w:textAlignment w:val="baseline"/>
    </w:pPr>
    <w:rPr>
      <w:sz w:val="28"/>
    </w:rPr>
  </w:style>
  <w:style w:type="paragraph" w:styleId="Ttulo1">
    <w:name w:val="heading 1"/>
    <w:basedOn w:val="Normal"/>
    <w:next w:val="Normal"/>
    <w:qFormat/>
    <w:rsid w:val="000A2198"/>
    <w:pPr>
      <w:keepNext/>
      <w:outlineLvl w:val="0"/>
    </w:pPr>
  </w:style>
  <w:style w:type="paragraph" w:styleId="Ttulo2">
    <w:name w:val="heading 2"/>
    <w:basedOn w:val="Normal"/>
    <w:next w:val="Normal"/>
    <w:qFormat/>
    <w:rsid w:val="000A2198"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0A219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qFormat/>
    <w:rsid w:val="000A219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A219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0A2198"/>
  </w:style>
  <w:style w:type="paragraph" w:styleId="Recuodecorpodetexto">
    <w:name w:val="Body Text Indent"/>
    <w:basedOn w:val="Normal"/>
    <w:semiHidden/>
    <w:rsid w:val="000A2198"/>
    <w:pPr>
      <w:ind w:firstLine="1440"/>
    </w:pPr>
  </w:style>
  <w:style w:type="paragraph" w:styleId="Recuodecorpodetexto2">
    <w:name w:val="Body Text Indent 2"/>
    <w:basedOn w:val="Normal"/>
    <w:semiHidden/>
    <w:rsid w:val="000A2198"/>
    <w:pPr>
      <w:ind w:left="1440"/>
    </w:pPr>
  </w:style>
  <w:style w:type="paragraph" w:styleId="Recuodecorpodetexto3">
    <w:name w:val="Body Text Indent 3"/>
    <w:basedOn w:val="Normal"/>
    <w:semiHidden/>
    <w:rsid w:val="000A2198"/>
    <w:pPr>
      <w:ind w:left="1440" w:firstLine="684"/>
    </w:pPr>
  </w:style>
  <w:style w:type="paragraph" w:styleId="Corpodetexto2">
    <w:name w:val="Body Text 2"/>
    <w:basedOn w:val="Normal"/>
    <w:semiHidden/>
    <w:rsid w:val="000A2198"/>
    <w:pPr>
      <w:jc w:val="both"/>
    </w:pPr>
  </w:style>
  <w:style w:type="paragraph" w:styleId="Cabealho">
    <w:name w:val="header"/>
    <w:basedOn w:val="Normal"/>
    <w:link w:val="CabealhoChar"/>
    <w:uiPriority w:val="99"/>
    <w:rsid w:val="000A219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0A2198"/>
    <w:pPr>
      <w:tabs>
        <w:tab w:val="center" w:pos="4419"/>
        <w:tab w:val="right" w:pos="8838"/>
      </w:tabs>
    </w:pPr>
  </w:style>
  <w:style w:type="paragraph" w:styleId="Pr-formataoHTML">
    <w:name w:val="HTML Preformatted"/>
    <w:basedOn w:val="Normal"/>
    <w:semiHidden/>
    <w:rsid w:val="000A2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</w:rPr>
  </w:style>
  <w:style w:type="paragraph" w:styleId="NormalWeb">
    <w:name w:val="Normal (Web)"/>
    <w:basedOn w:val="Normal"/>
    <w:semiHidden/>
    <w:rsid w:val="000A2198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character" w:styleId="Hyperlink">
    <w:name w:val="Hyperlink"/>
    <w:uiPriority w:val="99"/>
    <w:semiHidden/>
    <w:rsid w:val="000A2198"/>
    <w:rPr>
      <w:color w:val="0000FF"/>
      <w:u w:val="single"/>
    </w:rPr>
  </w:style>
  <w:style w:type="paragraph" w:styleId="Corpodetexto3">
    <w:name w:val="Body Text 3"/>
    <w:basedOn w:val="Normal"/>
    <w:semiHidden/>
    <w:rsid w:val="000A2198"/>
    <w:pPr>
      <w:jc w:val="both"/>
    </w:pPr>
    <w:rPr>
      <w:color w:val="000000"/>
    </w:rPr>
  </w:style>
  <w:style w:type="character" w:styleId="Nmerodepgina">
    <w:name w:val="page number"/>
    <w:basedOn w:val="Fontepargpadro"/>
    <w:semiHidden/>
    <w:rsid w:val="000A2198"/>
  </w:style>
  <w:style w:type="paragraph" w:styleId="Ttulo">
    <w:name w:val="Title"/>
    <w:basedOn w:val="Normal"/>
    <w:qFormat/>
    <w:rsid w:val="000A2198"/>
    <w:pPr>
      <w:jc w:val="center"/>
    </w:pPr>
    <w:rPr>
      <w:rFonts w:ascii="Arial" w:hAnsi="Arial"/>
      <w:b/>
      <w:sz w:val="56"/>
    </w:rPr>
  </w:style>
  <w:style w:type="paragraph" w:styleId="Subttulo">
    <w:name w:val="Subtitle"/>
    <w:basedOn w:val="Normal"/>
    <w:qFormat/>
    <w:rsid w:val="000A2198"/>
    <w:pPr>
      <w:jc w:val="center"/>
    </w:pPr>
    <w:rPr>
      <w:rFonts w:ascii="Arial" w:hAnsi="Arial"/>
      <w:b/>
    </w:rPr>
  </w:style>
  <w:style w:type="character" w:customStyle="1" w:styleId="Corpodetexto2Char">
    <w:name w:val="Corpo de texto 2 Char"/>
    <w:rsid w:val="000A2198"/>
    <w:rPr>
      <w:sz w:val="28"/>
      <w:szCs w:val="24"/>
      <w:lang w:val="pt-BR" w:eastAsia="pt-BR" w:bidi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6DAC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D6DAC"/>
    <w:rPr>
      <w:rFonts w:ascii="Tahoma" w:hAnsi="Tahoma" w:cs="Tahoma"/>
      <w:sz w:val="16"/>
      <w:szCs w:val="16"/>
    </w:rPr>
  </w:style>
  <w:style w:type="character" w:styleId="nfase">
    <w:name w:val="Emphasis"/>
    <w:uiPriority w:val="20"/>
    <w:qFormat/>
    <w:rsid w:val="007444D0"/>
    <w:rPr>
      <w:i/>
      <w:iCs/>
    </w:rPr>
  </w:style>
  <w:style w:type="character" w:customStyle="1" w:styleId="apple-converted-space">
    <w:name w:val="apple-converted-space"/>
    <w:basedOn w:val="Fontepargpadro"/>
    <w:rsid w:val="007444D0"/>
  </w:style>
  <w:style w:type="paragraph" w:styleId="PargrafodaLista">
    <w:name w:val="List Paragraph"/>
    <w:basedOn w:val="Normal"/>
    <w:uiPriority w:val="34"/>
    <w:qFormat/>
    <w:rsid w:val="00EB1F14"/>
    <w:pPr>
      <w:ind w:left="708"/>
    </w:pPr>
  </w:style>
  <w:style w:type="character" w:customStyle="1" w:styleId="CabealhoChar">
    <w:name w:val="Cabeçalho Char"/>
    <w:basedOn w:val="Fontepargpadro"/>
    <w:link w:val="Cabealho"/>
    <w:uiPriority w:val="99"/>
    <w:rsid w:val="002A1AC7"/>
    <w:rPr>
      <w:sz w:val="28"/>
    </w:rPr>
  </w:style>
  <w:style w:type="table" w:styleId="Tabelacomgrade">
    <w:name w:val="Table Grid"/>
    <w:basedOn w:val="Tabelanormal"/>
    <w:uiPriority w:val="59"/>
    <w:rsid w:val="00B722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C70A3D"/>
    <w:rPr>
      <w:sz w:val="24"/>
      <w:szCs w:val="24"/>
    </w:rPr>
  </w:style>
  <w:style w:type="character" w:customStyle="1" w:styleId="fontstyle01">
    <w:name w:val="fontstyle01"/>
    <w:basedOn w:val="Fontepargpadro"/>
    <w:rsid w:val="00C70A3D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ecxmsonormal">
    <w:name w:val="ecxmsonormal"/>
    <w:basedOn w:val="Normal"/>
    <w:rsid w:val="00EC531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styleId="Forte">
    <w:name w:val="Strong"/>
    <w:basedOn w:val="Fontepargpadro"/>
    <w:uiPriority w:val="22"/>
    <w:qFormat/>
    <w:rsid w:val="00EC53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h\Desktop\PREFEITURA%202013\Timb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795B5-8C35-49E8-A456-E70F8B20A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Timbre.dot</Template>
  <TotalTime>290</TotalTime>
  <Pages>4</Pages>
  <Words>1281</Words>
  <Characters>6923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>EXCELENTÍSSIMO SENHOR DOUTOR JUIZ DE DIREITO DA COMARCA DE BRAZÓPOLIS</vt:lpstr>
      <vt:lpstr>    </vt:lpstr>
    </vt:vector>
  </TitlesOfParts>
  <Company/>
  <LinksUpToDate>false</LinksUpToDate>
  <CharactersWithSpaces>8188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EXCELENTÍSSIMO SENHOR DOUTOR JUIZ DE DIREITO DA COMARCA DE BRAZÓPOLIS</dc:title>
  <dc:creator>governo</dc:creator>
  <cp:lastModifiedBy>Secretaria</cp:lastModifiedBy>
  <cp:revision>10</cp:revision>
  <cp:lastPrinted>2018-09-06T14:28:00Z</cp:lastPrinted>
  <dcterms:created xsi:type="dcterms:W3CDTF">2018-08-31T13:17:00Z</dcterms:created>
  <dcterms:modified xsi:type="dcterms:W3CDTF">2018-09-25T12:16:00Z</dcterms:modified>
</cp:coreProperties>
</file>
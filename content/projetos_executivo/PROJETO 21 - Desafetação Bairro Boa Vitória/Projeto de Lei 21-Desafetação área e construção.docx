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20" w:rsidRDefault="00A30E0C" w:rsidP="00ED3920">
      <w:pPr>
        <w:jc w:val="center"/>
      </w:pPr>
      <w:r>
        <w:t xml:space="preserve">PROJETO DE LEI Nº </w:t>
      </w:r>
      <w:r w:rsidR="00B44F50">
        <w:t>2</w:t>
      </w:r>
      <w:r w:rsidR="00FB38FF">
        <w:t>1</w:t>
      </w:r>
      <w:r w:rsidR="00B44F50">
        <w:t xml:space="preserve"> DE 26</w:t>
      </w:r>
      <w:r w:rsidR="00ED3920">
        <w:t xml:space="preserve"> DE </w:t>
      </w:r>
      <w:r w:rsidR="002B1A03">
        <w:t>JUNHO</w:t>
      </w:r>
      <w:r w:rsidR="00FB38FF">
        <w:t xml:space="preserve"> </w:t>
      </w:r>
      <w:r w:rsidR="00472F1B">
        <w:t>201</w:t>
      </w:r>
      <w:r w:rsidR="00ED3920">
        <w:t>8</w:t>
      </w:r>
    </w:p>
    <w:p w:rsidR="00ED3920" w:rsidRDefault="000E3E21" w:rsidP="001234A4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9.95pt;margin-top:13.1pt;width:187.05pt;height:118.5pt;z-index:251660288;mso-width-percent:400;mso-width-percent:400;mso-width-relative:margin;mso-height-relative:margin" stroked="f">
            <v:textbox>
              <w:txbxContent>
                <w:p w:rsidR="00ED3920" w:rsidRPr="00C93D8D" w:rsidRDefault="00A30E0C" w:rsidP="00ED392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r w:rsidR="00ED3920" w:rsidRPr="00C93D8D">
                    <w:rPr>
                      <w:sz w:val="24"/>
                      <w:szCs w:val="24"/>
                    </w:rPr>
                    <w:t xml:space="preserve">Autoriza o Poder Executivo Municipal a </w:t>
                  </w:r>
                  <w:r w:rsidR="00B44F50">
                    <w:rPr>
                      <w:sz w:val="24"/>
                      <w:szCs w:val="24"/>
                    </w:rPr>
                    <w:t>desafetar área e construção de domínio público, localizado</w:t>
                  </w:r>
                  <w:r w:rsidR="002B1A03">
                    <w:rPr>
                      <w:sz w:val="24"/>
                      <w:szCs w:val="24"/>
                    </w:rPr>
                    <w:t xml:space="preserve"> no </w:t>
                  </w:r>
                  <w:r w:rsidR="00B44F50">
                    <w:rPr>
                      <w:sz w:val="24"/>
                      <w:szCs w:val="24"/>
                    </w:rPr>
                    <w:t>Bairro</w:t>
                  </w:r>
                  <w:r w:rsidR="00185AF8">
                    <w:rPr>
                      <w:sz w:val="24"/>
                      <w:szCs w:val="24"/>
                    </w:rPr>
                    <w:t xml:space="preserve"> </w:t>
                  </w:r>
                  <w:r w:rsidR="00B44F50">
                    <w:rPr>
                      <w:sz w:val="24"/>
                      <w:szCs w:val="24"/>
                    </w:rPr>
                    <w:t>Boa Vitória, zona rural</w:t>
                  </w:r>
                  <w:r w:rsidR="007D10A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 dá outras providências.”</w:t>
                  </w:r>
                </w:p>
                <w:p w:rsidR="00ED3920" w:rsidRPr="00C93D8D" w:rsidRDefault="00ED3920" w:rsidP="00ED392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ED3920" w:rsidRDefault="00ED3920" w:rsidP="00ED3920">
                  <w:r>
                    <w:t xml:space="preserve">       </w:t>
                  </w:r>
                </w:p>
                <w:p w:rsidR="00ED3920" w:rsidRDefault="00ED3920"/>
              </w:txbxContent>
            </v:textbox>
          </v:shape>
        </w:pict>
      </w:r>
    </w:p>
    <w:p w:rsidR="00ED3920" w:rsidRDefault="00ED3920" w:rsidP="00ED3920">
      <w:pPr>
        <w:jc w:val="right"/>
      </w:pPr>
      <w:r>
        <w:t xml:space="preserve">                                                         </w:t>
      </w: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  <w:r>
        <w:t xml:space="preserve"> </w:t>
      </w:r>
    </w:p>
    <w:p w:rsidR="00ED3920" w:rsidRDefault="00ED3920" w:rsidP="00ED3920">
      <w:pPr>
        <w:jc w:val="right"/>
      </w:pPr>
    </w:p>
    <w:p w:rsidR="00BD2642" w:rsidRDefault="00BD2642" w:rsidP="00ED3920">
      <w:pPr>
        <w:jc w:val="right"/>
      </w:pPr>
    </w:p>
    <w:p w:rsidR="00ED3920" w:rsidRPr="00392C9F" w:rsidRDefault="00ED3920" w:rsidP="00ED3920">
      <w:pPr>
        <w:jc w:val="both"/>
        <w:rPr>
          <w:sz w:val="24"/>
          <w:szCs w:val="24"/>
        </w:rPr>
      </w:pPr>
      <w:r w:rsidRPr="00392C9F">
        <w:rPr>
          <w:b/>
          <w:sz w:val="24"/>
          <w:szCs w:val="24"/>
        </w:rPr>
        <w:t>O PREFEITO MUNICIPAL DE BRAZÓPOLIS, MINAS GERAIS,</w:t>
      </w:r>
      <w:r w:rsidRPr="00392C9F">
        <w:rPr>
          <w:sz w:val="24"/>
          <w:szCs w:val="24"/>
        </w:rPr>
        <w:t xml:space="preserve"> no uso de suas atribuições que lhe são conferidas por Lei:</w:t>
      </w:r>
    </w:p>
    <w:p w:rsidR="00ED3920" w:rsidRPr="00392C9F" w:rsidRDefault="00ED3920" w:rsidP="00ED3920">
      <w:pPr>
        <w:jc w:val="both"/>
        <w:rPr>
          <w:b/>
          <w:sz w:val="24"/>
          <w:szCs w:val="24"/>
        </w:rPr>
      </w:pPr>
      <w:r w:rsidRPr="00392C9F">
        <w:rPr>
          <w:sz w:val="24"/>
          <w:szCs w:val="24"/>
        </w:rPr>
        <w:t>“Faço saber que a Câmara Municipal aprova e eu Sanciono e Promulgo a seguinte Lei:”</w:t>
      </w:r>
    </w:p>
    <w:p w:rsidR="00ED3920" w:rsidRPr="00392C9F" w:rsidRDefault="00ED3920" w:rsidP="00ED3920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D7402E" w:rsidRPr="00C93D8D" w:rsidRDefault="00472F1B" w:rsidP="00B40007">
      <w:pPr>
        <w:jc w:val="both"/>
        <w:rPr>
          <w:sz w:val="24"/>
          <w:szCs w:val="24"/>
        </w:rPr>
      </w:pPr>
      <w:r w:rsidRPr="004A5F4E">
        <w:rPr>
          <w:b/>
          <w:sz w:val="24"/>
          <w:szCs w:val="24"/>
        </w:rPr>
        <w:t>Art. 1º</w:t>
      </w:r>
      <w:r w:rsidRPr="00C93D8D">
        <w:rPr>
          <w:sz w:val="24"/>
          <w:szCs w:val="24"/>
        </w:rPr>
        <w:t xml:space="preserve"> </w:t>
      </w:r>
      <w:r w:rsidR="00A30E0C">
        <w:rPr>
          <w:sz w:val="24"/>
          <w:szCs w:val="24"/>
        </w:rPr>
        <w:t xml:space="preserve">Fica </w:t>
      </w:r>
      <w:r w:rsidR="00B44F50">
        <w:rPr>
          <w:sz w:val="24"/>
          <w:szCs w:val="24"/>
        </w:rPr>
        <w:t>o Poder Executivo autorizado a desafetar a área de 823,50 m2, com área construída de 129,94 m2, medindo</w:t>
      </w:r>
      <w:r w:rsidR="007C2517">
        <w:rPr>
          <w:sz w:val="24"/>
          <w:szCs w:val="24"/>
        </w:rPr>
        <w:t xml:space="preserve"> o lote</w:t>
      </w:r>
      <w:r w:rsidR="00B44F50">
        <w:rPr>
          <w:sz w:val="24"/>
          <w:szCs w:val="24"/>
        </w:rPr>
        <w:t xml:space="preserve"> 27,00 m de frente com a Estrada Municipal Brazópolis/Luminosa e 30,50 m de ambos os lados</w:t>
      </w:r>
      <w:r w:rsidR="001F6D45">
        <w:rPr>
          <w:sz w:val="24"/>
          <w:szCs w:val="24"/>
        </w:rPr>
        <w:t xml:space="preserve"> e com 27 m de fundos</w:t>
      </w:r>
      <w:r w:rsidR="00B44F50">
        <w:rPr>
          <w:sz w:val="24"/>
          <w:szCs w:val="24"/>
        </w:rPr>
        <w:t>, registrada no Cartório de Registro de Imóveis da Comarca de Brazópolis, matrícula nº 1.230, Livro 2-E, fls.143, em 05/10/1982;</w:t>
      </w:r>
    </w:p>
    <w:p w:rsidR="00D7402E" w:rsidRDefault="00D7402E" w:rsidP="00B40007">
      <w:pPr>
        <w:jc w:val="both"/>
        <w:rPr>
          <w:sz w:val="24"/>
          <w:szCs w:val="24"/>
        </w:rPr>
      </w:pPr>
    </w:p>
    <w:p w:rsidR="00FB38FF" w:rsidRDefault="00B44F50" w:rsidP="00B40007">
      <w:pPr>
        <w:jc w:val="both"/>
        <w:rPr>
          <w:sz w:val="24"/>
          <w:szCs w:val="24"/>
        </w:rPr>
      </w:pPr>
      <w:r w:rsidRPr="00B44F50">
        <w:rPr>
          <w:b/>
          <w:sz w:val="24"/>
          <w:szCs w:val="24"/>
        </w:rPr>
        <w:t>Art. 2º</w:t>
      </w:r>
      <w:r>
        <w:rPr>
          <w:sz w:val="24"/>
          <w:szCs w:val="24"/>
        </w:rPr>
        <w:t xml:space="preserve"> Fica o Poder Executivo autorizada a alienar, nos termos da Lei </w:t>
      </w:r>
      <w:r w:rsidR="001F6D45">
        <w:rPr>
          <w:sz w:val="24"/>
          <w:szCs w:val="24"/>
        </w:rPr>
        <w:t>Orgânica</w:t>
      </w:r>
      <w:r>
        <w:rPr>
          <w:sz w:val="24"/>
          <w:szCs w:val="24"/>
        </w:rPr>
        <w:t xml:space="preserve"> do Município de Brazópolis;</w:t>
      </w:r>
    </w:p>
    <w:p w:rsidR="00B44F50" w:rsidRDefault="00B44F50" w:rsidP="00B40007">
      <w:pPr>
        <w:jc w:val="both"/>
        <w:rPr>
          <w:sz w:val="24"/>
          <w:szCs w:val="24"/>
        </w:rPr>
      </w:pPr>
    </w:p>
    <w:p w:rsidR="00FB38FF" w:rsidRPr="00C93D8D" w:rsidRDefault="00FB38FF" w:rsidP="00B40007">
      <w:pPr>
        <w:jc w:val="both"/>
        <w:rPr>
          <w:sz w:val="24"/>
          <w:szCs w:val="24"/>
        </w:rPr>
      </w:pPr>
      <w:r w:rsidRPr="00FB38FF">
        <w:rPr>
          <w:b/>
          <w:sz w:val="24"/>
          <w:szCs w:val="24"/>
        </w:rPr>
        <w:t>Art.</w:t>
      </w:r>
      <w:r w:rsidR="00B44F50">
        <w:rPr>
          <w:b/>
          <w:sz w:val="24"/>
          <w:szCs w:val="24"/>
        </w:rPr>
        <w:t>3</w:t>
      </w:r>
      <w:r w:rsidRPr="00FB38FF">
        <w:rPr>
          <w:b/>
          <w:sz w:val="24"/>
          <w:szCs w:val="24"/>
        </w:rPr>
        <w:t>º</w:t>
      </w:r>
      <w:r>
        <w:rPr>
          <w:sz w:val="24"/>
          <w:szCs w:val="24"/>
        </w:rPr>
        <w:t xml:space="preserve"> Revogam-se as disposições em contrário.</w:t>
      </w:r>
    </w:p>
    <w:p w:rsidR="00D7402E" w:rsidRDefault="00D7402E" w:rsidP="00B40007">
      <w:pPr>
        <w:jc w:val="both"/>
        <w:rPr>
          <w:sz w:val="24"/>
          <w:szCs w:val="24"/>
        </w:rPr>
      </w:pPr>
    </w:p>
    <w:p w:rsidR="00FB38FF" w:rsidRPr="00C93D8D" w:rsidRDefault="00FB38FF" w:rsidP="00B40007">
      <w:pPr>
        <w:jc w:val="both"/>
        <w:rPr>
          <w:sz w:val="24"/>
          <w:szCs w:val="24"/>
        </w:rPr>
      </w:pPr>
    </w:p>
    <w:p w:rsidR="00502897" w:rsidRPr="00C93D8D" w:rsidRDefault="00D7402E" w:rsidP="00B40007">
      <w:pPr>
        <w:jc w:val="both"/>
        <w:rPr>
          <w:sz w:val="24"/>
          <w:szCs w:val="24"/>
        </w:rPr>
      </w:pPr>
      <w:r w:rsidRPr="004A5F4E">
        <w:rPr>
          <w:b/>
          <w:sz w:val="24"/>
          <w:szCs w:val="24"/>
        </w:rPr>
        <w:t>Art.</w:t>
      </w:r>
      <w:r w:rsidR="00B44F50">
        <w:rPr>
          <w:b/>
          <w:sz w:val="24"/>
          <w:szCs w:val="24"/>
        </w:rPr>
        <w:t>4</w:t>
      </w:r>
      <w:r w:rsidRPr="004A5F4E">
        <w:rPr>
          <w:b/>
          <w:sz w:val="24"/>
          <w:szCs w:val="24"/>
        </w:rPr>
        <w:t>º</w:t>
      </w:r>
      <w:r w:rsidR="004A5F4E">
        <w:rPr>
          <w:sz w:val="24"/>
          <w:szCs w:val="24"/>
        </w:rPr>
        <w:t xml:space="preserve"> </w:t>
      </w:r>
      <w:r w:rsidR="00502897">
        <w:rPr>
          <w:sz w:val="24"/>
          <w:szCs w:val="24"/>
        </w:rPr>
        <w:t>Esta Lei entra em vigor na data de sua publicação.</w:t>
      </w:r>
    </w:p>
    <w:p w:rsidR="00C93D8D" w:rsidRP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Default="00B44F50" w:rsidP="00B44F50">
      <w:pPr>
        <w:jc w:val="center"/>
        <w:rPr>
          <w:sz w:val="24"/>
          <w:szCs w:val="24"/>
        </w:rPr>
      </w:pPr>
      <w:r>
        <w:rPr>
          <w:sz w:val="24"/>
          <w:szCs w:val="24"/>
        </w:rPr>
        <w:t>Brazópolis, 26 de Junho de 2018</w:t>
      </w:r>
    </w:p>
    <w:p w:rsidR="002B1A03" w:rsidRDefault="002B1A03" w:rsidP="00B44F50">
      <w:pPr>
        <w:jc w:val="center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Pr="00C93D8D" w:rsidRDefault="002B1A03" w:rsidP="00B40007">
      <w:pPr>
        <w:jc w:val="both"/>
        <w:rPr>
          <w:sz w:val="24"/>
          <w:szCs w:val="24"/>
        </w:rPr>
      </w:pPr>
    </w:p>
    <w:p w:rsidR="00C93D8D" w:rsidRPr="00C93D8D" w:rsidRDefault="00C93D8D" w:rsidP="00C93D8D">
      <w:pPr>
        <w:jc w:val="center"/>
        <w:rPr>
          <w:sz w:val="24"/>
          <w:szCs w:val="24"/>
        </w:rPr>
      </w:pPr>
      <w:r w:rsidRPr="00C93D8D">
        <w:rPr>
          <w:sz w:val="24"/>
          <w:szCs w:val="24"/>
        </w:rPr>
        <w:t>Carlos Alberto Mora</w:t>
      </w:r>
      <w:r>
        <w:rPr>
          <w:sz w:val="24"/>
          <w:szCs w:val="24"/>
        </w:rPr>
        <w:t>i</w:t>
      </w:r>
      <w:r w:rsidRPr="00C93D8D">
        <w:rPr>
          <w:sz w:val="24"/>
          <w:szCs w:val="24"/>
        </w:rPr>
        <w:t>s</w:t>
      </w:r>
    </w:p>
    <w:p w:rsidR="00C93D8D" w:rsidRDefault="00C93D8D" w:rsidP="00C93D8D">
      <w:pPr>
        <w:jc w:val="center"/>
        <w:rPr>
          <w:sz w:val="24"/>
          <w:szCs w:val="24"/>
        </w:rPr>
      </w:pPr>
      <w:r w:rsidRPr="00C93D8D">
        <w:rPr>
          <w:sz w:val="24"/>
          <w:szCs w:val="24"/>
        </w:rPr>
        <w:t>Prefeito Municipal</w:t>
      </w:r>
    </w:p>
    <w:p w:rsidR="008E4618" w:rsidRDefault="008E4618" w:rsidP="0005638B">
      <w:pPr>
        <w:rPr>
          <w:sz w:val="24"/>
          <w:szCs w:val="24"/>
        </w:rPr>
      </w:pPr>
    </w:p>
    <w:p w:rsidR="007069D4" w:rsidRDefault="007069D4" w:rsidP="00C93D8D">
      <w:pPr>
        <w:jc w:val="center"/>
        <w:rPr>
          <w:sz w:val="24"/>
          <w:szCs w:val="24"/>
        </w:rPr>
      </w:pPr>
    </w:p>
    <w:p w:rsidR="007069D4" w:rsidRDefault="007069D4" w:rsidP="00C93D8D">
      <w:pPr>
        <w:jc w:val="center"/>
        <w:rPr>
          <w:sz w:val="24"/>
          <w:szCs w:val="24"/>
          <w:u w:val="single"/>
        </w:rPr>
      </w:pPr>
      <w:r w:rsidRPr="007069D4">
        <w:rPr>
          <w:sz w:val="24"/>
          <w:szCs w:val="24"/>
          <w:u w:val="single"/>
        </w:rPr>
        <w:t>Justificativa</w:t>
      </w:r>
    </w:p>
    <w:p w:rsidR="007069D4" w:rsidRDefault="007069D4" w:rsidP="00C93D8D">
      <w:pPr>
        <w:jc w:val="center"/>
        <w:rPr>
          <w:sz w:val="24"/>
          <w:szCs w:val="24"/>
        </w:rPr>
      </w:pPr>
    </w:p>
    <w:p w:rsidR="00185AF8" w:rsidRPr="00185AF8" w:rsidRDefault="00185AF8" w:rsidP="00185AF8">
      <w:pPr>
        <w:spacing w:line="360" w:lineRule="auto"/>
        <w:ind w:firstLine="708"/>
        <w:jc w:val="both"/>
        <w:rPr>
          <w:sz w:val="24"/>
          <w:szCs w:val="24"/>
        </w:rPr>
      </w:pPr>
      <w:r w:rsidRPr="00185AF8">
        <w:rPr>
          <w:sz w:val="24"/>
          <w:szCs w:val="24"/>
        </w:rPr>
        <w:t>Exmo. Senhor Presidente da Câmara Municipal;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Pelo presente submeto a apreciação de V.Ex</w:t>
      </w:r>
      <w:r>
        <w:rPr>
          <w:sz w:val="24"/>
          <w:szCs w:val="24"/>
        </w:rPr>
        <w:t>cia</w:t>
      </w:r>
      <w:r w:rsidRPr="00185AF8">
        <w:rPr>
          <w:sz w:val="24"/>
          <w:szCs w:val="24"/>
        </w:rPr>
        <w:t xml:space="preserve"> e nobres pares o presente projeto de lei.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</w:r>
      <w:r>
        <w:rPr>
          <w:sz w:val="24"/>
          <w:szCs w:val="24"/>
        </w:rPr>
        <w:t>Tem a presente justificativa</w:t>
      </w:r>
      <w:r w:rsidRPr="00185AF8">
        <w:rPr>
          <w:sz w:val="24"/>
          <w:szCs w:val="24"/>
        </w:rPr>
        <w:t>, como objeto, autorizar o poder executivo a desafetar área e construção de domínio público, situada no Bairro Boa Vitória, com destinação para Escola Municipal, denominada "Escola Municipal Maria Romana Ribeiro".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É de interesse público do município, para captação de recursos, a alienação do prédio destinado a escola e que já há alguns anos deixou de ser utilizada para a finalidade para a qual foi destinada.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O prédio e terreno em questão estão ociosos, e que, como vários outros prédios existentes na zona rural, estão; subutilizados, não utilizados ou ocupados por particulares sem nenhum benefício  para o município, e no estado em que se encontram, além da depreciação, há necessidade de  gastos com a manutenção.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O prédio em questão está dentro de propriedade própria, escola desativada, não está sendo utilizada.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Avaliados previamente, o bem deve ser alienado, pois é até uma imposição em prol do interesse público, criando uma oportunidade e renda.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Na certeza do acolhimento da proposta e pronta aprovação do Projeto de Lei, renovo os protestos de consideração e apreço.</w:t>
      </w:r>
    </w:p>
    <w:p w:rsidR="00185AF8" w:rsidRDefault="00185AF8" w:rsidP="00185AF8">
      <w:pPr>
        <w:rPr>
          <w:sz w:val="24"/>
          <w:szCs w:val="24"/>
        </w:rPr>
      </w:pPr>
    </w:p>
    <w:p w:rsidR="00185AF8" w:rsidRPr="00185AF8" w:rsidRDefault="00185AF8" w:rsidP="00C93D8D">
      <w:pPr>
        <w:jc w:val="center"/>
        <w:rPr>
          <w:sz w:val="24"/>
          <w:szCs w:val="24"/>
        </w:rPr>
      </w:pPr>
    </w:p>
    <w:p w:rsidR="007C1B5E" w:rsidRDefault="007C1B5E" w:rsidP="003B5EF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Cordialmente,</w:t>
      </w:r>
    </w:p>
    <w:p w:rsidR="007C1B5E" w:rsidRDefault="007C1B5E" w:rsidP="003B5EF8">
      <w:pPr>
        <w:spacing w:line="360" w:lineRule="auto"/>
        <w:ind w:firstLine="708"/>
        <w:jc w:val="both"/>
        <w:rPr>
          <w:sz w:val="24"/>
          <w:szCs w:val="24"/>
        </w:rPr>
      </w:pPr>
    </w:p>
    <w:p w:rsidR="00185AF8" w:rsidRDefault="00185AF8" w:rsidP="003B5EF8">
      <w:pPr>
        <w:spacing w:line="360" w:lineRule="auto"/>
        <w:ind w:firstLine="708"/>
        <w:jc w:val="both"/>
        <w:rPr>
          <w:sz w:val="24"/>
          <w:szCs w:val="24"/>
        </w:rPr>
      </w:pPr>
    </w:p>
    <w:p w:rsidR="007C1B5E" w:rsidRDefault="00185AF8" w:rsidP="00185AF8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Brazópolis, 26</w:t>
      </w:r>
      <w:r w:rsidR="00A06574">
        <w:rPr>
          <w:sz w:val="24"/>
          <w:szCs w:val="24"/>
        </w:rPr>
        <w:t xml:space="preserve"> de junho de 2018.</w:t>
      </w:r>
    </w:p>
    <w:p w:rsidR="007C1B5E" w:rsidRDefault="007C1B5E" w:rsidP="00185AF8">
      <w:pPr>
        <w:spacing w:line="360" w:lineRule="auto"/>
        <w:ind w:firstLine="708"/>
        <w:jc w:val="center"/>
        <w:rPr>
          <w:sz w:val="24"/>
          <w:szCs w:val="24"/>
        </w:rPr>
      </w:pPr>
    </w:p>
    <w:p w:rsidR="00A06574" w:rsidRDefault="00A06574" w:rsidP="00185AF8">
      <w:pPr>
        <w:spacing w:line="360" w:lineRule="auto"/>
        <w:jc w:val="both"/>
        <w:rPr>
          <w:sz w:val="24"/>
          <w:szCs w:val="24"/>
        </w:rPr>
      </w:pPr>
    </w:p>
    <w:p w:rsidR="00185AF8" w:rsidRDefault="00185AF8" w:rsidP="00185AF8">
      <w:pPr>
        <w:spacing w:line="360" w:lineRule="auto"/>
        <w:jc w:val="both"/>
        <w:rPr>
          <w:sz w:val="24"/>
          <w:szCs w:val="24"/>
        </w:rPr>
      </w:pPr>
    </w:p>
    <w:p w:rsidR="007C1B5E" w:rsidRDefault="007C1B5E" w:rsidP="007C1B5E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Carlos Alberto Morais</w:t>
      </w:r>
    </w:p>
    <w:p w:rsidR="006946ED" w:rsidRDefault="007C1B5E" w:rsidP="00185AF8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Prefeito Municipal</w:t>
      </w:r>
    </w:p>
    <w:p w:rsidR="006946ED" w:rsidRDefault="006946ED" w:rsidP="006946ED">
      <w:pPr>
        <w:spacing w:line="360" w:lineRule="auto"/>
        <w:ind w:firstLine="708"/>
        <w:rPr>
          <w:sz w:val="24"/>
          <w:szCs w:val="24"/>
        </w:rPr>
      </w:pPr>
    </w:p>
    <w:sectPr w:rsidR="006946ED" w:rsidSect="005926A9">
      <w:headerReference w:type="default" r:id="rId7"/>
      <w:footerReference w:type="even" r:id="rId8"/>
      <w:footerReference w:type="default" r:id="rId9"/>
      <w:pgSz w:w="11907" w:h="16840" w:code="9"/>
      <w:pgMar w:top="1134" w:right="1134" w:bottom="1661" w:left="1418" w:header="426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08D" w:rsidRDefault="00B0408D">
      <w:r>
        <w:separator/>
      </w:r>
    </w:p>
  </w:endnote>
  <w:endnote w:type="continuationSeparator" w:id="1">
    <w:p w:rsidR="00B0408D" w:rsidRDefault="00B04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0E3E2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6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2198" w:rsidRDefault="000A219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0D6DAC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Rua Dona Ana Chaves, 218 – Centro – Brazópolis/MG – CEP 37.530-000 – www.brazopolis.mg.gov.br</w:t>
    </w:r>
  </w:p>
  <w:p w:rsidR="000A2198" w:rsidRDefault="001B6C52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Tel</w:t>
    </w:r>
    <w:r w:rsidR="000D6DAC">
      <w:rPr>
        <w:rFonts w:ascii="Tahoma" w:hAnsi="Tahoma" w:cs="Tahoma"/>
        <w:color w:val="3F8CF2"/>
        <w:sz w:val="20"/>
      </w:rPr>
      <w:t>: (35) 3641-1373 – CNPJ: 18.025.890/0001-51</w:t>
    </w:r>
  </w:p>
  <w:p w:rsidR="000A2198" w:rsidRDefault="000A21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08D" w:rsidRDefault="00B0408D">
      <w:r>
        <w:separator/>
      </w:r>
    </w:p>
  </w:footnote>
  <w:footnote w:type="continuationSeparator" w:id="1">
    <w:p w:rsidR="00B0408D" w:rsidRDefault="00B040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6A9" w:rsidRDefault="002B461E" w:rsidP="00B72290">
    <w:pPr>
      <w:jc w:val="center"/>
      <w:rPr>
        <w:rFonts w:ascii="Verdana" w:hAnsi="Verdana"/>
        <w:b/>
        <w:sz w:val="40"/>
        <w:szCs w:val="40"/>
      </w:rPr>
    </w:pP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148590</wp:posOffset>
          </wp:positionV>
          <wp:extent cx="937895" cy="923925"/>
          <wp:effectExtent l="19050" t="0" r="0" b="0"/>
          <wp:wrapTopAndBottom/>
          <wp:docPr id="6" name="Imagem 1" descr="Logo_defin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finit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9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120015</wp:posOffset>
          </wp:positionV>
          <wp:extent cx="883285" cy="952500"/>
          <wp:effectExtent l="19050" t="0" r="0" b="0"/>
          <wp:wrapSquare wrapText="bothSides"/>
          <wp:docPr id="4" name="Imagem 4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sa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2198" w:rsidRDefault="002A1AC7" w:rsidP="00B72290">
    <w:pPr>
      <w:jc w:val="center"/>
      <w:rPr>
        <w:rFonts w:ascii="Verdana" w:hAnsi="Verdana"/>
        <w:b/>
        <w:sz w:val="24"/>
        <w:szCs w:val="24"/>
      </w:rPr>
    </w:pPr>
    <w:r w:rsidRPr="00DA63FD">
      <w:rPr>
        <w:rFonts w:ascii="Verdana" w:hAnsi="Verdana"/>
        <w:b/>
        <w:sz w:val="40"/>
        <w:szCs w:val="40"/>
      </w:rPr>
      <w:t>MUNIC</w:t>
    </w:r>
    <w:r w:rsidR="00CD3BF0">
      <w:rPr>
        <w:rFonts w:ascii="Verdana" w:hAnsi="Verdana"/>
        <w:b/>
        <w:sz w:val="40"/>
        <w:szCs w:val="40"/>
      </w:rPr>
      <w:t>Í</w:t>
    </w:r>
    <w:r w:rsidRPr="00DA63FD">
      <w:rPr>
        <w:rFonts w:ascii="Verdana" w:hAnsi="Verdana"/>
        <w:b/>
        <w:sz w:val="40"/>
        <w:szCs w:val="40"/>
      </w:rPr>
      <w:t>PIO DE BRAZÓPOLIS</w:t>
    </w:r>
    <w:r w:rsidR="00DA63FD">
      <w:rPr>
        <w:rFonts w:ascii="Verdana" w:hAnsi="Verdana"/>
        <w:sz w:val="40"/>
        <w:szCs w:val="40"/>
      </w:rPr>
      <w:t xml:space="preserve">                             </w:t>
    </w:r>
    <w:r w:rsidR="00DA63FD">
      <w:rPr>
        <w:rFonts w:ascii="Verdana" w:hAnsi="Verdana"/>
        <w:sz w:val="40"/>
        <w:szCs w:val="40"/>
      </w:rPr>
      <w:br/>
    </w:r>
    <w:r w:rsidRPr="00DA63FD">
      <w:rPr>
        <w:rFonts w:ascii="Verdana" w:hAnsi="Verdana"/>
        <w:b/>
        <w:sz w:val="24"/>
        <w:szCs w:val="24"/>
      </w:rPr>
      <w:t>ESTADO DE MINAS GERAIS</w:t>
    </w:r>
  </w:p>
  <w:p w:rsidR="002B461E" w:rsidRPr="00DA63FD" w:rsidRDefault="002B461E" w:rsidP="00B72290">
    <w:pPr>
      <w:jc w:val="center"/>
      <w:rPr>
        <w:rFonts w:ascii="Verdana" w:hAnsi="Verdana"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599"/>
    <w:multiLevelType w:val="hybridMultilevel"/>
    <w:tmpl w:val="F6A6DE02"/>
    <w:lvl w:ilvl="0" w:tplc="4E6CF31A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06B73AE1"/>
    <w:multiLevelType w:val="hybridMultilevel"/>
    <w:tmpl w:val="7DA80A9A"/>
    <w:lvl w:ilvl="0" w:tplc="11CE4BF6"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">
    <w:nsid w:val="14D13771"/>
    <w:multiLevelType w:val="hybridMultilevel"/>
    <w:tmpl w:val="76A4E4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11E67"/>
    <w:multiLevelType w:val="hybridMultilevel"/>
    <w:tmpl w:val="0C7C6A2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621362"/>
    <w:multiLevelType w:val="hybridMultilevel"/>
    <w:tmpl w:val="6F9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695"/>
    <w:multiLevelType w:val="hybridMultilevel"/>
    <w:tmpl w:val="4926B3FE"/>
    <w:lvl w:ilvl="0" w:tplc="8A347448">
      <w:start w:val="1"/>
      <w:numFmt w:val="decimal"/>
      <w:lvlText w:val="%1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6">
    <w:nsid w:val="233D029C"/>
    <w:multiLevelType w:val="hybridMultilevel"/>
    <w:tmpl w:val="A2201AEA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0C2868"/>
    <w:multiLevelType w:val="hybridMultilevel"/>
    <w:tmpl w:val="DD7A2F2E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2B650D95"/>
    <w:multiLevelType w:val="hybridMultilevel"/>
    <w:tmpl w:val="85B0119E"/>
    <w:lvl w:ilvl="0" w:tplc="F52C2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70FAA8">
      <w:start w:val="1"/>
      <w:numFmt w:val="decimal"/>
      <w:lvlText w:val="%2-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D2A5307"/>
    <w:multiLevelType w:val="hybridMultilevel"/>
    <w:tmpl w:val="15326CBA"/>
    <w:lvl w:ilvl="0" w:tplc="75DE2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653387"/>
    <w:multiLevelType w:val="hybridMultilevel"/>
    <w:tmpl w:val="21FC159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8085946"/>
    <w:multiLevelType w:val="hybridMultilevel"/>
    <w:tmpl w:val="BCD4A9FC"/>
    <w:lvl w:ilvl="0" w:tplc="5FAA98F0">
      <w:start w:val="3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2">
    <w:nsid w:val="38240738"/>
    <w:multiLevelType w:val="hybridMultilevel"/>
    <w:tmpl w:val="64B851F8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392741B9"/>
    <w:multiLevelType w:val="hybridMultilevel"/>
    <w:tmpl w:val="89783616"/>
    <w:lvl w:ilvl="0" w:tplc="4148E00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4">
    <w:nsid w:val="41EE7A1F"/>
    <w:multiLevelType w:val="hybridMultilevel"/>
    <w:tmpl w:val="A5868C2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8114EF"/>
    <w:multiLevelType w:val="hybridMultilevel"/>
    <w:tmpl w:val="B364B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51144"/>
    <w:multiLevelType w:val="hybridMultilevel"/>
    <w:tmpl w:val="2082916A"/>
    <w:lvl w:ilvl="0" w:tplc="642AFA8A">
      <w:start w:val="1"/>
      <w:numFmt w:val="decimal"/>
      <w:lvlText w:val="%1-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7">
    <w:nsid w:val="514B76C2"/>
    <w:multiLevelType w:val="hybridMultilevel"/>
    <w:tmpl w:val="6C4C177E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>
    <w:nsid w:val="58087CD1"/>
    <w:multiLevelType w:val="hybridMultilevel"/>
    <w:tmpl w:val="5D70E9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5D450BB"/>
    <w:multiLevelType w:val="hybridMultilevel"/>
    <w:tmpl w:val="42481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9066AF3"/>
    <w:multiLevelType w:val="hybridMultilevel"/>
    <w:tmpl w:val="533EE00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D104983"/>
    <w:multiLevelType w:val="hybridMultilevel"/>
    <w:tmpl w:val="CB0E81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FD210C8"/>
    <w:multiLevelType w:val="hybridMultilevel"/>
    <w:tmpl w:val="EC0C4C60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776128C1"/>
    <w:multiLevelType w:val="hybridMultilevel"/>
    <w:tmpl w:val="4A28568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A957834"/>
    <w:multiLevelType w:val="hybridMultilevel"/>
    <w:tmpl w:val="69EAA9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5"/>
  </w:num>
  <w:num w:numId="9">
    <w:abstractNumId w:val="19"/>
  </w:num>
  <w:num w:numId="10">
    <w:abstractNumId w:val="22"/>
  </w:num>
  <w:num w:numId="11">
    <w:abstractNumId w:val="0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2"/>
  </w:num>
  <w:num w:numId="17">
    <w:abstractNumId w:val="3"/>
  </w:num>
  <w:num w:numId="18">
    <w:abstractNumId w:val="23"/>
  </w:num>
  <w:num w:numId="19">
    <w:abstractNumId w:val="18"/>
  </w:num>
  <w:num w:numId="20">
    <w:abstractNumId w:val="17"/>
  </w:num>
  <w:num w:numId="21">
    <w:abstractNumId w:val="6"/>
  </w:num>
  <w:num w:numId="22">
    <w:abstractNumId w:val="20"/>
  </w:num>
  <w:num w:numId="23">
    <w:abstractNumId w:val="21"/>
  </w:num>
  <w:num w:numId="24">
    <w:abstractNumId w:val="7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savePreviewPicture/>
  <w:hdrShapeDefaults>
    <o:shapedefaults v:ext="edit" spidmax="135170"/>
  </w:hdrShapeDefaults>
  <w:footnotePr>
    <w:footnote w:id="0"/>
    <w:footnote w:id="1"/>
  </w:footnotePr>
  <w:endnotePr>
    <w:endnote w:id="0"/>
    <w:endnote w:id="1"/>
  </w:endnotePr>
  <w:compat/>
  <w:rsids>
    <w:rsidRoot w:val="009F7F8B"/>
    <w:rsid w:val="0000152A"/>
    <w:rsid w:val="000157F3"/>
    <w:rsid w:val="000236F3"/>
    <w:rsid w:val="000301F4"/>
    <w:rsid w:val="00037FEC"/>
    <w:rsid w:val="00042DF4"/>
    <w:rsid w:val="0005638B"/>
    <w:rsid w:val="00062522"/>
    <w:rsid w:val="00072D42"/>
    <w:rsid w:val="00074024"/>
    <w:rsid w:val="00085000"/>
    <w:rsid w:val="00092FB2"/>
    <w:rsid w:val="000934AE"/>
    <w:rsid w:val="000960EF"/>
    <w:rsid w:val="000A2198"/>
    <w:rsid w:val="000A5291"/>
    <w:rsid w:val="000B7C0D"/>
    <w:rsid w:val="000C50B5"/>
    <w:rsid w:val="000D03D6"/>
    <w:rsid w:val="000D47BB"/>
    <w:rsid w:val="000D6DAC"/>
    <w:rsid w:val="000D6DCC"/>
    <w:rsid w:val="000E1727"/>
    <w:rsid w:val="000E3E21"/>
    <w:rsid w:val="000E65DC"/>
    <w:rsid w:val="000F1038"/>
    <w:rsid w:val="001234A4"/>
    <w:rsid w:val="001333B3"/>
    <w:rsid w:val="00137A71"/>
    <w:rsid w:val="00147E4B"/>
    <w:rsid w:val="00153801"/>
    <w:rsid w:val="001555BA"/>
    <w:rsid w:val="0016064C"/>
    <w:rsid w:val="00180053"/>
    <w:rsid w:val="00185AF8"/>
    <w:rsid w:val="00195337"/>
    <w:rsid w:val="0019698B"/>
    <w:rsid w:val="001B4087"/>
    <w:rsid w:val="001B6C52"/>
    <w:rsid w:val="001C03FA"/>
    <w:rsid w:val="001F530B"/>
    <w:rsid w:val="001F6D45"/>
    <w:rsid w:val="001F74D7"/>
    <w:rsid w:val="002243D5"/>
    <w:rsid w:val="00231646"/>
    <w:rsid w:val="002439BD"/>
    <w:rsid w:val="00243E1F"/>
    <w:rsid w:val="00256F10"/>
    <w:rsid w:val="00257FD2"/>
    <w:rsid w:val="00275455"/>
    <w:rsid w:val="00276136"/>
    <w:rsid w:val="00283EA8"/>
    <w:rsid w:val="00284014"/>
    <w:rsid w:val="00290516"/>
    <w:rsid w:val="002A1AC7"/>
    <w:rsid w:val="002A3ED3"/>
    <w:rsid w:val="002A5AE6"/>
    <w:rsid w:val="002B1A03"/>
    <w:rsid w:val="002B2FD4"/>
    <w:rsid w:val="002B461E"/>
    <w:rsid w:val="002B6B14"/>
    <w:rsid w:val="002B701D"/>
    <w:rsid w:val="002C4F9C"/>
    <w:rsid w:val="002C63E1"/>
    <w:rsid w:val="002C7E2A"/>
    <w:rsid w:val="002E1E16"/>
    <w:rsid w:val="002E7A1F"/>
    <w:rsid w:val="002F1DCE"/>
    <w:rsid w:val="002F77D3"/>
    <w:rsid w:val="00321A48"/>
    <w:rsid w:val="00323C0B"/>
    <w:rsid w:val="003438A4"/>
    <w:rsid w:val="00343B2F"/>
    <w:rsid w:val="00347E06"/>
    <w:rsid w:val="0035105E"/>
    <w:rsid w:val="00355BA0"/>
    <w:rsid w:val="00394C4D"/>
    <w:rsid w:val="003963F1"/>
    <w:rsid w:val="003A0D2A"/>
    <w:rsid w:val="003A7455"/>
    <w:rsid w:val="003B5EF8"/>
    <w:rsid w:val="003D2402"/>
    <w:rsid w:val="003D3D22"/>
    <w:rsid w:val="003E6B0D"/>
    <w:rsid w:val="003F3627"/>
    <w:rsid w:val="003F58D1"/>
    <w:rsid w:val="003F7F97"/>
    <w:rsid w:val="0040236A"/>
    <w:rsid w:val="00402E61"/>
    <w:rsid w:val="0040675A"/>
    <w:rsid w:val="004214D5"/>
    <w:rsid w:val="004223EC"/>
    <w:rsid w:val="004270A3"/>
    <w:rsid w:val="00427EEA"/>
    <w:rsid w:val="00431345"/>
    <w:rsid w:val="004351DA"/>
    <w:rsid w:val="00453030"/>
    <w:rsid w:val="0047115A"/>
    <w:rsid w:val="00472F1B"/>
    <w:rsid w:val="0047344D"/>
    <w:rsid w:val="00484D61"/>
    <w:rsid w:val="004A5F4E"/>
    <w:rsid w:val="004B3AEA"/>
    <w:rsid w:val="004B3C24"/>
    <w:rsid w:val="004B78F1"/>
    <w:rsid w:val="004D2C0D"/>
    <w:rsid w:val="004E1A5E"/>
    <w:rsid w:val="004E28C3"/>
    <w:rsid w:val="004E2ADF"/>
    <w:rsid w:val="004F5738"/>
    <w:rsid w:val="00502897"/>
    <w:rsid w:val="00504E75"/>
    <w:rsid w:val="005156A8"/>
    <w:rsid w:val="00517644"/>
    <w:rsid w:val="00523602"/>
    <w:rsid w:val="00523C9A"/>
    <w:rsid w:val="005409DB"/>
    <w:rsid w:val="005431AD"/>
    <w:rsid w:val="00545EE4"/>
    <w:rsid w:val="005926A9"/>
    <w:rsid w:val="005927CB"/>
    <w:rsid w:val="0059652A"/>
    <w:rsid w:val="005A27E1"/>
    <w:rsid w:val="005B1F50"/>
    <w:rsid w:val="005B4FCE"/>
    <w:rsid w:val="005D6549"/>
    <w:rsid w:val="005E2A06"/>
    <w:rsid w:val="005F3FFE"/>
    <w:rsid w:val="00611381"/>
    <w:rsid w:val="0061309E"/>
    <w:rsid w:val="00615A03"/>
    <w:rsid w:val="00620C76"/>
    <w:rsid w:val="00642770"/>
    <w:rsid w:val="0066343D"/>
    <w:rsid w:val="006700FD"/>
    <w:rsid w:val="00673D4A"/>
    <w:rsid w:val="0069074B"/>
    <w:rsid w:val="006946ED"/>
    <w:rsid w:val="00695599"/>
    <w:rsid w:val="006A0AF2"/>
    <w:rsid w:val="006A1729"/>
    <w:rsid w:val="006A7D7C"/>
    <w:rsid w:val="006C1EBC"/>
    <w:rsid w:val="006C30FE"/>
    <w:rsid w:val="006D2C6F"/>
    <w:rsid w:val="006D76A8"/>
    <w:rsid w:val="007069D4"/>
    <w:rsid w:val="007117E1"/>
    <w:rsid w:val="00713FE1"/>
    <w:rsid w:val="00716FA4"/>
    <w:rsid w:val="00727D63"/>
    <w:rsid w:val="00731AB6"/>
    <w:rsid w:val="007444D0"/>
    <w:rsid w:val="00745CB1"/>
    <w:rsid w:val="00747F7D"/>
    <w:rsid w:val="00762868"/>
    <w:rsid w:val="00762D8B"/>
    <w:rsid w:val="00764897"/>
    <w:rsid w:val="007778AD"/>
    <w:rsid w:val="007A5B97"/>
    <w:rsid w:val="007C1B5E"/>
    <w:rsid w:val="007C2517"/>
    <w:rsid w:val="007C6372"/>
    <w:rsid w:val="007D10AB"/>
    <w:rsid w:val="007D1EE0"/>
    <w:rsid w:val="007D690D"/>
    <w:rsid w:val="007D6E90"/>
    <w:rsid w:val="007E7EFD"/>
    <w:rsid w:val="00800BC7"/>
    <w:rsid w:val="00803548"/>
    <w:rsid w:val="00803B74"/>
    <w:rsid w:val="00804DF3"/>
    <w:rsid w:val="00813EFC"/>
    <w:rsid w:val="0081702A"/>
    <w:rsid w:val="00820B44"/>
    <w:rsid w:val="00823C6C"/>
    <w:rsid w:val="008427B3"/>
    <w:rsid w:val="00872F05"/>
    <w:rsid w:val="00881B25"/>
    <w:rsid w:val="00895F56"/>
    <w:rsid w:val="008A5269"/>
    <w:rsid w:val="008A7A8F"/>
    <w:rsid w:val="008C5178"/>
    <w:rsid w:val="008E4618"/>
    <w:rsid w:val="0090319F"/>
    <w:rsid w:val="00913E21"/>
    <w:rsid w:val="00923B38"/>
    <w:rsid w:val="00924EDB"/>
    <w:rsid w:val="00926F38"/>
    <w:rsid w:val="009332CB"/>
    <w:rsid w:val="00933ABC"/>
    <w:rsid w:val="009358FE"/>
    <w:rsid w:val="00935F5B"/>
    <w:rsid w:val="00941BA5"/>
    <w:rsid w:val="009536B5"/>
    <w:rsid w:val="00954A8D"/>
    <w:rsid w:val="00972DC5"/>
    <w:rsid w:val="00984C90"/>
    <w:rsid w:val="009B3550"/>
    <w:rsid w:val="009B58E9"/>
    <w:rsid w:val="009C1226"/>
    <w:rsid w:val="009C2AB0"/>
    <w:rsid w:val="009D1C1A"/>
    <w:rsid w:val="009E0547"/>
    <w:rsid w:val="009E0C7A"/>
    <w:rsid w:val="009E3FFE"/>
    <w:rsid w:val="009F0028"/>
    <w:rsid w:val="009F42F3"/>
    <w:rsid w:val="009F644C"/>
    <w:rsid w:val="009F668E"/>
    <w:rsid w:val="009F7F8B"/>
    <w:rsid w:val="00A05F9C"/>
    <w:rsid w:val="00A06574"/>
    <w:rsid w:val="00A202B6"/>
    <w:rsid w:val="00A20648"/>
    <w:rsid w:val="00A237B9"/>
    <w:rsid w:val="00A24935"/>
    <w:rsid w:val="00A30E0C"/>
    <w:rsid w:val="00A33A31"/>
    <w:rsid w:val="00A35EF2"/>
    <w:rsid w:val="00A41A0C"/>
    <w:rsid w:val="00A44168"/>
    <w:rsid w:val="00A44A11"/>
    <w:rsid w:val="00A66981"/>
    <w:rsid w:val="00A710E7"/>
    <w:rsid w:val="00A81D62"/>
    <w:rsid w:val="00A92113"/>
    <w:rsid w:val="00AB0F8C"/>
    <w:rsid w:val="00AB27E8"/>
    <w:rsid w:val="00AB2D8B"/>
    <w:rsid w:val="00AB48DE"/>
    <w:rsid w:val="00AC7E40"/>
    <w:rsid w:val="00AD4574"/>
    <w:rsid w:val="00AE522E"/>
    <w:rsid w:val="00AF3797"/>
    <w:rsid w:val="00B0408D"/>
    <w:rsid w:val="00B0483D"/>
    <w:rsid w:val="00B07AA2"/>
    <w:rsid w:val="00B07E49"/>
    <w:rsid w:val="00B1008D"/>
    <w:rsid w:val="00B20079"/>
    <w:rsid w:val="00B36FF2"/>
    <w:rsid w:val="00B40007"/>
    <w:rsid w:val="00B41172"/>
    <w:rsid w:val="00B44F50"/>
    <w:rsid w:val="00B5079F"/>
    <w:rsid w:val="00B66E3E"/>
    <w:rsid w:val="00B7196C"/>
    <w:rsid w:val="00B72290"/>
    <w:rsid w:val="00B73AEA"/>
    <w:rsid w:val="00B77C5A"/>
    <w:rsid w:val="00B8258F"/>
    <w:rsid w:val="00B84D92"/>
    <w:rsid w:val="00B91CA1"/>
    <w:rsid w:val="00B91E2F"/>
    <w:rsid w:val="00BB470B"/>
    <w:rsid w:val="00BB52EA"/>
    <w:rsid w:val="00BC3E93"/>
    <w:rsid w:val="00BC463D"/>
    <w:rsid w:val="00BC7654"/>
    <w:rsid w:val="00BD2642"/>
    <w:rsid w:val="00BD64F7"/>
    <w:rsid w:val="00BF20D7"/>
    <w:rsid w:val="00BF300D"/>
    <w:rsid w:val="00BF4F22"/>
    <w:rsid w:val="00BF64E0"/>
    <w:rsid w:val="00C06467"/>
    <w:rsid w:val="00C10510"/>
    <w:rsid w:val="00C11AE8"/>
    <w:rsid w:val="00C11B2F"/>
    <w:rsid w:val="00C14DE4"/>
    <w:rsid w:val="00C2334B"/>
    <w:rsid w:val="00C24C68"/>
    <w:rsid w:val="00C52195"/>
    <w:rsid w:val="00C62FF7"/>
    <w:rsid w:val="00C6720A"/>
    <w:rsid w:val="00C72B0F"/>
    <w:rsid w:val="00C757F0"/>
    <w:rsid w:val="00C77F90"/>
    <w:rsid w:val="00C8263E"/>
    <w:rsid w:val="00C9309D"/>
    <w:rsid w:val="00C93D8D"/>
    <w:rsid w:val="00C93EB8"/>
    <w:rsid w:val="00C94203"/>
    <w:rsid w:val="00CD3BF0"/>
    <w:rsid w:val="00CD5A63"/>
    <w:rsid w:val="00CE0400"/>
    <w:rsid w:val="00D041E9"/>
    <w:rsid w:val="00D13F0F"/>
    <w:rsid w:val="00D27D1B"/>
    <w:rsid w:val="00D420AD"/>
    <w:rsid w:val="00D422F1"/>
    <w:rsid w:val="00D4426C"/>
    <w:rsid w:val="00D44B21"/>
    <w:rsid w:val="00D44FAA"/>
    <w:rsid w:val="00D5050B"/>
    <w:rsid w:val="00D51401"/>
    <w:rsid w:val="00D5618F"/>
    <w:rsid w:val="00D57BAE"/>
    <w:rsid w:val="00D63F2E"/>
    <w:rsid w:val="00D70B76"/>
    <w:rsid w:val="00D71AF9"/>
    <w:rsid w:val="00D7402E"/>
    <w:rsid w:val="00D77A74"/>
    <w:rsid w:val="00D91281"/>
    <w:rsid w:val="00D97058"/>
    <w:rsid w:val="00DA47FF"/>
    <w:rsid w:val="00DA61C3"/>
    <w:rsid w:val="00DA63FD"/>
    <w:rsid w:val="00DB1D17"/>
    <w:rsid w:val="00DB34CF"/>
    <w:rsid w:val="00DB3E20"/>
    <w:rsid w:val="00DC2C51"/>
    <w:rsid w:val="00DF0A81"/>
    <w:rsid w:val="00DF4CB6"/>
    <w:rsid w:val="00E02085"/>
    <w:rsid w:val="00E15186"/>
    <w:rsid w:val="00E305CE"/>
    <w:rsid w:val="00E331DF"/>
    <w:rsid w:val="00E33ED9"/>
    <w:rsid w:val="00E50E99"/>
    <w:rsid w:val="00E5305B"/>
    <w:rsid w:val="00E53D93"/>
    <w:rsid w:val="00E550D6"/>
    <w:rsid w:val="00E5766B"/>
    <w:rsid w:val="00E615D0"/>
    <w:rsid w:val="00E65611"/>
    <w:rsid w:val="00E7561D"/>
    <w:rsid w:val="00E82A9C"/>
    <w:rsid w:val="00E8376F"/>
    <w:rsid w:val="00E83AF8"/>
    <w:rsid w:val="00E96818"/>
    <w:rsid w:val="00E97653"/>
    <w:rsid w:val="00EA220B"/>
    <w:rsid w:val="00EA5FD0"/>
    <w:rsid w:val="00EB1F14"/>
    <w:rsid w:val="00EB7769"/>
    <w:rsid w:val="00ED09FE"/>
    <w:rsid w:val="00ED24CC"/>
    <w:rsid w:val="00ED3920"/>
    <w:rsid w:val="00EE38AE"/>
    <w:rsid w:val="00EF0668"/>
    <w:rsid w:val="00F022DE"/>
    <w:rsid w:val="00F1063F"/>
    <w:rsid w:val="00F12602"/>
    <w:rsid w:val="00F15257"/>
    <w:rsid w:val="00F15E9C"/>
    <w:rsid w:val="00F162B3"/>
    <w:rsid w:val="00F247BC"/>
    <w:rsid w:val="00F26580"/>
    <w:rsid w:val="00F30423"/>
    <w:rsid w:val="00F4500E"/>
    <w:rsid w:val="00F60FB1"/>
    <w:rsid w:val="00F744A3"/>
    <w:rsid w:val="00F83936"/>
    <w:rsid w:val="00FA19CE"/>
    <w:rsid w:val="00FA1FFB"/>
    <w:rsid w:val="00FA5682"/>
    <w:rsid w:val="00FB38FF"/>
    <w:rsid w:val="00FB614D"/>
    <w:rsid w:val="00FC3DFC"/>
    <w:rsid w:val="00FC5F1C"/>
    <w:rsid w:val="00FD142B"/>
    <w:rsid w:val="00FD1BA3"/>
    <w:rsid w:val="00FE0FE7"/>
    <w:rsid w:val="00FE3EB9"/>
    <w:rsid w:val="00FF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C5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rsid w:val="000A2198"/>
    <w:pPr>
      <w:keepNext/>
      <w:outlineLvl w:val="0"/>
    </w:pPr>
  </w:style>
  <w:style w:type="paragraph" w:styleId="Ttulo2">
    <w:name w:val="heading 2"/>
    <w:basedOn w:val="Normal"/>
    <w:next w:val="Normal"/>
    <w:qFormat/>
    <w:rsid w:val="000A2198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A2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qFormat/>
    <w:rsid w:val="000A21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2198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C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A2198"/>
  </w:style>
  <w:style w:type="paragraph" w:styleId="Recuodecorpodetexto">
    <w:name w:val="Body Text Indent"/>
    <w:basedOn w:val="Normal"/>
    <w:semiHidden/>
    <w:rsid w:val="000A2198"/>
    <w:pPr>
      <w:ind w:firstLine="1440"/>
    </w:pPr>
  </w:style>
  <w:style w:type="paragraph" w:styleId="Recuodecorpodetexto2">
    <w:name w:val="Body Text Indent 2"/>
    <w:basedOn w:val="Normal"/>
    <w:semiHidden/>
    <w:rsid w:val="000A2198"/>
    <w:pPr>
      <w:ind w:left="1440"/>
    </w:pPr>
  </w:style>
  <w:style w:type="paragraph" w:styleId="Recuodecorpodetexto3">
    <w:name w:val="Body Text Indent 3"/>
    <w:basedOn w:val="Normal"/>
    <w:semiHidden/>
    <w:rsid w:val="000A2198"/>
    <w:pPr>
      <w:ind w:left="1440" w:firstLine="684"/>
    </w:pPr>
  </w:style>
  <w:style w:type="paragraph" w:styleId="Corpodetexto2">
    <w:name w:val="Body Text 2"/>
    <w:basedOn w:val="Normal"/>
    <w:semiHidden/>
    <w:rsid w:val="000A2198"/>
    <w:pPr>
      <w:jc w:val="both"/>
    </w:pPr>
  </w:style>
  <w:style w:type="paragraph" w:styleId="Cabealho">
    <w:name w:val="header"/>
    <w:basedOn w:val="Normal"/>
    <w:link w:val="CabealhoChar"/>
    <w:uiPriority w:val="99"/>
    <w:rsid w:val="000A21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A2198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semiHidden/>
    <w:rsid w:val="000A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"/>
    <w:semiHidden/>
    <w:rsid w:val="000A219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semiHidden/>
    <w:rsid w:val="000A2198"/>
    <w:rPr>
      <w:color w:val="0000FF"/>
      <w:u w:val="single"/>
    </w:rPr>
  </w:style>
  <w:style w:type="paragraph" w:styleId="Corpodetexto3">
    <w:name w:val="Body Text 3"/>
    <w:basedOn w:val="Normal"/>
    <w:semiHidden/>
    <w:rsid w:val="000A2198"/>
    <w:pPr>
      <w:jc w:val="both"/>
    </w:pPr>
    <w:rPr>
      <w:color w:val="000000"/>
    </w:rPr>
  </w:style>
  <w:style w:type="character" w:styleId="Nmerodepgina">
    <w:name w:val="page number"/>
    <w:basedOn w:val="Fontepargpadro"/>
    <w:semiHidden/>
    <w:rsid w:val="000A2198"/>
  </w:style>
  <w:style w:type="paragraph" w:styleId="Ttulo">
    <w:name w:val="Title"/>
    <w:basedOn w:val="Normal"/>
    <w:qFormat/>
    <w:rsid w:val="000A2198"/>
    <w:pPr>
      <w:jc w:val="center"/>
    </w:pPr>
    <w:rPr>
      <w:rFonts w:ascii="Arial" w:hAnsi="Arial"/>
      <w:b/>
      <w:sz w:val="56"/>
    </w:rPr>
  </w:style>
  <w:style w:type="paragraph" w:styleId="Subttulo">
    <w:name w:val="Subtitle"/>
    <w:basedOn w:val="Normal"/>
    <w:qFormat/>
    <w:rsid w:val="000A2198"/>
    <w:pPr>
      <w:jc w:val="center"/>
    </w:pPr>
    <w:rPr>
      <w:rFonts w:ascii="Arial" w:hAnsi="Arial"/>
      <w:b/>
    </w:rPr>
  </w:style>
  <w:style w:type="character" w:customStyle="1" w:styleId="Corpodetexto2Char">
    <w:name w:val="Corpo de texto 2 Char"/>
    <w:rsid w:val="000A2198"/>
    <w:rPr>
      <w:sz w:val="28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DA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6DAC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7444D0"/>
    <w:rPr>
      <w:i/>
      <w:iCs/>
    </w:rPr>
  </w:style>
  <w:style w:type="character" w:customStyle="1" w:styleId="apple-converted-space">
    <w:name w:val="apple-converted-space"/>
    <w:basedOn w:val="Fontepargpadro"/>
    <w:rsid w:val="007444D0"/>
  </w:style>
  <w:style w:type="paragraph" w:styleId="PargrafodaLista">
    <w:name w:val="List Paragraph"/>
    <w:basedOn w:val="Normal"/>
    <w:uiPriority w:val="34"/>
    <w:qFormat/>
    <w:rsid w:val="00EB1F14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2A1AC7"/>
    <w:rPr>
      <w:sz w:val="28"/>
    </w:rPr>
  </w:style>
  <w:style w:type="table" w:styleId="Tabelacomgrade">
    <w:name w:val="Table Grid"/>
    <w:basedOn w:val="Tabelanormal"/>
    <w:uiPriority w:val="59"/>
    <w:rsid w:val="00B722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394C4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C4D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ormal0">
    <w:name w:val="normal"/>
    <w:rsid w:val="007C6372"/>
    <w:rPr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\Desktop\PREFEITURA%202013\Timb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Timbre</Template>
  <TotalTime>62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DE DIREITO DA COMARCA DE BRAZÓPOLIS</vt:lpstr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DE DIREITO DA COMARCA DE BRAZÓPOLIS</dc:title>
  <dc:creator>governo</dc:creator>
  <cp:lastModifiedBy>Juliana</cp:lastModifiedBy>
  <cp:revision>6</cp:revision>
  <cp:lastPrinted>2018-06-26T16:52:00Z</cp:lastPrinted>
  <dcterms:created xsi:type="dcterms:W3CDTF">2018-06-26T13:41:00Z</dcterms:created>
  <dcterms:modified xsi:type="dcterms:W3CDTF">2018-06-26T16:57:00Z</dcterms:modified>
</cp:coreProperties>
</file>
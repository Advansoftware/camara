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920" w:rsidRDefault="00A30E0C" w:rsidP="00ED3920">
      <w:pPr>
        <w:jc w:val="center"/>
      </w:pPr>
      <w:r>
        <w:t xml:space="preserve">PROJETO DE LEI Nº </w:t>
      </w:r>
      <w:r w:rsidR="00EC5569">
        <w:t>22 DE 30</w:t>
      </w:r>
      <w:r w:rsidR="00ED3920">
        <w:t xml:space="preserve"> DE </w:t>
      </w:r>
      <w:r w:rsidR="00EC5569">
        <w:t>JUL</w:t>
      </w:r>
      <w:r w:rsidR="002B1A03">
        <w:t>HO</w:t>
      </w:r>
      <w:r w:rsidR="00FB38FF">
        <w:t xml:space="preserve"> </w:t>
      </w:r>
      <w:r w:rsidR="00472F1B">
        <w:t>201</w:t>
      </w:r>
      <w:r w:rsidR="00ED3920">
        <w:t>8</w:t>
      </w:r>
    </w:p>
    <w:p w:rsidR="00ED3920" w:rsidRDefault="00A0036C" w:rsidP="001234A4"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9.95pt;margin-top:13.1pt;width:187.05pt;height:118.5pt;z-index:251660288;mso-width-percent:400;mso-width-percent:400;mso-width-relative:margin;mso-height-relative:margin" stroked="f">
            <v:textbox>
              <w:txbxContent>
                <w:p w:rsidR="00ED3920" w:rsidRPr="00C93D8D" w:rsidRDefault="00A30E0C" w:rsidP="00ED392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“</w:t>
                  </w:r>
                  <w:r w:rsidR="00ED3920" w:rsidRPr="00C93D8D">
                    <w:rPr>
                      <w:sz w:val="24"/>
                      <w:szCs w:val="24"/>
                    </w:rPr>
                    <w:t xml:space="preserve">Autoriza o Poder Executivo Municipal a </w:t>
                  </w:r>
                  <w:r w:rsidR="003D46A4">
                    <w:rPr>
                      <w:sz w:val="24"/>
                      <w:szCs w:val="24"/>
                    </w:rPr>
                    <w:t>desafetar área  de domínio público, localizada</w:t>
                  </w:r>
                  <w:r w:rsidR="002B1A03">
                    <w:rPr>
                      <w:sz w:val="24"/>
                      <w:szCs w:val="24"/>
                    </w:rPr>
                    <w:t xml:space="preserve"> no </w:t>
                  </w:r>
                  <w:r w:rsidR="00B44F50">
                    <w:rPr>
                      <w:sz w:val="24"/>
                      <w:szCs w:val="24"/>
                    </w:rPr>
                    <w:t>Bairro</w:t>
                  </w:r>
                  <w:r w:rsidR="00185AF8">
                    <w:rPr>
                      <w:sz w:val="24"/>
                      <w:szCs w:val="24"/>
                    </w:rPr>
                    <w:t xml:space="preserve"> </w:t>
                  </w:r>
                  <w:r w:rsidR="003D46A4">
                    <w:rPr>
                      <w:sz w:val="24"/>
                      <w:szCs w:val="24"/>
                    </w:rPr>
                    <w:t>Horizonte, Loteamento Santa Efigênia</w:t>
                  </w:r>
                  <w:r w:rsidR="007D10AB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e dá outras providências.”</w:t>
                  </w:r>
                </w:p>
                <w:p w:rsidR="00ED3920" w:rsidRPr="00C93D8D" w:rsidRDefault="00ED3920" w:rsidP="00ED3920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:rsidR="00ED3920" w:rsidRDefault="00ED3920" w:rsidP="00ED3920">
                  <w:r>
                    <w:t xml:space="preserve">       </w:t>
                  </w:r>
                </w:p>
                <w:p w:rsidR="00ED3920" w:rsidRDefault="00ED3920"/>
              </w:txbxContent>
            </v:textbox>
          </v:shape>
        </w:pict>
      </w:r>
    </w:p>
    <w:p w:rsidR="00ED3920" w:rsidRDefault="00ED3920" w:rsidP="00ED3920">
      <w:pPr>
        <w:jc w:val="right"/>
      </w:pPr>
      <w:r>
        <w:t xml:space="preserve">                                                         </w:t>
      </w:r>
    </w:p>
    <w:p w:rsidR="00ED3920" w:rsidRDefault="00ED3920" w:rsidP="00ED3920">
      <w:pPr>
        <w:jc w:val="right"/>
      </w:pPr>
    </w:p>
    <w:p w:rsidR="00ED3920" w:rsidRDefault="00ED3920" w:rsidP="00ED3920">
      <w:pPr>
        <w:jc w:val="right"/>
      </w:pPr>
    </w:p>
    <w:p w:rsidR="00ED3920" w:rsidRDefault="00ED3920" w:rsidP="00ED3920">
      <w:pPr>
        <w:jc w:val="right"/>
      </w:pPr>
    </w:p>
    <w:p w:rsidR="00ED3920" w:rsidRDefault="00ED3920" w:rsidP="00ED3920">
      <w:pPr>
        <w:jc w:val="right"/>
      </w:pPr>
    </w:p>
    <w:p w:rsidR="00ED3920" w:rsidRDefault="00ED3920" w:rsidP="00ED3920">
      <w:pPr>
        <w:jc w:val="right"/>
      </w:pPr>
    </w:p>
    <w:p w:rsidR="00ED3920" w:rsidRDefault="00ED3920" w:rsidP="00ED3920">
      <w:pPr>
        <w:jc w:val="right"/>
      </w:pPr>
    </w:p>
    <w:p w:rsidR="00ED3920" w:rsidRDefault="00ED3920" w:rsidP="00ED3920">
      <w:pPr>
        <w:jc w:val="right"/>
      </w:pPr>
      <w:r>
        <w:t xml:space="preserve"> </w:t>
      </w:r>
    </w:p>
    <w:p w:rsidR="00ED3920" w:rsidRDefault="00ED3920" w:rsidP="00ED3920">
      <w:pPr>
        <w:jc w:val="right"/>
      </w:pPr>
    </w:p>
    <w:p w:rsidR="00BD2642" w:rsidRDefault="00BD2642" w:rsidP="00ED3920">
      <w:pPr>
        <w:jc w:val="right"/>
      </w:pPr>
    </w:p>
    <w:p w:rsidR="00ED3920" w:rsidRPr="00392C9F" w:rsidRDefault="00ED3920" w:rsidP="00ED3920">
      <w:pPr>
        <w:jc w:val="both"/>
        <w:rPr>
          <w:sz w:val="24"/>
          <w:szCs w:val="24"/>
        </w:rPr>
      </w:pPr>
      <w:r w:rsidRPr="00392C9F">
        <w:rPr>
          <w:b/>
          <w:sz w:val="24"/>
          <w:szCs w:val="24"/>
        </w:rPr>
        <w:t>O PREFEITO MUNICIPAL DE BRAZÓPOLIS, MINAS GERAIS,</w:t>
      </w:r>
      <w:r w:rsidRPr="00392C9F">
        <w:rPr>
          <w:sz w:val="24"/>
          <w:szCs w:val="24"/>
        </w:rPr>
        <w:t xml:space="preserve"> no uso de suas atribuições que lhe são conferidas por Lei:</w:t>
      </w:r>
    </w:p>
    <w:p w:rsidR="00ED3920" w:rsidRPr="00392C9F" w:rsidRDefault="00ED3920" w:rsidP="00ED3920">
      <w:pPr>
        <w:jc w:val="both"/>
        <w:rPr>
          <w:b/>
          <w:sz w:val="24"/>
          <w:szCs w:val="24"/>
        </w:rPr>
      </w:pPr>
      <w:r w:rsidRPr="00392C9F">
        <w:rPr>
          <w:sz w:val="24"/>
          <w:szCs w:val="24"/>
        </w:rPr>
        <w:t>“Faço saber que a Câmara Municipal aprova e eu Sanciono e Promulgo a seguinte Lei:”</w:t>
      </w:r>
    </w:p>
    <w:p w:rsidR="00ED3920" w:rsidRPr="00392C9F" w:rsidRDefault="00ED3920" w:rsidP="00ED3920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</w:p>
    <w:p w:rsidR="00ED3920" w:rsidRDefault="00ED3920" w:rsidP="00ED3920">
      <w:pPr>
        <w:jc w:val="right"/>
      </w:pPr>
    </w:p>
    <w:p w:rsidR="00ED3920" w:rsidRDefault="00ED3920" w:rsidP="00ED3920">
      <w:pPr>
        <w:jc w:val="right"/>
      </w:pPr>
    </w:p>
    <w:p w:rsidR="00ED3920" w:rsidRDefault="00ED3920" w:rsidP="00ED3920">
      <w:pPr>
        <w:jc w:val="right"/>
      </w:pPr>
    </w:p>
    <w:p w:rsidR="00D7402E" w:rsidRPr="00C93D8D" w:rsidRDefault="00472F1B" w:rsidP="00B40007">
      <w:pPr>
        <w:jc w:val="both"/>
        <w:rPr>
          <w:sz w:val="24"/>
          <w:szCs w:val="24"/>
        </w:rPr>
      </w:pPr>
      <w:r w:rsidRPr="004A5F4E">
        <w:rPr>
          <w:b/>
          <w:sz w:val="24"/>
          <w:szCs w:val="24"/>
        </w:rPr>
        <w:t>Art. 1º</w:t>
      </w:r>
      <w:r w:rsidRPr="00C93D8D">
        <w:rPr>
          <w:sz w:val="24"/>
          <w:szCs w:val="24"/>
        </w:rPr>
        <w:t xml:space="preserve"> </w:t>
      </w:r>
      <w:r w:rsidR="00A30E0C">
        <w:rPr>
          <w:sz w:val="24"/>
          <w:szCs w:val="24"/>
        </w:rPr>
        <w:t xml:space="preserve">Fica </w:t>
      </w:r>
      <w:r w:rsidR="00B44F50">
        <w:rPr>
          <w:sz w:val="24"/>
          <w:szCs w:val="24"/>
        </w:rPr>
        <w:t xml:space="preserve">o Poder Executivo autorizado a desafetar a área de </w:t>
      </w:r>
      <w:r w:rsidR="003D46A4">
        <w:rPr>
          <w:sz w:val="24"/>
          <w:szCs w:val="24"/>
        </w:rPr>
        <w:t>512,28</w:t>
      </w:r>
      <w:r w:rsidR="00B44F50">
        <w:rPr>
          <w:sz w:val="24"/>
          <w:szCs w:val="24"/>
        </w:rPr>
        <w:t xml:space="preserve"> m2, </w:t>
      </w:r>
      <w:r w:rsidR="003D46A4">
        <w:rPr>
          <w:sz w:val="24"/>
          <w:szCs w:val="24"/>
        </w:rPr>
        <w:t>(quinhentos e doze metros e vinte e oito centímetros quadrados) situado na Rua Nossa Senhora da Candelária, esquina com Ana Pre</w:t>
      </w:r>
      <w:r w:rsidR="009D7DB8">
        <w:rPr>
          <w:sz w:val="24"/>
          <w:szCs w:val="24"/>
        </w:rPr>
        <w:t>cório de Oliveira, “Loteamento Santa Efigênia”, registrada no Cartório de Registro de Imóveis de</w:t>
      </w:r>
      <w:r w:rsidR="004E60E9">
        <w:rPr>
          <w:sz w:val="24"/>
          <w:szCs w:val="24"/>
        </w:rPr>
        <w:t xml:space="preserve"> Brazópolis, sob o nº 9521, Av- 1-9521 de  19/096/2017</w:t>
      </w:r>
      <w:r w:rsidR="00B44F50">
        <w:rPr>
          <w:sz w:val="24"/>
          <w:szCs w:val="24"/>
        </w:rPr>
        <w:t>;</w:t>
      </w:r>
    </w:p>
    <w:p w:rsidR="00D7402E" w:rsidRDefault="00D7402E" w:rsidP="00B40007">
      <w:pPr>
        <w:jc w:val="both"/>
        <w:rPr>
          <w:sz w:val="24"/>
          <w:szCs w:val="24"/>
        </w:rPr>
      </w:pPr>
    </w:p>
    <w:p w:rsidR="00FB38FF" w:rsidRDefault="00B44F50" w:rsidP="00B40007">
      <w:pPr>
        <w:jc w:val="both"/>
        <w:rPr>
          <w:sz w:val="24"/>
          <w:szCs w:val="24"/>
        </w:rPr>
      </w:pPr>
      <w:r w:rsidRPr="00B44F50">
        <w:rPr>
          <w:b/>
          <w:sz w:val="24"/>
          <w:szCs w:val="24"/>
        </w:rPr>
        <w:t>Art. 2º</w:t>
      </w:r>
      <w:r>
        <w:rPr>
          <w:sz w:val="24"/>
          <w:szCs w:val="24"/>
        </w:rPr>
        <w:t xml:space="preserve"> Fica o Poder Executivo autorizada a alienar</w:t>
      </w:r>
      <w:r w:rsidR="008F3272">
        <w:rPr>
          <w:sz w:val="24"/>
          <w:szCs w:val="24"/>
        </w:rPr>
        <w:t xml:space="preserve"> e </w:t>
      </w:r>
      <w:r w:rsidR="004E60E9">
        <w:rPr>
          <w:sz w:val="24"/>
          <w:szCs w:val="24"/>
        </w:rPr>
        <w:t>permutar</w:t>
      </w:r>
      <w:r>
        <w:rPr>
          <w:sz w:val="24"/>
          <w:szCs w:val="24"/>
        </w:rPr>
        <w:t xml:space="preserve">, nos termos da Lei </w:t>
      </w:r>
      <w:r w:rsidR="001F6D45">
        <w:rPr>
          <w:sz w:val="24"/>
          <w:szCs w:val="24"/>
        </w:rPr>
        <w:t>Orgânica</w:t>
      </w:r>
      <w:r>
        <w:rPr>
          <w:sz w:val="24"/>
          <w:szCs w:val="24"/>
        </w:rPr>
        <w:t xml:space="preserve"> do Município de Brazópolis;</w:t>
      </w:r>
    </w:p>
    <w:p w:rsidR="00B44F50" w:rsidRDefault="00B44F50" w:rsidP="00B40007">
      <w:pPr>
        <w:jc w:val="both"/>
        <w:rPr>
          <w:sz w:val="24"/>
          <w:szCs w:val="24"/>
        </w:rPr>
      </w:pPr>
    </w:p>
    <w:p w:rsidR="00FB38FF" w:rsidRPr="00C93D8D" w:rsidRDefault="00FB38FF" w:rsidP="00B40007">
      <w:pPr>
        <w:jc w:val="both"/>
        <w:rPr>
          <w:sz w:val="24"/>
          <w:szCs w:val="24"/>
        </w:rPr>
      </w:pPr>
      <w:r w:rsidRPr="00FB38FF">
        <w:rPr>
          <w:b/>
          <w:sz w:val="24"/>
          <w:szCs w:val="24"/>
        </w:rPr>
        <w:t>Art.</w:t>
      </w:r>
      <w:r w:rsidR="00B44F50">
        <w:rPr>
          <w:b/>
          <w:sz w:val="24"/>
          <w:szCs w:val="24"/>
        </w:rPr>
        <w:t>3</w:t>
      </w:r>
      <w:r w:rsidRPr="00FB38FF">
        <w:rPr>
          <w:b/>
          <w:sz w:val="24"/>
          <w:szCs w:val="24"/>
        </w:rPr>
        <w:t>º</w:t>
      </w:r>
      <w:r>
        <w:rPr>
          <w:sz w:val="24"/>
          <w:szCs w:val="24"/>
        </w:rPr>
        <w:t xml:space="preserve"> Revogam-se as disposições em contrário.</w:t>
      </w:r>
    </w:p>
    <w:p w:rsidR="00D7402E" w:rsidRDefault="00D7402E" w:rsidP="00B40007">
      <w:pPr>
        <w:jc w:val="both"/>
        <w:rPr>
          <w:sz w:val="24"/>
          <w:szCs w:val="24"/>
        </w:rPr>
      </w:pPr>
    </w:p>
    <w:p w:rsidR="00FB38FF" w:rsidRPr="00C93D8D" w:rsidRDefault="00FB38FF" w:rsidP="00B40007">
      <w:pPr>
        <w:jc w:val="both"/>
        <w:rPr>
          <w:sz w:val="24"/>
          <w:szCs w:val="24"/>
        </w:rPr>
      </w:pPr>
    </w:p>
    <w:p w:rsidR="00502897" w:rsidRPr="00C93D8D" w:rsidRDefault="00D7402E" w:rsidP="00B40007">
      <w:pPr>
        <w:jc w:val="both"/>
        <w:rPr>
          <w:sz w:val="24"/>
          <w:szCs w:val="24"/>
        </w:rPr>
      </w:pPr>
      <w:r w:rsidRPr="004A5F4E">
        <w:rPr>
          <w:b/>
          <w:sz w:val="24"/>
          <w:szCs w:val="24"/>
        </w:rPr>
        <w:t>Art.</w:t>
      </w:r>
      <w:r w:rsidR="00B44F50">
        <w:rPr>
          <w:b/>
          <w:sz w:val="24"/>
          <w:szCs w:val="24"/>
        </w:rPr>
        <w:t>4</w:t>
      </w:r>
      <w:r w:rsidRPr="004A5F4E">
        <w:rPr>
          <w:b/>
          <w:sz w:val="24"/>
          <w:szCs w:val="24"/>
        </w:rPr>
        <w:t>º</w:t>
      </w:r>
      <w:r w:rsidR="004A5F4E">
        <w:rPr>
          <w:sz w:val="24"/>
          <w:szCs w:val="24"/>
        </w:rPr>
        <w:t xml:space="preserve"> </w:t>
      </w:r>
      <w:r w:rsidR="00502897">
        <w:rPr>
          <w:sz w:val="24"/>
          <w:szCs w:val="24"/>
        </w:rPr>
        <w:t>Esta Lei entra em vigor na data de sua publicação.</w:t>
      </w:r>
    </w:p>
    <w:p w:rsidR="00C93D8D" w:rsidRPr="00C93D8D" w:rsidRDefault="00C93D8D" w:rsidP="00B40007">
      <w:pPr>
        <w:jc w:val="both"/>
        <w:rPr>
          <w:sz w:val="24"/>
          <w:szCs w:val="24"/>
        </w:rPr>
      </w:pPr>
    </w:p>
    <w:p w:rsidR="00C93D8D" w:rsidRDefault="00C93D8D" w:rsidP="00B40007">
      <w:pPr>
        <w:jc w:val="both"/>
        <w:rPr>
          <w:sz w:val="24"/>
          <w:szCs w:val="24"/>
        </w:rPr>
      </w:pPr>
    </w:p>
    <w:p w:rsidR="00C93D8D" w:rsidRDefault="00C93D8D" w:rsidP="00B40007">
      <w:pPr>
        <w:jc w:val="both"/>
        <w:rPr>
          <w:sz w:val="24"/>
          <w:szCs w:val="24"/>
        </w:rPr>
      </w:pPr>
    </w:p>
    <w:p w:rsidR="002B1A03" w:rsidRDefault="002B1A03" w:rsidP="00B40007">
      <w:pPr>
        <w:jc w:val="both"/>
        <w:rPr>
          <w:sz w:val="24"/>
          <w:szCs w:val="24"/>
        </w:rPr>
      </w:pPr>
    </w:p>
    <w:p w:rsidR="002B1A03" w:rsidRDefault="00EC5569" w:rsidP="00B44F50">
      <w:pPr>
        <w:jc w:val="center"/>
        <w:rPr>
          <w:sz w:val="24"/>
          <w:szCs w:val="24"/>
        </w:rPr>
      </w:pPr>
      <w:r>
        <w:rPr>
          <w:sz w:val="24"/>
          <w:szCs w:val="24"/>
        </w:rPr>
        <w:t>Brazópolis, 30</w:t>
      </w:r>
      <w:r w:rsidR="00B44F50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Julho</w:t>
      </w:r>
      <w:r w:rsidR="00B44F50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="00B44F50">
        <w:rPr>
          <w:sz w:val="24"/>
          <w:szCs w:val="24"/>
        </w:rPr>
        <w:t>e 2018</w:t>
      </w:r>
    </w:p>
    <w:p w:rsidR="002B1A03" w:rsidRDefault="002B1A03" w:rsidP="00B44F50">
      <w:pPr>
        <w:jc w:val="center"/>
        <w:rPr>
          <w:sz w:val="24"/>
          <w:szCs w:val="24"/>
        </w:rPr>
      </w:pPr>
    </w:p>
    <w:p w:rsidR="002B1A03" w:rsidRDefault="002B1A03" w:rsidP="00B40007">
      <w:pPr>
        <w:jc w:val="both"/>
        <w:rPr>
          <w:sz w:val="24"/>
          <w:szCs w:val="24"/>
        </w:rPr>
      </w:pPr>
    </w:p>
    <w:p w:rsidR="002B1A03" w:rsidRDefault="002B1A03" w:rsidP="00B40007">
      <w:pPr>
        <w:jc w:val="both"/>
        <w:rPr>
          <w:sz w:val="24"/>
          <w:szCs w:val="24"/>
        </w:rPr>
      </w:pPr>
    </w:p>
    <w:p w:rsidR="002B1A03" w:rsidRPr="00C93D8D" w:rsidRDefault="002B1A03" w:rsidP="00B40007">
      <w:pPr>
        <w:jc w:val="both"/>
        <w:rPr>
          <w:sz w:val="24"/>
          <w:szCs w:val="24"/>
        </w:rPr>
      </w:pPr>
    </w:p>
    <w:p w:rsidR="00C93D8D" w:rsidRPr="00C93D8D" w:rsidRDefault="00C93D8D" w:rsidP="00C93D8D">
      <w:pPr>
        <w:jc w:val="center"/>
        <w:rPr>
          <w:sz w:val="24"/>
          <w:szCs w:val="24"/>
        </w:rPr>
      </w:pPr>
      <w:r w:rsidRPr="00C93D8D">
        <w:rPr>
          <w:sz w:val="24"/>
          <w:szCs w:val="24"/>
        </w:rPr>
        <w:t>Carlos Alberto Mora</w:t>
      </w:r>
      <w:r>
        <w:rPr>
          <w:sz w:val="24"/>
          <w:szCs w:val="24"/>
        </w:rPr>
        <w:t>i</w:t>
      </w:r>
      <w:r w:rsidRPr="00C93D8D">
        <w:rPr>
          <w:sz w:val="24"/>
          <w:szCs w:val="24"/>
        </w:rPr>
        <w:t>s</w:t>
      </w:r>
    </w:p>
    <w:p w:rsidR="00C93D8D" w:rsidRDefault="00C93D8D" w:rsidP="00C93D8D">
      <w:pPr>
        <w:jc w:val="center"/>
        <w:rPr>
          <w:sz w:val="24"/>
          <w:szCs w:val="24"/>
        </w:rPr>
      </w:pPr>
      <w:r w:rsidRPr="00C93D8D">
        <w:rPr>
          <w:sz w:val="24"/>
          <w:szCs w:val="24"/>
        </w:rPr>
        <w:t>Prefeito Municipal</w:t>
      </w:r>
    </w:p>
    <w:p w:rsidR="008E4618" w:rsidRDefault="008E4618" w:rsidP="0005638B">
      <w:pPr>
        <w:rPr>
          <w:sz w:val="24"/>
          <w:szCs w:val="24"/>
        </w:rPr>
      </w:pPr>
    </w:p>
    <w:p w:rsidR="007069D4" w:rsidRDefault="007069D4" w:rsidP="00C93D8D">
      <w:pPr>
        <w:jc w:val="center"/>
        <w:rPr>
          <w:sz w:val="24"/>
          <w:szCs w:val="24"/>
        </w:rPr>
      </w:pPr>
    </w:p>
    <w:p w:rsidR="007069D4" w:rsidRDefault="007069D4" w:rsidP="00C93D8D">
      <w:pPr>
        <w:jc w:val="center"/>
        <w:rPr>
          <w:sz w:val="24"/>
          <w:szCs w:val="24"/>
          <w:u w:val="single"/>
        </w:rPr>
      </w:pPr>
      <w:r w:rsidRPr="007069D4">
        <w:rPr>
          <w:sz w:val="24"/>
          <w:szCs w:val="24"/>
          <w:u w:val="single"/>
        </w:rPr>
        <w:lastRenderedPageBreak/>
        <w:t>Justificativa</w:t>
      </w:r>
    </w:p>
    <w:p w:rsidR="007069D4" w:rsidRDefault="007069D4" w:rsidP="00C93D8D">
      <w:pPr>
        <w:jc w:val="center"/>
        <w:rPr>
          <w:sz w:val="24"/>
          <w:szCs w:val="24"/>
        </w:rPr>
      </w:pPr>
    </w:p>
    <w:p w:rsidR="008F3272" w:rsidRDefault="0097682C" w:rsidP="00C93D8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85AF8" w:rsidRPr="00185AF8" w:rsidRDefault="00185AF8" w:rsidP="00185AF8">
      <w:pPr>
        <w:spacing w:line="360" w:lineRule="auto"/>
        <w:ind w:firstLine="708"/>
        <w:jc w:val="both"/>
        <w:rPr>
          <w:sz w:val="24"/>
          <w:szCs w:val="24"/>
        </w:rPr>
      </w:pPr>
      <w:r w:rsidRPr="00185AF8">
        <w:rPr>
          <w:sz w:val="24"/>
          <w:szCs w:val="24"/>
        </w:rPr>
        <w:t>Exmo. Senhor Presidente da Câmara Municipal;</w:t>
      </w:r>
    </w:p>
    <w:p w:rsidR="00185AF8" w:rsidRPr="00185AF8" w:rsidRDefault="00185AF8" w:rsidP="00185AF8">
      <w:pPr>
        <w:spacing w:line="360" w:lineRule="auto"/>
        <w:jc w:val="both"/>
        <w:rPr>
          <w:sz w:val="24"/>
          <w:szCs w:val="24"/>
        </w:rPr>
      </w:pPr>
      <w:r w:rsidRPr="00185AF8">
        <w:rPr>
          <w:sz w:val="24"/>
          <w:szCs w:val="24"/>
        </w:rPr>
        <w:tab/>
        <w:t>Pelo presente submeto a apreciação de V.Ex</w:t>
      </w:r>
      <w:r>
        <w:rPr>
          <w:sz w:val="24"/>
          <w:szCs w:val="24"/>
        </w:rPr>
        <w:t>cia</w:t>
      </w:r>
      <w:r w:rsidRPr="00185AF8">
        <w:rPr>
          <w:sz w:val="24"/>
          <w:szCs w:val="24"/>
        </w:rPr>
        <w:t xml:space="preserve"> e nobres </w:t>
      </w:r>
      <w:r w:rsidR="004E60E9">
        <w:rPr>
          <w:sz w:val="24"/>
          <w:szCs w:val="24"/>
        </w:rPr>
        <w:t xml:space="preserve">edis o presente projeto de lei para desafetação </w:t>
      </w:r>
      <w:r w:rsidR="008F3272">
        <w:rPr>
          <w:sz w:val="24"/>
          <w:szCs w:val="24"/>
        </w:rPr>
        <w:t>total (</w:t>
      </w:r>
      <w:r w:rsidR="004E60E9">
        <w:rPr>
          <w:sz w:val="24"/>
          <w:szCs w:val="24"/>
        </w:rPr>
        <w:t>área verde</w:t>
      </w:r>
      <w:r w:rsidR="008F3272">
        <w:rPr>
          <w:sz w:val="24"/>
          <w:szCs w:val="24"/>
        </w:rPr>
        <w:t>)</w:t>
      </w:r>
      <w:r w:rsidR="004E60E9">
        <w:rPr>
          <w:sz w:val="24"/>
          <w:szCs w:val="24"/>
        </w:rPr>
        <w:t xml:space="preserve"> para f</w:t>
      </w:r>
      <w:r w:rsidR="008F3272">
        <w:rPr>
          <w:sz w:val="24"/>
          <w:szCs w:val="24"/>
        </w:rPr>
        <w:t>ins de desmembramento e permuta, bem como alienação da área remanescente.</w:t>
      </w:r>
    </w:p>
    <w:p w:rsidR="00185AF8" w:rsidRPr="00185AF8" w:rsidRDefault="00185AF8" w:rsidP="00185AF8">
      <w:pPr>
        <w:spacing w:line="360" w:lineRule="auto"/>
        <w:jc w:val="both"/>
        <w:rPr>
          <w:sz w:val="24"/>
          <w:szCs w:val="24"/>
        </w:rPr>
      </w:pPr>
      <w:r w:rsidRPr="00185AF8">
        <w:rPr>
          <w:sz w:val="24"/>
          <w:szCs w:val="24"/>
        </w:rPr>
        <w:tab/>
      </w:r>
      <w:r w:rsidR="00EC5569">
        <w:rPr>
          <w:sz w:val="24"/>
          <w:szCs w:val="24"/>
        </w:rPr>
        <w:t>Tem</w:t>
      </w:r>
      <w:r>
        <w:rPr>
          <w:sz w:val="24"/>
          <w:szCs w:val="24"/>
        </w:rPr>
        <w:t xml:space="preserve"> a presente justificativa</w:t>
      </w:r>
      <w:r w:rsidRPr="00185AF8">
        <w:rPr>
          <w:sz w:val="24"/>
          <w:szCs w:val="24"/>
        </w:rPr>
        <w:t xml:space="preserve">, como objeto, autorizar o poder executivo a desafetar área e construção de domínio público, situada no </w:t>
      </w:r>
      <w:r w:rsidR="004E60E9">
        <w:rPr>
          <w:sz w:val="24"/>
          <w:szCs w:val="24"/>
        </w:rPr>
        <w:t>Loteamento Santa Efigênia, na Rua Nossa Senhora da Candelár</w:t>
      </w:r>
      <w:r w:rsidR="007374A1">
        <w:rPr>
          <w:sz w:val="24"/>
          <w:szCs w:val="24"/>
        </w:rPr>
        <w:t>ia, esquina com Rua Ana Precório de Oliveira,</w:t>
      </w:r>
      <w:r w:rsidRPr="00185AF8">
        <w:rPr>
          <w:sz w:val="24"/>
          <w:szCs w:val="24"/>
        </w:rPr>
        <w:t xml:space="preserve"> com destinação para </w:t>
      </w:r>
      <w:r w:rsidR="007374A1">
        <w:rPr>
          <w:sz w:val="24"/>
          <w:szCs w:val="24"/>
        </w:rPr>
        <w:t>área verde.</w:t>
      </w:r>
      <w:r w:rsidRPr="00185AF8">
        <w:rPr>
          <w:sz w:val="24"/>
          <w:szCs w:val="24"/>
        </w:rPr>
        <w:t xml:space="preserve"> </w:t>
      </w:r>
    </w:p>
    <w:p w:rsidR="00185AF8" w:rsidRDefault="00185AF8" w:rsidP="007374A1">
      <w:pPr>
        <w:spacing w:line="360" w:lineRule="auto"/>
        <w:jc w:val="both"/>
        <w:rPr>
          <w:sz w:val="24"/>
          <w:szCs w:val="24"/>
        </w:rPr>
      </w:pPr>
      <w:r w:rsidRPr="00185AF8">
        <w:rPr>
          <w:sz w:val="24"/>
          <w:szCs w:val="24"/>
        </w:rPr>
        <w:tab/>
      </w:r>
      <w:r w:rsidR="008F3272">
        <w:rPr>
          <w:sz w:val="24"/>
          <w:szCs w:val="24"/>
        </w:rPr>
        <w:t xml:space="preserve">A desafetação é </w:t>
      </w:r>
      <w:r w:rsidRPr="00185AF8">
        <w:rPr>
          <w:sz w:val="24"/>
          <w:szCs w:val="24"/>
        </w:rPr>
        <w:t xml:space="preserve"> de interesse público do município, </w:t>
      </w:r>
      <w:r w:rsidR="008F3272">
        <w:rPr>
          <w:sz w:val="24"/>
          <w:szCs w:val="24"/>
        </w:rPr>
        <w:t>visando a  permuta</w:t>
      </w:r>
      <w:r w:rsidR="007374A1">
        <w:rPr>
          <w:sz w:val="24"/>
          <w:szCs w:val="24"/>
        </w:rPr>
        <w:t xml:space="preserve"> com </w:t>
      </w:r>
      <w:r w:rsidR="004F5FA3">
        <w:rPr>
          <w:sz w:val="24"/>
          <w:szCs w:val="24"/>
        </w:rPr>
        <w:t>área</w:t>
      </w:r>
      <w:r w:rsidR="007374A1">
        <w:rPr>
          <w:sz w:val="24"/>
          <w:szCs w:val="24"/>
        </w:rPr>
        <w:t xml:space="preserve"> do Sr. Paulo Sarmento, situada na Rua Sebastião Tobias Rosa,  sendo que</w:t>
      </w:r>
      <w:r w:rsidR="008F3272">
        <w:rPr>
          <w:sz w:val="24"/>
          <w:szCs w:val="24"/>
        </w:rPr>
        <w:t xml:space="preserve"> a </w:t>
      </w:r>
      <w:r w:rsidR="007374A1">
        <w:rPr>
          <w:sz w:val="24"/>
          <w:szCs w:val="24"/>
        </w:rPr>
        <w:t xml:space="preserve"> pertencente ao Sr. Paulo está sendo utilizada pelo município com passagem de tubulação de águas pluviais e esgoto.</w:t>
      </w:r>
    </w:p>
    <w:p w:rsidR="007374A1" w:rsidRDefault="00EC5569" w:rsidP="007374A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As</w:t>
      </w:r>
      <w:r w:rsidR="007374A1">
        <w:rPr>
          <w:sz w:val="24"/>
          <w:szCs w:val="24"/>
        </w:rPr>
        <w:t xml:space="preserve"> área</w:t>
      </w:r>
      <w:r>
        <w:rPr>
          <w:sz w:val="24"/>
          <w:szCs w:val="24"/>
        </w:rPr>
        <w:t>s</w:t>
      </w:r>
      <w:r w:rsidR="007374A1">
        <w:rPr>
          <w:sz w:val="24"/>
          <w:szCs w:val="24"/>
        </w:rPr>
        <w:t xml:space="preserve"> a serem permutadas são equivalentes, havendo necessidade de desdobro para fins de lavratura da escritura pública de permuta e posterior registro, conforme nota devolutiva do Cartório de Registro de Imóveis.</w:t>
      </w:r>
    </w:p>
    <w:p w:rsidR="007374A1" w:rsidRPr="00185AF8" w:rsidRDefault="007374A1" w:rsidP="007374A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Acompanha a presente justificativa: Nota devolutiva, Certidão de Inteiro  Teor</w:t>
      </w:r>
      <w:r w:rsidR="002D6AAB">
        <w:rPr>
          <w:sz w:val="24"/>
          <w:szCs w:val="24"/>
        </w:rPr>
        <w:t xml:space="preserve"> da área verde, memoriais descritivos, termo de verificação, ART e projeto de desmembramento de lote.</w:t>
      </w:r>
    </w:p>
    <w:p w:rsidR="00185AF8" w:rsidRPr="00185AF8" w:rsidRDefault="00185AF8" w:rsidP="00185AF8">
      <w:pPr>
        <w:spacing w:line="360" w:lineRule="auto"/>
        <w:jc w:val="both"/>
        <w:rPr>
          <w:sz w:val="24"/>
          <w:szCs w:val="24"/>
        </w:rPr>
      </w:pPr>
      <w:r w:rsidRPr="00185AF8">
        <w:rPr>
          <w:sz w:val="24"/>
          <w:szCs w:val="24"/>
        </w:rPr>
        <w:tab/>
        <w:t>Na certeza do acolhimento da proposta e pronta aprovação do Projeto de Lei, renovo os protestos de consideração e apreço.</w:t>
      </w:r>
    </w:p>
    <w:p w:rsidR="00185AF8" w:rsidRDefault="00185AF8" w:rsidP="00185AF8">
      <w:pPr>
        <w:rPr>
          <w:sz w:val="24"/>
          <w:szCs w:val="24"/>
        </w:rPr>
      </w:pPr>
    </w:p>
    <w:p w:rsidR="00185AF8" w:rsidRPr="00185AF8" w:rsidRDefault="00185AF8" w:rsidP="00C93D8D">
      <w:pPr>
        <w:jc w:val="center"/>
        <w:rPr>
          <w:sz w:val="24"/>
          <w:szCs w:val="24"/>
        </w:rPr>
      </w:pPr>
    </w:p>
    <w:p w:rsidR="007C1B5E" w:rsidRDefault="007C1B5E" w:rsidP="003B5EF8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Cordialmente,</w:t>
      </w:r>
    </w:p>
    <w:p w:rsidR="007C1B5E" w:rsidRDefault="007C1B5E" w:rsidP="003B5EF8">
      <w:pPr>
        <w:spacing w:line="360" w:lineRule="auto"/>
        <w:ind w:firstLine="708"/>
        <w:jc w:val="both"/>
        <w:rPr>
          <w:sz w:val="24"/>
          <w:szCs w:val="24"/>
        </w:rPr>
      </w:pPr>
    </w:p>
    <w:p w:rsidR="00185AF8" w:rsidRDefault="00185AF8" w:rsidP="003B5EF8">
      <w:pPr>
        <w:spacing w:line="360" w:lineRule="auto"/>
        <w:ind w:firstLine="708"/>
        <w:jc w:val="both"/>
        <w:rPr>
          <w:sz w:val="24"/>
          <w:szCs w:val="24"/>
        </w:rPr>
      </w:pPr>
    </w:p>
    <w:p w:rsidR="007C1B5E" w:rsidRDefault="00EC5569" w:rsidP="00185AF8">
      <w:pPr>
        <w:spacing w:line="360" w:lineRule="auto"/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>Brazópolis, 30</w:t>
      </w:r>
      <w:r w:rsidR="00A06574">
        <w:rPr>
          <w:sz w:val="24"/>
          <w:szCs w:val="24"/>
        </w:rPr>
        <w:t xml:space="preserve"> de </w:t>
      </w:r>
      <w:r>
        <w:rPr>
          <w:sz w:val="24"/>
          <w:szCs w:val="24"/>
        </w:rPr>
        <w:t>Julho</w:t>
      </w:r>
      <w:r w:rsidR="00A06574">
        <w:rPr>
          <w:sz w:val="24"/>
          <w:szCs w:val="24"/>
        </w:rPr>
        <w:t xml:space="preserve"> de 2018.</w:t>
      </w:r>
    </w:p>
    <w:p w:rsidR="007C1B5E" w:rsidRDefault="007C1B5E" w:rsidP="00185AF8">
      <w:pPr>
        <w:spacing w:line="360" w:lineRule="auto"/>
        <w:ind w:firstLine="708"/>
        <w:jc w:val="center"/>
        <w:rPr>
          <w:sz w:val="24"/>
          <w:szCs w:val="24"/>
        </w:rPr>
      </w:pPr>
    </w:p>
    <w:p w:rsidR="00A06574" w:rsidRDefault="00A06574" w:rsidP="00185AF8">
      <w:pPr>
        <w:spacing w:line="360" w:lineRule="auto"/>
        <w:jc w:val="both"/>
        <w:rPr>
          <w:sz w:val="24"/>
          <w:szCs w:val="24"/>
        </w:rPr>
      </w:pPr>
    </w:p>
    <w:p w:rsidR="00185AF8" w:rsidRDefault="00185AF8" w:rsidP="00185AF8">
      <w:pPr>
        <w:spacing w:line="360" w:lineRule="auto"/>
        <w:jc w:val="both"/>
        <w:rPr>
          <w:sz w:val="24"/>
          <w:szCs w:val="24"/>
        </w:rPr>
      </w:pPr>
    </w:p>
    <w:p w:rsidR="007C1B5E" w:rsidRDefault="007C1B5E" w:rsidP="007C1B5E">
      <w:pPr>
        <w:spacing w:line="360" w:lineRule="auto"/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>Carlos Alberto Morais</w:t>
      </w:r>
    </w:p>
    <w:p w:rsidR="006946ED" w:rsidRDefault="007C1B5E" w:rsidP="00185AF8">
      <w:pPr>
        <w:spacing w:line="360" w:lineRule="auto"/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>Prefeito Municipal</w:t>
      </w:r>
    </w:p>
    <w:p w:rsidR="006946ED" w:rsidRDefault="006946ED" w:rsidP="006946ED">
      <w:pPr>
        <w:spacing w:line="360" w:lineRule="auto"/>
        <w:ind w:firstLine="708"/>
        <w:rPr>
          <w:sz w:val="24"/>
          <w:szCs w:val="24"/>
        </w:rPr>
      </w:pPr>
    </w:p>
    <w:sectPr w:rsidR="006946ED" w:rsidSect="005926A9">
      <w:headerReference w:type="default" r:id="rId8"/>
      <w:footerReference w:type="even" r:id="rId9"/>
      <w:footerReference w:type="default" r:id="rId10"/>
      <w:pgSz w:w="11907" w:h="16840" w:code="9"/>
      <w:pgMar w:top="1134" w:right="1134" w:bottom="1661" w:left="1418" w:header="426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9A2" w:rsidRDefault="003F09A2">
      <w:r>
        <w:separator/>
      </w:r>
    </w:p>
  </w:endnote>
  <w:endnote w:type="continuationSeparator" w:id="1">
    <w:p w:rsidR="003F09A2" w:rsidRDefault="003F09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198" w:rsidRDefault="00A0036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D6DA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A2198" w:rsidRDefault="000A2198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198" w:rsidRDefault="000D6DAC">
    <w:pPr>
      <w:pStyle w:val="Rodap"/>
      <w:pBdr>
        <w:top w:val="single" w:sz="8" w:space="1" w:color="E50019"/>
      </w:pBdr>
      <w:jc w:val="center"/>
      <w:rPr>
        <w:rFonts w:ascii="Tahoma" w:hAnsi="Tahoma" w:cs="Tahoma"/>
        <w:color w:val="3F8CF2"/>
        <w:sz w:val="20"/>
      </w:rPr>
    </w:pPr>
    <w:r>
      <w:rPr>
        <w:rFonts w:ascii="Tahoma" w:hAnsi="Tahoma" w:cs="Tahoma"/>
        <w:color w:val="3F8CF2"/>
        <w:sz w:val="20"/>
      </w:rPr>
      <w:t>Rua Dona Ana Chaves, 218 – Centro – Brazópolis/MG – CEP 37.530-000 – www.brazopolis.mg.gov.br</w:t>
    </w:r>
  </w:p>
  <w:p w:rsidR="000A2198" w:rsidRDefault="001B6C52">
    <w:pPr>
      <w:pStyle w:val="Rodap"/>
      <w:pBdr>
        <w:top w:val="single" w:sz="8" w:space="1" w:color="E50019"/>
      </w:pBdr>
      <w:jc w:val="center"/>
      <w:rPr>
        <w:rFonts w:ascii="Tahoma" w:hAnsi="Tahoma" w:cs="Tahoma"/>
        <w:color w:val="3F8CF2"/>
        <w:sz w:val="20"/>
      </w:rPr>
    </w:pPr>
    <w:r>
      <w:rPr>
        <w:rFonts w:ascii="Tahoma" w:hAnsi="Tahoma" w:cs="Tahoma"/>
        <w:color w:val="3F8CF2"/>
        <w:sz w:val="20"/>
      </w:rPr>
      <w:t>Tel</w:t>
    </w:r>
    <w:r w:rsidR="000D6DAC">
      <w:rPr>
        <w:rFonts w:ascii="Tahoma" w:hAnsi="Tahoma" w:cs="Tahoma"/>
        <w:color w:val="3F8CF2"/>
        <w:sz w:val="20"/>
      </w:rPr>
      <w:t>: (35) 3641-1373 – CNPJ: 18.025.890/0001-51</w:t>
    </w:r>
  </w:p>
  <w:p w:rsidR="000A2198" w:rsidRDefault="000A219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9A2" w:rsidRDefault="003F09A2">
      <w:r>
        <w:separator/>
      </w:r>
    </w:p>
  </w:footnote>
  <w:footnote w:type="continuationSeparator" w:id="1">
    <w:p w:rsidR="003F09A2" w:rsidRDefault="003F09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6A9" w:rsidRDefault="002B461E" w:rsidP="00B72290">
    <w:pPr>
      <w:jc w:val="center"/>
      <w:rPr>
        <w:rFonts w:ascii="Verdana" w:hAnsi="Verdana"/>
        <w:b/>
        <w:sz w:val="40"/>
        <w:szCs w:val="40"/>
      </w:rPr>
    </w:pPr>
    <w:r>
      <w:rPr>
        <w:rFonts w:ascii="Verdana" w:hAnsi="Verdana"/>
        <w:b/>
        <w:noProof/>
        <w:sz w:val="40"/>
        <w:szCs w:val="40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5209540</wp:posOffset>
          </wp:positionH>
          <wp:positionV relativeFrom="paragraph">
            <wp:posOffset>148590</wp:posOffset>
          </wp:positionV>
          <wp:extent cx="937895" cy="923925"/>
          <wp:effectExtent l="19050" t="0" r="0" b="0"/>
          <wp:wrapTopAndBottom/>
          <wp:docPr id="6" name="Imagem 1" descr="Logo_definitiv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definitiv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7895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hAnsi="Verdana"/>
        <w:b/>
        <w:noProof/>
        <w:sz w:val="40"/>
        <w:szCs w:val="40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-252730</wp:posOffset>
          </wp:positionH>
          <wp:positionV relativeFrom="paragraph">
            <wp:posOffset>120015</wp:posOffset>
          </wp:positionV>
          <wp:extent cx="883285" cy="952500"/>
          <wp:effectExtent l="19050" t="0" r="0" b="0"/>
          <wp:wrapSquare wrapText="bothSides"/>
          <wp:docPr id="4" name="Imagem 4" descr="brasa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rasa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285" cy="952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A2198" w:rsidRDefault="002A1AC7" w:rsidP="00B72290">
    <w:pPr>
      <w:jc w:val="center"/>
      <w:rPr>
        <w:rFonts w:ascii="Verdana" w:hAnsi="Verdana"/>
        <w:b/>
        <w:sz w:val="24"/>
        <w:szCs w:val="24"/>
      </w:rPr>
    </w:pPr>
    <w:r w:rsidRPr="00DA63FD">
      <w:rPr>
        <w:rFonts w:ascii="Verdana" w:hAnsi="Verdana"/>
        <w:b/>
        <w:sz w:val="40"/>
        <w:szCs w:val="40"/>
      </w:rPr>
      <w:t>MUNIC</w:t>
    </w:r>
    <w:r w:rsidR="00CD3BF0">
      <w:rPr>
        <w:rFonts w:ascii="Verdana" w:hAnsi="Verdana"/>
        <w:b/>
        <w:sz w:val="40"/>
        <w:szCs w:val="40"/>
      </w:rPr>
      <w:t>Í</w:t>
    </w:r>
    <w:r w:rsidRPr="00DA63FD">
      <w:rPr>
        <w:rFonts w:ascii="Verdana" w:hAnsi="Verdana"/>
        <w:b/>
        <w:sz w:val="40"/>
        <w:szCs w:val="40"/>
      </w:rPr>
      <w:t>PIO DE BRAZÓPOLIS</w:t>
    </w:r>
    <w:r w:rsidR="00DA63FD">
      <w:rPr>
        <w:rFonts w:ascii="Verdana" w:hAnsi="Verdana"/>
        <w:sz w:val="40"/>
        <w:szCs w:val="40"/>
      </w:rPr>
      <w:t xml:space="preserve">                             </w:t>
    </w:r>
    <w:r w:rsidR="00DA63FD">
      <w:rPr>
        <w:rFonts w:ascii="Verdana" w:hAnsi="Verdana"/>
        <w:sz w:val="40"/>
        <w:szCs w:val="40"/>
      </w:rPr>
      <w:br/>
    </w:r>
    <w:r w:rsidRPr="00DA63FD">
      <w:rPr>
        <w:rFonts w:ascii="Verdana" w:hAnsi="Verdana"/>
        <w:b/>
        <w:sz w:val="24"/>
        <w:szCs w:val="24"/>
      </w:rPr>
      <w:t>ESTADO DE MINAS GERAIS</w:t>
    </w:r>
  </w:p>
  <w:p w:rsidR="002B461E" w:rsidRPr="00DA63FD" w:rsidRDefault="002B461E" w:rsidP="00B72290">
    <w:pPr>
      <w:jc w:val="center"/>
      <w:rPr>
        <w:rFonts w:ascii="Verdana" w:hAnsi="Verdana"/>
        <w:sz w:val="40"/>
        <w:szCs w:val="4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C1599"/>
    <w:multiLevelType w:val="hybridMultilevel"/>
    <w:tmpl w:val="F6A6DE02"/>
    <w:lvl w:ilvl="0" w:tplc="4E6CF31A">
      <w:start w:val="1"/>
      <w:numFmt w:val="upperRoman"/>
      <w:lvlText w:val="%1."/>
      <w:lvlJc w:val="right"/>
      <w:pPr>
        <w:ind w:left="13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39" w:hanging="360"/>
      </w:pPr>
    </w:lvl>
    <w:lvl w:ilvl="2" w:tplc="0416001B" w:tentative="1">
      <w:start w:val="1"/>
      <w:numFmt w:val="lowerRoman"/>
      <w:lvlText w:val="%3."/>
      <w:lvlJc w:val="right"/>
      <w:pPr>
        <w:ind w:left="3359" w:hanging="180"/>
      </w:pPr>
    </w:lvl>
    <w:lvl w:ilvl="3" w:tplc="0416000F" w:tentative="1">
      <w:start w:val="1"/>
      <w:numFmt w:val="decimal"/>
      <w:lvlText w:val="%4."/>
      <w:lvlJc w:val="left"/>
      <w:pPr>
        <w:ind w:left="4079" w:hanging="360"/>
      </w:pPr>
    </w:lvl>
    <w:lvl w:ilvl="4" w:tplc="04160019" w:tentative="1">
      <w:start w:val="1"/>
      <w:numFmt w:val="lowerLetter"/>
      <w:lvlText w:val="%5."/>
      <w:lvlJc w:val="left"/>
      <w:pPr>
        <w:ind w:left="4799" w:hanging="360"/>
      </w:pPr>
    </w:lvl>
    <w:lvl w:ilvl="5" w:tplc="0416001B" w:tentative="1">
      <w:start w:val="1"/>
      <w:numFmt w:val="lowerRoman"/>
      <w:lvlText w:val="%6."/>
      <w:lvlJc w:val="right"/>
      <w:pPr>
        <w:ind w:left="5519" w:hanging="180"/>
      </w:pPr>
    </w:lvl>
    <w:lvl w:ilvl="6" w:tplc="0416000F" w:tentative="1">
      <w:start w:val="1"/>
      <w:numFmt w:val="decimal"/>
      <w:lvlText w:val="%7."/>
      <w:lvlJc w:val="left"/>
      <w:pPr>
        <w:ind w:left="6239" w:hanging="360"/>
      </w:pPr>
    </w:lvl>
    <w:lvl w:ilvl="7" w:tplc="04160019" w:tentative="1">
      <w:start w:val="1"/>
      <w:numFmt w:val="lowerLetter"/>
      <w:lvlText w:val="%8."/>
      <w:lvlJc w:val="left"/>
      <w:pPr>
        <w:ind w:left="6959" w:hanging="360"/>
      </w:pPr>
    </w:lvl>
    <w:lvl w:ilvl="8" w:tplc="0416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">
    <w:nsid w:val="06B73AE1"/>
    <w:multiLevelType w:val="hybridMultilevel"/>
    <w:tmpl w:val="7DA80A9A"/>
    <w:lvl w:ilvl="0" w:tplc="11CE4BF6">
      <w:numFmt w:val="bullet"/>
      <w:lvlText w:val="-"/>
      <w:lvlJc w:val="left"/>
      <w:pPr>
        <w:tabs>
          <w:tab w:val="num" w:pos="1845"/>
        </w:tabs>
        <w:ind w:left="1845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2">
    <w:nsid w:val="14D13771"/>
    <w:multiLevelType w:val="hybridMultilevel"/>
    <w:tmpl w:val="76A4E46C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BF11E67"/>
    <w:multiLevelType w:val="hybridMultilevel"/>
    <w:tmpl w:val="0C7C6A28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C621362"/>
    <w:multiLevelType w:val="hybridMultilevel"/>
    <w:tmpl w:val="6F963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B77695"/>
    <w:multiLevelType w:val="hybridMultilevel"/>
    <w:tmpl w:val="4926B3FE"/>
    <w:lvl w:ilvl="0" w:tplc="8A347448">
      <w:start w:val="1"/>
      <w:numFmt w:val="decimal"/>
      <w:lvlText w:val="%1."/>
      <w:lvlJc w:val="left"/>
      <w:pPr>
        <w:tabs>
          <w:tab w:val="num" w:pos="1845"/>
        </w:tabs>
        <w:ind w:left="18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65"/>
        </w:tabs>
        <w:ind w:left="256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85"/>
        </w:tabs>
        <w:ind w:left="328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05"/>
        </w:tabs>
        <w:ind w:left="400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25"/>
        </w:tabs>
        <w:ind w:left="472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45"/>
        </w:tabs>
        <w:ind w:left="544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65"/>
        </w:tabs>
        <w:ind w:left="616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85"/>
        </w:tabs>
        <w:ind w:left="688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05"/>
        </w:tabs>
        <w:ind w:left="7605" w:hanging="180"/>
      </w:pPr>
    </w:lvl>
  </w:abstractNum>
  <w:abstractNum w:abstractNumId="6">
    <w:nsid w:val="233D029C"/>
    <w:multiLevelType w:val="hybridMultilevel"/>
    <w:tmpl w:val="A2201AEA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270C2868"/>
    <w:multiLevelType w:val="hybridMultilevel"/>
    <w:tmpl w:val="DD7A2F2E"/>
    <w:lvl w:ilvl="0" w:tplc="0416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>
    <w:nsid w:val="2B650D95"/>
    <w:multiLevelType w:val="hybridMultilevel"/>
    <w:tmpl w:val="85B0119E"/>
    <w:lvl w:ilvl="0" w:tplc="F52C2BA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870FAA8">
      <w:start w:val="1"/>
      <w:numFmt w:val="decimal"/>
      <w:lvlText w:val="%2-"/>
      <w:lvlJc w:val="left"/>
      <w:pPr>
        <w:tabs>
          <w:tab w:val="num" w:pos="1830"/>
        </w:tabs>
        <w:ind w:left="1830" w:hanging="39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D2A5307"/>
    <w:multiLevelType w:val="hybridMultilevel"/>
    <w:tmpl w:val="15326CBA"/>
    <w:lvl w:ilvl="0" w:tplc="75DE288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5653387"/>
    <w:multiLevelType w:val="hybridMultilevel"/>
    <w:tmpl w:val="21FC1594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38085946"/>
    <w:multiLevelType w:val="hybridMultilevel"/>
    <w:tmpl w:val="BCD4A9FC"/>
    <w:lvl w:ilvl="0" w:tplc="5FAA98F0">
      <w:start w:val="3"/>
      <w:numFmt w:val="bullet"/>
      <w:lvlText w:val="-"/>
      <w:lvlJc w:val="left"/>
      <w:pPr>
        <w:tabs>
          <w:tab w:val="num" w:pos="1920"/>
        </w:tabs>
        <w:ind w:left="19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12">
    <w:nsid w:val="38240738"/>
    <w:multiLevelType w:val="hybridMultilevel"/>
    <w:tmpl w:val="64B851F8"/>
    <w:lvl w:ilvl="0" w:tplc="0416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3">
    <w:nsid w:val="392741B9"/>
    <w:multiLevelType w:val="hybridMultilevel"/>
    <w:tmpl w:val="89783616"/>
    <w:lvl w:ilvl="0" w:tplc="4148E00A">
      <w:start w:val="1"/>
      <w:numFmt w:val="bullet"/>
      <w:lvlText w:val="-"/>
      <w:lvlJc w:val="left"/>
      <w:pPr>
        <w:tabs>
          <w:tab w:val="num" w:pos="1845"/>
        </w:tabs>
        <w:ind w:left="1845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14">
    <w:nsid w:val="41EE7A1F"/>
    <w:multiLevelType w:val="hybridMultilevel"/>
    <w:tmpl w:val="A5868C22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428114EF"/>
    <w:multiLevelType w:val="hybridMultilevel"/>
    <w:tmpl w:val="B364B3C6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44251144"/>
    <w:multiLevelType w:val="hybridMultilevel"/>
    <w:tmpl w:val="2082916A"/>
    <w:lvl w:ilvl="0" w:tplc="642AFA8A">
      <w:start w:val="1"/>
      <w:numFmt w:val="decimal"/>
      <w:lvlText w:val="%1-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17">
    <w:nsid w:val="514B76C2"/>
    <w:multiLevelType w:val="hybridMultilevel"/>
    <w:tmpl w:val="6C4C177E"/>
    <w:lvl w:ilvl="0" w:tplc="04160013">
      <w:start w:val="1"/>
      <w:numFmt w:val="upperRoman"/>
      <w:lvlText w:val="%1."/>
      <w:lvlJc w:val="righ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8">
    <w:nsid w:val="58087CD1"/>
    <w:multiLevelType w:val="hybridMultilevel"/>
    <w:tmpl w:val="5D70E9A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65D450BB"/>
    <w:multiLevelType w:val="hybridMultilevel"/>
    <w:tmpl w:val="424819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69066AF3"/>
    <w:multiLevelType w:val="hybridMultilevel"/>
    <w:tmpl w:val="533EE008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6D104983"/>
    <w:multiLevelType w:val="hybridMultilevel"/>
    <w:tmpl w:val="CB0E818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FD210C8"/>
    <w:multiLevelType w:val="hybridMultilevel"/>
    <w:tmpl w:val="EC0C4C60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3">
    <w:nsid w:val="776128C1"/>
    <w:multiLevelType w:val="hybridMultilevel"/>
    <w:tmpl w:val="4A28568E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7A957834"/>
    <w:multiLevelType w:val="hybridMultilevel"/>
    <w:tmpl w:val="69EAA9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6"/>
  </w:num>
  <w:num w:numId="3">
    <w:abstractNumId w:val="24"/>
  </w:num>
  <w:num w:numId="4">
    <w:abstractNumId w:val="8"/>
  </w:num>
  <w:num w:numId="5">
    <w:abstractNumId w:val="13"/>
  </w:num>
  <w:num w:numId="6">
    <w:abstractNumId w:val="11"/>
  </w:num>
  <w:num w:numId="7">
    <w:abstractNumId w:val="1"/>
  </w:num>
  <w:num w:numId="8">
    <w:abstractNumId w:val="5"/>
  </w:num>
  <w:num w:numId="9">
    <w:abstractNumId w:val="19"/>
  </w:num>
  <w:num w:numId="10">
    <w:abstractNumId w:val="22"/>
  </w:num>
  <w:num w:numId="11">
    <w:abstractNumId w:val="0"/>
  </w:num>
  <w:num w:numId="12">
    <w:abstractNumId w:val="15"/>
  </w:num>
  <w:num w:numId="13">
    <w:abstractNumId w:val="12"/>
  </w:num>
  <w:num w:numId="14">
    <w:abstractNumId w:val="10"/>
  </w:num>
  <w:num w:numId="15">
    <w:abstractNumId w:val="14"/>
  </w:num>
  <w:num w:numId="16">
    <w:abstractNumId w:val="2"/>
  </w:num>
  <w:num w:numId="17">
    <w:abstractNumId w:val="3"/>
  </w:num>
  <w:num w:numId="18">
    <w:abstractNumId w:val="23"/>
  </w:num>
  <w:num w:numId="19">
    <w:abstractNumId w:val="18"/>
  </w:num>
  <w:num w:numId="20">
    <w:abstractNumId w:val="17"/>
  </w:num>
  <w:num w:numId="21">
    <w:abstractNumId w:val="6"/>
  </w:num>
  <w:num w:numId="22">
    <w:abstractNumId w:val="20"/>
  </w:num>
  <w:num w:numId="23">
    <w:abstractNumId w:val="21"/>
  </w:num>
  <w:num w:numId="24">
    <w:abstractNumId w:val="7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noPunctuationKerning/>
  <w:characterSpacingControl w:val="doNotCompress"/>
  <w:savePreviewPicture/>
  <w:hdrShapeDefaults>
    <o:shapedefaults v:ext="edit" spidmax="147458"/>
  </w:hdrShapeDefaults>
  <w:footnotePr>
    <w:footnote w:id="0"/>
    <w:footnote w:id="1"/>
  </w:footnotePr>
  <w:endnotePr>
    <w:endnote w:id="0"/>
    <w:endnote w:id="1"/>
  </w:endnotePr>
  <w:compat/>
  <w:rsids>
    <w:rsidRoot w:val="009F7F8B"/>
    <w:rsid w:val="0000152A"/>
    <w:rsid w:val="000157F3"/>
    <w:rsid w:val="000236F3"/>
    <w:rsid w:val="000301F4"/>
    <w:rsid w:val="00037FEC"/>
    <w:rsid w:val="00042DF4"/>
    <w:rsid w:val="0005638B"/>
    <w:rsid w:val="00062522"/>
    <w:rsid w:val="00072D42"/>
    <w:rsid w:val="00074024"/>
    <w:rsid w:val="00085000"/>
    <w:rsid w:val="00092FB2"/>
    <w:rsid w:val="000934AE"/>
    <w:rsid w:val="000960EF"/>
    <w:rsid w:val="000A2198"/>
    <w:rsid w:val="000A5291"/>
    <w:rsid w:val="000B7C0D"/>
    <w:rsid w:val="000C50B5"/>
    <w:rsid w:val="000D03D6"/>
    <w:rsid w:val="000D47BB"/>
    <w:rsid w:val="000D6DAC"/>
    <w:rsid w:val="000D6DCC"/>
    <w:rsid w:val="000E1727"/>
    <w:rsid w:val="000E3E21"/>
    <w:rsid w:val="000E65DC"/>
    <w:rsid w:val="000F1038"/>
    <w:rsid w:val="001234A4"/>
    <w:rsid w:val="001333B3"/>
    <w:rsid w:val="00137A71"/>
    <w:rsid w:val="00147E4B"/>
    <w:rsid w:val="00153801"/>
    <w:rsid w:val="001555BA"/>
    <w:rsid w:val="0016064C"/>
    <w:rsid w:val="00180053"/>
    <w:rsid w:val="00185AF8"/>
    <w:rsid w:val="00195337"/>
    <w:rsid w:val="0019698B"/>
    <w:rsid w:val="001B4087"/>
    <w:rsid w:val="001B6C52"/>
    <w:rsid w:val="001C03FA"/>
    <w:rsid w:val="001F530B"/>
    <w:rsid w:val="001F6D45"/>
    <w:rsid w:val="001F74D7"/>
    <w:rsid w:val="002243D5"/>
    <w:rsid w:val="00231646"/>
    <w:rsid w:val="002439BD"/>
    <w:rsid w:val="00243E1F"/>
    <w:rsid w:val="00256F10"/>
    <w:rsid w:val="00257FD2"/>
    <w:rsid w:val="00275455"/>
    <w:rsid w:val="00276136"/>
    <w:rsid w:val="00283EA8"/>
    <w:rsid w:val="00284014"/>
    <w:rsid w:val="00290516"/>
    <w:rsid w:val="002A1AC7"/>
    <w:rsid w:val="002A3ED3"/>
    <w:rsid w:val="002A5AE6"/>
    <w:rsid w:val="002B1A03"/>
    <w:rsid w:val="002B2FD4"/>
    <w:rsid w:val="002B461E"/>
    <w:rsid w:val="002B6B14"/>
    <w:rsid w:val="002B701D"/>
    <w:rsid w:val="002C4F9C"/>
    <w:rsid w:val="002C63E1"/>
    <w:rsid w:val="002C7E2A"/>
    <w:rsid w:val="002D6AAB"/>
    <w:rsid w:val="002E1E16"/>
    <w:rsid w:val="002E7A1F"/>
    <w:rsid w:val="002F1DCE"/>
    <w:rsid w:val="002F77D3"/>
    <w:rsid w:val="00321A48"/>
    <w:rsid w:val="00323C0B"/>
    <w:rsid w:val="003438A4"/>
    <w:rsid w:val="00343B2F"/>
    <w:rsid w:val="00347E06"/>
    <w:rsid w:val="0035105E"/>
    <w:rsid w:val="00355BA0"/>
    <w:rsid w:val="00394C4D"/>
    <w:rsid w:val="003963F1"/>
    <w:rsid w:val="003A0D2A"/>
    <w:rsid w:val="003A7455"/>
    <w:rsid w:val="003B5EF8"/>
    <w:rsid w:val="003D2402"/>
    <w:rsid w:val="003D3D22"/>
    <w:rsid w:val="003D46A4"/>
    <w:rsid w:val="003E6B0D"/>
    <w:rsid w:val="003F09A2"/>
    <w:rsid w:val="003F3627"/>
    <w:rsid w:val="003F58D1"/>
    <w:rsid w:val="003F7F97"/>
    <w:rsid w:val="0040236A"/>
    <w:rsid w:val="00402E61"/>
    <w:rsid w:val="0040675A"/>
    <w:rsid w:val="004214D5"/>
    <w:rsid w:val="004223EC"/>
    <w:rsid w:val="004270A3"/>
    <w:rsid w:val="004276AE"/>
    <w:rsid w:val="00427EEA"/>
    <w:rsid w:val="00431345"/>
    <w:rsid w:val="004351DA"/>
    <w:rsid w:val="00453030"/>
    <w:rsid w:val="0047115A"/>
    <w:rsid w:val="00472F1B"/>
    <w:rsid w:val="0047344D"/>
    <w:rsid w:val="00484D61"/>
    <w:rsid w:val="004A5F4E"/>
    <w:rsid w:val="004B3AEA"/>
    <w:rsid w:val="004B3C24"/>
    <w:rsid w:val="004B78F1"/>
    <w:rsid w:val="004D2C0D"/>
    <w:rsid w:val="004E1A5E"/>
    <w:rsid w:val="004E28C3"/>
    <w:rsid w:val="004E2ADF"/>
    <w:rsid w:val="004E60E9"/>
    <w:rsid w:val="004F5738"/>
    <w:rsid w:val="004F5FA3"/>
    <w:rsid w:val="00502897"/>
    <w:rsid w:val="00504E75"/>
    <w:rsid w:val="005156A8"/>
    <w:rsid w:val="00517644"/>
    <w:rsid w:val="00523602"/>
    <w:rsid w:val="00523C9A"/>
    <w:rsid w:val="005409DB"/>
    <w:rsid w:val="005431AD"/>
    <w:rsid w:val="00545EE4"/>
    <w:rsid w:val="005926A9"/>
    <w:rsid w:val="005927CB"/>
    <w:rsid w:val="0059652A"/>
    <w:rsid w:val="005A27E1"/>
    <w:rsid w:val="005A44CC"/>
    <w:rsid w:val="005B1F50"/>
    <w:rsid w:val="005B4FCE"/>
    <w:rsid w:val="005D6549"/>
    <w:rsid w:val="005E2A06"/>
    <w:rsid w:val="005F3FFE"/>
    <w:rsid w:val="00611381"/>
    <w:rsid w:val="0061309E"/>
    <w:rsid w:val="00615A03"/>
    <w:rsid w:val="00620C76"/>
    <w:rsid w:val="00642770"/>
    <w:rsid w:val="0066343D"/>
    <w:rsid w:val="006700FD"/>
    <w:rsid w:val="00673D4A"/>
    <w:rsid w:val="00675C98"/>
    <w:rsid w:val="0069074B"/>
    <w:rsid w:val="006946ED"/>
    <w:rsid w:val="00695599"/>
    <w:rsid w:val="006A0AF2"/>
    <w:rsid w:val="006A1729"/>
    <w:rsid w:val="006A7D7C"/>
    <w:rsid w:val="006C1EBC"/>
    <w:rsid w:val="006C30FE"/>
    <w:rsid w:val="006D2C6F"/>
    <w:rsid w:val="006D76A8"/>
    <w:rsid w:val="007069D4"/>
    <w:rsid w:val="007117E1"/>
    <w:rsid w:val="00713FE1"/>
    <w:rsid w:val="00716FA4"/>
    <w:rsid w:val="00727D63"/>
    <w:rsid w:val="00731AB6"/>
    <w:rsid w:val="007374A1"/>
    <w:rsid w:val="00743361"/>
    <w:rsid w:val="007444D0"/>
    <w:rsid w:val="00745CB1"/>
    <w:rsid w:val="00747F7D"/>
    <w:rsid w:val="00762868"/>
    <w:rsid w:val="00762D8B"/>
    <w:rsid w:val="00764897"/>
    <w:rsid w:val="007778AD"/>
    <w:rsid w:val="007A5B97"/>
    <w:rsid w:val="007C1B5E"/>
    <w:rsid w:val="007C2517"/>
    <w:rsid w:val="007C6372"/>
    <w:rsid w:val="007D10AB"/>
    <w:rsid w:val="007D1EE0"/>
    <w:rsid w:val="007D690D"/>
    <w:rsid w:val="007D6E90"/>
    <w:rsid w:val="007E7EFD"/>
    <w:rsid w:val="00800BC7"/>
    <w:rsid w:val="00803548"/>
    <w:rsid w:val="00803B74"/>
    <w:rsid w:val="00804DF3"/>
    <w:rsid w:val="00813EFC"/>
    <w:rsid w:val="0081702A"/>
    <w:rsid w:val="00820B44"/>
    <w:rsid w:val="00823C6C"/>
    <w:rsid w:val="008427B3"/>
    <w:rsid w:val="00872F05"/>
    <w:rsid w:val="00881B25"/>
    <w:rsid w:val="00895F56"/>
    <w:rsid w:val="008A5269"/>
    <w:rsid w:val="008A7A8F"/>
    <w:rsid w:val="008C1115"/>
    <w:rsid w:val="008C5178"/>
    <w:rsid w:val="008E4618"/>
    <w:rsid w:val="008F3272"/>
    <w:rsid w:val="0090319F"/>
    <w:rsid w:val="00913E21"/>
    <w:rsid w:val="00923B38"/>
    <w:rsid w:val="00924EDB"/>
    <w:rsid w:val="00926F38"/>
    <w:rsid w:val="009332CB"/>
    <w:rsid w:val="00933ABC"/>
    <w:rsid w:val="009358FE"/>
    <w:rsid w:val="00935F5B"/>
    <w:rsid w:val="00941BA5"/>
    <w:rsid w:val="009536B5"/>
    <w:rsid w:val="00954A8D"/>
    <w:rsid w:val="00972DC5"/>
    <w:rsid w:val="0097682C"/>
    <w:rsid w:val="00984C90"/>
    <w:rsid w:val="009B3550"/>
    <w:rsid w:val="009B58E9"/>
    <w:rsid w:val="009C1226"/>
    <w:rsid w:val="009C2896"/>
    <w:rsid w:val="009C2AB0"/>
    <w:rsid w:val="009D1C1A"/>
    <w:rsid w:val="009D7DB8"/>
    <w:rsid w:val="009E0547"/>
    <w:rsid w:val="009E0C7A"/>
    <w:rsid w:val="009E3FFE"/>
    <w:rsid w:val="009F0028"/>
    <w:rsid w:val="009F42F3"/>
    <w:rsid w:val="009F644C"/>
    <w:rsid w:val="009F668E"/>
    <w:rsid w:val="009F7F8B"/>
    <w:rsid w:val="00A0036C"/>
    <w:rsid w:val="00A05F9C"/>
    <w:rsid w:val="00A06574"/>
    <w:rsid w:val="00A202B6"/>
    <w:rsid w:val="00A20648"/>
    <w:rsid w:val="00A237B9"/>
    <w:rsid w:val="00A24935"/>
    <w:rsid w:val="00A25E45"/>
    <w:rsid w:val="00A30E0C"/>
    <w:rsid w:val="00A33A31"/>
    <w:rsid w:val="00A35EF2"/>
    <w:rsid w:val="00A41A0C"/>
    <w:rsid w:val="00A44168"/>
    <w:rsid w:val="00A44A11"/>
    <w:rsid w:val="00A66981"/>
    <w:rsid w:val="00A710E7"/>
    <w:rsid w:val="00A81D62"/>
    <w:rsid w:val="00A92113"/>
    <w:rsid w:val="00AB0F8C"/>
    <w:rsid w:val="00AB27E8"/>
    <w:rsid w:val="00AB2D8B"/>
    <w:rsid w:val="00AB48DE"/>
    <w:rsid w:val="00AC7E40"/>
    <w:rsid w:val="00AD4574"/>
    <w:rsid w:val="00AE522E"/>
    <w:rsid w:val="00AF3797"/>
    <w:rsid w:val="00B0408D"/>
    <w:rsid w:val="00B0483D"/>
    <w:rsid w:val="00B06287"/>
    <w:rsid w:val="00B07AA2"/>
    <w:rsid w:val="00B07E49"/>
    <w:rsid w:val="00B1008D"/>
    <w:rsid w:val="00B20079"/>
    <w:rsid w:val="00B36FF2"/>
    <w:rsid w:val="00B40007"/>
    <w:rsid w:val="00B41172"/>
    <w:rsid w:val="00B44F50"/>
    <w:rsid w:val="00B5079F"/>
    <w:rsid w:val="00B66E3E"/>
    <w:rsid w:val="00B7196C"/>
    <w:rsid w:val="00B72290"/>
    <w:rsid w:val="00B73AEA"/>
    <w:rsid w:val="00B77C5A"/>
    <w:rsid w:val="00B8258F"/>
    <w:rsid w:val="00B84D92"/>
    <w:rsid w:val="00B91CA1"/>
    <w:rsid w:val="00B91E2F"/>
    <w:rsid w:val="00BB470B"/>
    <w:rsid w:val="00BB52EA"/>
    <w:rsid w:val="00BC3E93"/>
    <w:rsid w:val="00BC463D"/>
    <w:rsid w:val="00BC7654"/>
    <w:rsid w:val="00BD2642"/>
    <w:rsid w:val="00BD64F7"/>
    <w:rsid w:val="00BF20D7"/>
    <w:rsid w:val="00BF300D"/>
    <w:rsid w:val="00BF4F22"/>
    <w:rsid w:val="00BF64E0"/>
    <w:rsid w:val="00C06467"/>
    <w:rsid w:val="00C10510"/>
    <w:rsid w:val="00C11AE8"/>
    <w:rsid w:val="00C11B2F"/>
    <w:rsid w:val="00C14DE4"/>
    <w:rsid w:val="00C2334B"/>
    <w:rsid w:val="00C24C68"/>
    <w:rsid w:val="00C52195"/>
    <w:rsid w:val="00C62FF7"/>
    <w:rsid w:val="00C6720A"/>
    <w:rsid w:val="00C72B0F"/>
    <w:rsid w:val="00C757F0"/>
    <w:rsid w:val="00C77F90"/>
    <w:rsid w:val="00C8263E"/>
    <w:rsid w:val="00C9309D"/>
    <w:rsid w:val="00C93D8D"/>
    <w:rsid w:val="00C93EB8"/>
    <w:rsid w:val="00C94203"/>
    <w:rsid w:val="00CD3BF0"/>
    <w:rsid w:val="00CD5A63"/>
    <w:rsid w:val="00CE0400"/>
    <w:rsid w:val="00D041E9"/>
    <w:rsid w:val="00D13F0F"/>
    <w:rsid w:val="00D27D1B"/>
    <w:rsid w:val="00D420AD"/>
    <w:rsid w:val="00D422F1"/>
    <w:rsid w:val="00D4426C"/>
    <w:rsid w:val="00D44B21"/>
    <w:rsid w:val="00D44FAA"/>
    <w:rsid w:val="00D5050B"/>
    <w:rsid w:val="00D51401"/>
    <w:rsid w:val="00D5618F"/>
    <w:rsid w:val="00D57BAE"/>
    <w:rsid w:val="00D63F2E"/>
    <w:rsid w:val="00D70B76"/>
    <w:rsid w:val="00D71AF9"/>
    <w:rsid w:val="00D7402E"/>
    <w:rsid w:val="00D77A74"/>
    <w:rsid w:val="00D91281"/>
    <w:rsid w:val="00D97058"/>
    <w:rsid w:val="00DA47FF"/>
    <w:rsid w:val="00DA61C3"/>
    <w:rsid w:val="00DA63FD"/>
    <w:rsid w:val="00DB1D17"/>
    <w:rsid w:val="00DB34CF"/>
    <w:rsid w:val="00DB3E20"/>
    <w:rsid w:val="00DC2C51"/>
    <w:rsid w:val="00DF0A81"/>
    <w:rsid w:val="00DF4CB6"/>
    <w:rsid w:val="00E02085"/>
    <w:rsid w:val="00E15186"/>
    <w:rsid w:val="00E305CE"/>
    <w:rsid w:val="00E331DF"/>
    <w:rsid w:val="00E33ED9"/>
    <w:rsid w:val="00E50E99"/>
    <w:rsid w:val="00E5305B"/>
    <w:rsid w:val="00E53D93"/>
    <w:rsid w:val="00E550D6"/>
    <w:rsid w:val="00E5766B"/>
    <w:rsid w:val="00E615D0"/>
    <w:rsid w:val="00E65611"/>
    <w:rsid w:val="00E7561D"/>
    <w:rsid w:val="00E82A9C"/>
    <w:rsid w:val="00E8376F"/>
    <w:rsid w:val="00E83AF8"/>
    <w:rsid w:val="00E96818"/>
    <w:rsid w:val="00E97653"/>
    <w:rsid w:val="00EA220B"/>
    <w:rsid w:val="00EA5FD0"/>
    <w:rsid w:val="00EB1F14"/>
    <w:rsid w:val="00EB7769"/>
    <w:rsid w:val="00EC5569"/>
    <w:rsid w:val="00ED09FE"/>
    <w:rsid w:val="00ED24CC"/>
    <w:rsid w:val="00ED3920"/>
    <w:rsid w:val="00EE38AE"/>
    <w:rsid w:val="00EF0668"/>
    <w:rsid w:val="00F022DE"/>
    <w:rsid w:val="00F1063F"/>
    <w:rsid w:val="00F12602"/>
    <w:rsid w:val="00F15257"/>
    <w:rsid w:val="00F15E9C"/>
    <w:rsid w:val="00F162B3"/>
    <w:rsid w:val="00F247BC"/>
    <w:rsid w:val="00F26580"/>
    <w:rsid w:val="00F30423"/>
    <w:rsid w:val="00F4500E"/>
    <w:rsid w:val="00F60FB1"/>
    <w:rsid w:val="00F744A3"/>
    <w:rsid w:val="00F76AAC"/>
    <w:rsid w:val="00F83936"/>
    <w:rsid w:val="00FA19CE"/>
    <w:rsid w:val="00FA1FFB"/>
    <w:rsid w:val="00FA5682"/>
    <w:rsid w:val="00FB38FF"/>
    <w:rsid w:val="00FB614D"/>
    <w:rsid w:val="00FC3DFC"/>
    <w:rsid w:val="00FC5F1C"/>
    <w:rsid w:val="00FD142B"/>
    <w:rsid w:val="00FD1BA3"/>
    <w:rsid w:val="00FE0FE7"/>
    <w:rsid w:val="00FE3EB9"/>
    <w:rsid w:val="00FF1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7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DC5"/>
    <w:pPr>
      <w:overflowPunct w:val="0"/>
      <w:autoSpaceDE w:val="0"/>
      <w:autoSpaceDN w:val="0"/>
      <w:adjustRightInd w:val="0"/>
      <w:textAlignment w:val="baseline"/>
    </w:pPr>
    <w:rPr>
      <w:sz w:val="28"/>
    </w:rPr>
  </w:style>
  <w:style w:type="paragraph" w:styleId="Ttulo1">
    <w:name w:val="heading 1"/>
    <w:basedOn w:val="Normal"/>
    <w:next w:val="Normal"/>
    <w:qFormat/>
    <w:rsid w:val="000A2198"/>
    <w:pPr>
      <w:keepNext/>
      <w:outlineLvl w:val="0"/>
    </w:pPr>
  </w:style>
  <w:style w:type="paragraph" w:styleId="Ttulo2">
    <w:name w:val="heading 2"/>
    <w:basedOn w:val="Normal"/>
    <w:next w:val="Normal"/>
    <w:qFormat/>
    <w:rsid w:val="000A2198"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0A219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4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qFormat/>
    <w:rsid w:val="000A219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A2198"/>
    <w:pPr>
      <w:spacing w:before="240" w:after="60"/>
      <w:outlineLvl w:val="5"/>
    </w:pPr>
    <w:rPr>
      <w:b/>
      <w:bCs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4C4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0A2198"/>
  </w:style>
  <w:style w:type="paragraph" w:styleId="Recuodecorpodetexto">
    <w:name w:val="Body Text Indent"/>
    <w:basedOn w:val="Normal"/>
    <w:semiHidden/>
    <w:rsid w:val="000A2198"/>
    <w:pPr>
      <w:ind w:firstLine="1440"/>
    </w:pPr>
  </w:style>
  <w:style w:type="paragraph" w:styleId="Recuodecorpodetexto2">
    <w:name w:val="Body Text Indent 2"/>
    <w:basedOn w:val="Normal"/>
    <w:semiHidden/>
    <w:rsid w:val="000A2198"/>
    <w:pPr>
      <w:ind w:left="1440"/>
    </w:pPr>
  </w:style>
  <w:style w:type="paragraph" w:styleId="Recuodecorpodetexto3">
    <w:name w:val="Body Text Indent 3"/>
    <w:basedOn w:val="Normal"/>
    <w:semiHidden/>
    <w:rsid w:val="000A2198"/>
    <w:pPr>
      <w:ind w:left="1440" w:firstLine="684"/>
    </w:pPr>
  </w:style>
  <w:style w:type="paragraph" w:styleId="Corpodetexto2">
    <w:name w:val="Body Text 2"/>
    <w:basedOn w:val="Normal"/>
    <w:semiHidden/>
    <w:rsid w:val="000A2198"/>
    <w:pPr>
      <w:jc w:val="both"/>
    </w:pPr>
  </w:style>
  <w:style w:type="paragraph" w:styleId="Cabealho">
    <w:name w:val="header"/>
    <w:basedOn w:val="Normal"/>
    <w:link w:val="CabealhoChar"/>
    <w:uiPriority w:val="99"/>
    <w:rsid w:val="000A219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0A2198"/>
    <w:pPr>
      <w:tabs>
        <w:tab w:val="center" w:pos="4419"/>
        <w:tab w:val="right" w:pos="8838"/>
      </w:tabs>
    </w:pPr>
  </w:style>
  <w:style w:type="paragraph" w:styleId="Pr-formataoHTML">
    <w:name w:val="HTML Preformatted"/>
    <w:basedOn w:val="Normal"/>
    <w:semiHidden/>
    <w:rsid w:val="000A2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</w:rPr>
  </w:style>
  <w:style w:type="paragraph" w:styleId="NormalWeb">
    <w:name w:val="Normal (Web)"/>
    <w:basedOn w:val="Normal"/>
    <w:semiHidden/>
    <w:rsid w:val="000A2198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character" w:styleId="Hyperlink">
    <w:name w:val="Hyperlink"/>
    <w:semiHidden/>
    <w:rsid w:val="000A2198"/>
    <w:rPr>
      <w:color w:val="0000FF"/>
      <w:u w:val="single"/>
    </w:rPr>
  </w:style>
  <w:style w:type="paragraph" w:styleId="Corpodetexto3">
    <w:name w:val="Body Text 3"/>
    <w:basedOn w:val="Normal"/>
    <w:semiHidden/>
    <w:rsid w:val="000A2198"/>
    <w:pPr>
      <w:jc w:val="both"/>
    </w:pPr>
    <w:rPr>
      <w:color w:val="000000"/>
    </w:rPr>
  </w:style>
  <w:style w:type="character" w:styleId="Nmerodepgina">
    <w:name w:val="page number"/>
    <w:basedOn w:val="Fontepargpadro"/>
    <w:semiHidden/>
    <w:rsid w:val="000A2198"/>
  </w:style>
  <w:style w:type="paragraph" w:styleId="Ttulo">
    <w:name w:val="Title"/>
    <w:basedOn w:val="Normal"/>
    <w:qFormat/>
    <w:rsid w:val="000A2198"/>
    <w:pPr>
      <w:jc w:val="center"/>
    </w:pPr>
    <w:rPr>
      <w:rFonts w:ascii="Arial" w:hAnsi="Arial"/>
      <w:b/>
      <w:sz w:val="56"/>
    </w:rPr>
  </w:style>
  <w:style w:type="paragraph" w:styleId="Subttulo">
    <w:name w:val="Subtitle"/>
    <w:basedOn w:val="Normal"/>
    <w:qFormat/>
    <w:rsid w:val="000A2198"/>
    <w:pPr>
      <w:jc w:val="center"/>
    </w:pPr>
    <w:rPr>
      <w:rFonts w:ascii="Arial" w:hAnsi="Arial"/>
      <w:b/>
    </w:rPr>
  </w:style>
  <w:style w:type="character" w:customStyle="1" w:styleId="Corpodetexto2Char">
    <w:name w:val="Corpo de texto 2 Char"/>
    <w:rsid w:val="000A2198"/>
    <w:rPr>
      <w:sz w:val="28"/>
      <w:szCs w:val="24"/>
      <w:lang w:val="pt-BR" w:eastAsia="pt-BR" w:bidi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6DAC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D6DAC"/>
    <w:rPr>
      <w:rFonts w:ascii="Tahoma" w:hAnsi="Tahoma" w:cs="Tahoma"/>
      <w:sz w:val="16"/>
      <w:szCs w:val="16"/>
    </w:rPr>
  </w:style>
  <w:style w:type="character" w:styleId="nfase">
    <w:name w:val="Emphasis"/>
    <w:uiPriority w:val="20"/>
    <w:qFormat/>
    <w:rsid w:val="007444D0"/>
    <w:rPr>
      <w:i/>
      <w:iCs/>
    </w:rPr>
  </w:style>
  <w:style w:type="character" w:customStyle="1" w:styleId="apple-converted-space">
    <w:name w:val="apple-converted-space"/>
    <w:basedOn w:val="Fontepargpadro"/>
    <w:rsid w:val="007444D0"/>
  </w:style>
  <w:style w:type="paragraph" w:styleId="PargrafodaLista">
    <w:name w:val="List Paragraph"/>
    <w:basedOn w:val="Normal"/>
    <w:uiPriority w:val="34"/>
    <w:qFormat/>
    <w:rsid w:val="00EB1F14"/>
    <w:pPr>
      <w:ind w:left="708"/>
    </w:pPr>
  </w:style>
  <w:style w:type="character" w:customStyle="1" w:styleId="CabealhoChar">
    <w:name w:val="Cabeçalho Char"/>
    <w:basedOn w:val="Fontepargpadro"/>
    <w:link w:val="Cabealho"/>
    <w:uiPriority w:val="99"/>
    <w:rsid w:val="002A1AC7"/>
    <w:rPr>
      <w:sz w:val="28"/>
    </w:rPr>
  </w:style>
  <w:style w:type="table" w:styleId="Tabelacomgrade">
    <w:name w:val="Table Grid"/>
    <w:basedOn w:val="Tabelanormal"/>
    <w:uiPriority w:val="59"/>
    <w:rsid w:val="00B722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har">
    <w:name w:val="Título 4 Char"/>
    <w:basedOn w:val="Fontepargpadro"/>
    <w:link w:val="Ttulo4"/>
    <w:uiPriority w:val="9"/>
    <w:semiHidden/>
    <w:rsid w:val="00394C4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4C4D"/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normal0">
    <w:name w:val="normal"/>
    <w:rsid w:val="007C6372"/>
    <w:rPr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h\Desktop\PREFEITURA%202013\Timb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3B511-9F74-4D89-A46D-145480E2D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Timbre</Template>
  <TotalTime>174</TotalTime>
  <Pages>1</Pages>
  <Words>374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EXCELENTÍSSIMO SENHOR DOUTOR JUIZ DE DIREITO DA COMARCA DE BRAZÓPOLIS</vt:lpstr>
    </vt:vector>
  </TitlesOfParts>
  <Company/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EXCELENTÍSSIMO SENHOR DOUTOR JUIZ DE DIREITO DA COMARCA DE BRAZÓPOLIS</dc:title>
  <dc:creator>governo</dc:creator>
  <cp:lastModifiedBy>Juliana</cp:lastModifiedBy>
  <cp:revision>7</cp:revision>
  <cp:lastPrinted>2018-07-30T19:00:00Z</cp:lastPrinted>
  <dcterms:created xsi:type="dcterms:W3CDTF">2018-07-12T13:29:00Z</dcterms:created>
  <dcterms:modified xsi:type="dcterms:W3CDTF">2018-07-30T19:19:00Z</dcterms:modified>
</cp:coreProperties>
</file>
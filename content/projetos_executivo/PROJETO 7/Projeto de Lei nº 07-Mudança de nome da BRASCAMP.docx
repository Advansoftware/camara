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DDC" w:rsidRPr="006F3533" w:rsidRDefault="00250DDC" w:rsidP="006F3533">
      <w:pPr>
        <w:pStyle w:val="Ttulo3"/>
        <w:tabs>
          <w:tab w:val="left" w:pos="-2835"/>
        </w:tabs>
        <w:spacing w:line="36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6F3533">
        <w:rPr>
          <w:rFonts w:ascii="Times New Roman" w:hAnsi="Times New Roman" w:cs="Times New Roman"/>
          <w:sz w:val="24"/>
          <w:szCs w:val="24"/>
        </w:rPr>
        <w:t>Projeto de Lei nº 07 de 23 de fevereiro de 2018</w:t>
      </w:r>
    </w:p>
    <w:p w:rsidR="00250DDC" w:rsidRPr="006F3533" w:rsidRDefault="00250DDC" w:rsidP="006F3533">
      <w:pPr>
        <w:jc w:val="center"/>
        <w:rPr>
          <w:sz w:val="24"/>
          <w:szCs w:val="24"/>
        </w:rPr>
      </w:pPr>
    </w:p>
    <w:p w:rsidR="00250DDC" w:rsidRPr="006F3533" w:rsidRDefault="00250DDC" w:rsidP="00250DDC">
      <w:pPr>
        <w:pStyle w:val="Recuodecorpodetexto"/>
        <w:tabs>
          <w:tab w:val="left" w:pos="-2835"/>
        </w:tabs>
        <w:ind w:left="4248" w:firstLine="0"/>
        <w:jc w:val="both"/>
        <w:rPr>
          <w:b/>
          <w:sz w:val="24"/>
          <w:szCs w:val="24"/>
        </w:rPr>
      </w:pPr>
      <w:r w:rsidRPr="006F3533">
        <w:rPr>
          <w:b/>
          <w:sz w:val="24"/>
          <w:szCs w:val="24"/>
        </w:rPr>
        <w:t>“</w:t>
      </w:r>
      <w:r w:rsidR="00E7362D">
        <w:rPr>
          <w:b/>
          <w:sz w:val="24"/>
          <w:szCs w:val="24"/>
        </w:rPr>
        <w:t>Substitui cessão de imóvel da empresa Brascamp Equipamentos de Proteção do Trabalho Ltda – EPP, CNPJ: 04.236.036/0002-00 para a empresa SCL Confecção e Serviços Eireli, CNPJ: 86.527.173/0001-88.</w:t>
      </w:r>
      <w:r w:rsidRPr="006F3533">
        <w:rPr>
          <w:b/>
          <w:sz w:val="24"/>
          <w:szCs w:val="24"/>
        </w:rPr>
        <w:t>”</w:t>
      </w:r>
    </w:p>
    <w:p w:rsidR="00250DDC" w:rsidRPr="006F3533" w:rsidRDefault="00250DDC" w:rsidP="00250DDC">
      <w:pPr>
        <w:pStyle w:val="Recuodecorpodetexto"/>
        <w:tabs>
          <w:tab w:val="left" w:pos="-2835"/>
        </w:tabs>
        <w:spacing w:line="360" w:lineRule="auto"/>
        <w:ind w:left="4248" w:firstLine="0"/>
        <w:jc w:val="both"/>
        <w:rPr>
          <w:b/>
          <w:sz w:val="24"/>
          <w:szCs w:val="24"/>
        </w:rPr>
      </w:pPr>
    </w:p>
    <w:p w:rsidR="00250DDC" w:rsidRPr="006F3533" w:rsidRDefault="00250DDC" w:rsidP="00250DDC">
      <w:pPr>
        <w:jc w:val="both"/>
        <w:rPr>
          <w:sz w:val="24"/>
          <w:szCs w:val="24"/>
        </w:rPr>
      </w:pPr>
      <w:r w:rsidRPr="006F3533">
        <w:rPr>
          <w:b/>
          <w:sz w:val="24"/>
          <w:szCs w:val="24"/>
        </w:rPr>
        <w:t>O PREFEITO MUNICIPAL DE BRAZÓPOLIS, MINAS GERAIS,</w:t>
      </w:r>
      <w:r w:rsidRPr="006F3533">
        <w:rPr>
          <w:sz w:val="24"/>
          <w:szCs w:val="24"/>
        </w:rPr>
        <w:t xml:space="preserve"> no uso de suas atribuições que lhe são conferidas por Lei:</w:t>
      </w:r>
    </w:p>
    <w:p w:rsidR="00250DDC" w:rsidRPr="006F3533" w:rsidRDefault="00250DDC" w:rsidP="00250DDC">
      <w:pPr>
        <w:jc w:val="both"/>
        <w:rPr>
          <w:b/>
          <w:sz w:val="24"/>
          <w:szCs w:val="24"/>
        </w:rPr>
      </w:pPr>
      <w:r w:rsidRPr="006F3533">
        <w:rPr>
          <w:sz w:val="24"/>
          <w:szCs w:val="24"/>
        </w:rPr>
        <w:t>“Faço saber que a Câmara Municipal aprova e eu Sanciono e Promulgo a seguinte Lei:”</w:t>
      </w:r>
    </w:p>
    <w:p w:rsidR="00250DDC" w:rsidRPr="006F3533" w:rsidRDefault="00250DDC" w:rsidP="00250DDC">
      <w:pPr>
        <w:pStyle w:val="Recuodecorpodetexto"/>
        <w:tabs>
          <w:tab w:val="left" w:pos="-2835"/>
        </w:tabs>
        <w:spacing w:line="360" w:lineRule="auto"/>
        <w:ind w:firstLine="0"/>
        <w:jc w:val="both"/>
        <w:rPr>
          <w:sz w:val="24"/>
          <w:szCs w:val="24"/>
        </w:rPr>
      </w:pPr>
    </w:p>
    <w:p w:rsidR="00250DDC" w:rsidRPr="006F3533" w:rsidRDefault="00250DDC" w:rsidP="00250DDC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  <w:r w:rsidRPr="006F3533">
        <w:rPr>
          <w:b/>
          <w:bCs/>
          <w:sz w:val="24"/>
          <w:szCs w:val="24"/>
        </w:rPr>
        <w:tab/>
        <w:t>Art. 1º.</w:t>
      </w:r>
      <w:r w:rsidRPr="006F3533">
        <w:rPr>
          <w:sz w:val="24"/>
          <w:szCs w:val="24"/>
        </w:rPr>
        <w:t xml:space="preserve"> </w:t>
      </w:r>
      <w:r w:rsidR="00E7362D">
        <w:rPr>
          <w:sz w:val="24"/>
          <w:szCs w:val="24"/>
        </w:rPr>
        <w:t>Fica autorizada a cessão do imóvel situado na Rua  Isaac Pereira de Faria, nº 52, Vargem Grande, nesta cidade de Brazópolis à empresa SCL Confecção e Serviços Eireli inscrita no CNPJ sob o nº 86.527.173/0001-88 em substituição a empresa Brascamp Equipamentos de Proteção do Trabalho Ltda – EPP inscrita no CNPJ sob o nº 04.236.036/0002-00, do mesmo grupo, nas mesmas condições estabelecidas na Lei Municipal nº 1176 de 17/03/2017.</w:t>
      </w:r>
    </w:p>
    <w:p w:rsidR="00250DDC" w:rsidRPr="006F3533" w:rsidRDefault="00250DDC" w:rsidP="00250DDC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p w:rsidR="00250DDC" w:rsidRPr="006F3533" w:rsidRDefault="00250DDC" w:rsidP="00E7362D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  <w:r w:rsidRPr="006F3533">
        <w:rPr>
          <w:sz w:val="24"/>
          <w:szCs w:val="24"/>
        </w:rPr>
        <w:tab/>
      </w:r>
    </w:p>
    <w:p w:rsidR="00250DDC" w:rsidRPr="006F3533" w:rsidRDefault="00250DDC" w:rsidP="00250DDC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  <w:r w:rsidRPr="006F3533">
        <w:rPr>
          <w:sz w:val="24"/>
          <w:szCs w:val="24"/>
        </w:rPr>
        <w:tab/>
      </w:r>
      <w:r w:rsidR="00E7362D">
        <w:rPr>
          <w:b/>
          <w:sz w:val="24"/>
          <w:szCs w:val="24"/>
        </w:rPr>
        <w:t>Art. 2</w:t>
      </w:r>
      <w:r w:rsidRPr="006F3533">
        <w:rPr>
          <w:b/>
          <w:sz w:val="24"/>
          <w:szCs w:val="24"/>
        </w:rPr>
        <w:t xml:space="preserve">º - </w:t>
      </w:r>
      <w:r w:rsidRPr="006F3533">
        <w:rPr>
          <w:sz w:val="24"/>
          <w:szCs w:val="24"/>
        </w:rPr>
        <w:t>Esta lei entra em vigor na data de sua publicação;</w:t>
      </w:r>
    </w:p>
    <w:p w:rsidR="00250DDC" w:rsidRDefault="00250DDC" w:rsidP="00250DDC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p w:rsidR="00E7362D" w:rsidRPr="006F3533" w:rsidRDefault="00E7362D" w:rsidP="00250DDC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p w:rsidR="00250DDC" w:rsidRDefault="00250DDC" w:rsidP="00250DDC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  <w:r w:rsidRPr="006F3533">
        <w:rPr>
          <w:sz w:val="24"/>
          <w:szCs w:val="24"/>
        </w:rPr>
        <w:tab/>
      </w:r>
      <w:r w:rsidR="00E7362D">
        <w:rPr>
          <w:b/>
          <w:sz w:val="24"/>
          <w:szCs w:val="24"/>
        </w:rPr>
        <w:t>Art. 3</w:t>
      </w:r>
      <w:r w:rsidRPr="006F3533">
        <w:rPr>
          <w:b/>
          <w:sz w:val="24"/>
          <w:szCs w:val="24"/>
        </w:rPr>
        <w:t xml:space="preserve">º - </w:t>
      </w:r>
      <w:r w:rsidRPr="006F3533">
        <w:rPr>
          <w:sz w:val="24"/>
          <w:szCs w:val="24"/>
        </w:rPr>
        <w:t>Revogam-se as disposições em contrário;</w:t>
      </w:r>
    </w:p>
    <w:p w:rsidR="006F3533" w:rsidRDefault="006F3533" w:rsidP="00250DDC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p w:rsidR="006F3533" w:rsidRDefault="006F3533" w:rsidP="00250DDC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p w:rsidR="00E7362D" w:rsidRDefault="00E7362D" w:rsidP="00250DDC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p w:rsidR="00E7362D" w:rsidRDefault="00E7362D" w:rsidP="00250DDC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p w:rsidR="00E7362D" w:rsidRDefault="00E7362D" w:rsidP="00250DDC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p w:rsidR="00E7362D" w:rsidRDefault="00E7362D" w:rsidP="00250DDC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p w:rsidR="006F3533" w:rsidRDefault="006F3533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Carlos Alberto Morais</w:t>
      </w:r>
    </w:p>
    <w:p w:rsidR="007C6372" w:rsidRDefault="006F3533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Prefeito Municipal</w:t>
      </w:r>
      <w:r w:rsidR="00172F59">
        <w:rPr>
          <w:sz w:val="24"/>
          <w:szCs w:val="24"/>
        </w:rPr>
        <w:t xml:space="preserve"> </w:t>
      </w:r>
    </w:p>
    <w:p w:rsidR="00AD7F14" w:rsidRDefault="00AD7F14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sz w:val="24"/>
          <w:szCs w:val="24"/>
        </w:rPr>
      </w:pPr>
    </w:p>
    <w:p w:rsidR="00AD7F14" w:rsidRDefault="00AD7F14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sz w:val="24"/>
          <w:szCs w:val="24"/>
        </w:rPr>
      </w:pPr>
    </w:p>
    <w:p w:rsidR="00AD7F14" w:rsidRDefault="00AD7F14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sz w:val="24"/>
          <w:szCs w:val="24"/>
        </w:rPr>
      </w:pPr>
    </w:p>
    <w:p w:rsidR="00AD7F14" w:rsidRDefault="00AD7F14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sz w:val="24"/>
          <w:szCs w:val="24"/>
        </w:rPr>
      </w:pPr>
    </w:p>
    <w:p w:rsidR="00AD7F14" w:rsidRDefault="00AD7F14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sz w:val="24"/>
          <w:szCs w:val="24"/>
        </w:rPr>
      </w:pPr>
    </w:p>
    <w:p w:rsidR="00AD7F14" w:rsidRDefault="00AD7F14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sz w:val="24"/>
          <w:szCs w:val="24"/>
        </w:rPr>
      </w:pPr>
    </w:p>
    <w:p w:rsidR="00AD7F14" w:rsidRDefault="00AD7F14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sz w:val="24"/>
          <w:szCs w:val="24"/>
        </w:rPr>
      </w:pPr>
    </w:p>
    <w:p w:rsidR="00AD7F14" w:rsidRDefault="00AD7F14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sz w:val="24"/>
          <w:szCs w:val="24"/>
        </w:rPr>
      </w:pPr>
    </w:p>
    <w:p w:rsidR="00AD7F14" w:rsidRDefault="00AD7F14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sz w:val="24"/>
          <w:szCs w:val="24"/>
        </w:rPr>
      </w:pPr>
    </w:p>
    <w:p w:rsidR="00B343B2" w:rsidRDefault="00B343B2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b/>
          <w:sz w:val="24"/>
          <w:szCs w:val="24"/>
          <w:u w:val="single"/>
        </w:rPr>
      </w:pPr>
    </w:p>
    <w:p w:rsidR="00B343B2" w:rsidRDefault="00B343B2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b/>
          <w:sz w:val="24"/>
          <w:szCs w:val="24"/>
          <w:u w:val="single"/>
        </w:rPr>
      </w:pPr>
    </w:p>
    <w:p w:rsidR="00B343B2" w:rsidRDefault="00B343B2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b/>
          <w:sz w:val="24"/>
          <w:szCs w:val="24"/>
          <w:u w:val="single"/>
        </w:rPr>
      </w:pPr>
    </w:p>
    <w:p w:rsidR="00AD7F14" w:rsidRDefault="00AD7F14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b/>
          <w:sz w:val="24"/>
          <w:szCs w:val="24"/>
          <w:u w:val="single"/>
        </w:rPr>
      </w:pPr>
      <w:r w:rsidRPr="00AD7F14">
        <w:rPr>
          <w:b/>
          <w:sz w:val="24"/>
          <w:szCs w:val="24"/>
          <w:u w:val="single"/>
        </w:rPr>
        <w:t>Justificativa</w:t>
      </w:r>
    </w:p>
    <w:p w:rsidR="00B343B2" w:rsidRDefault="00B343B2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b/>
          <w:sz w:val="24"/>
          <w:szCs w:val="24"/>
          <w:u w:val="single"/>
        </w:rPr>
      </w:pPr>
    </w:p>
    <w:p w:rsidR="00B343B2" w:rsidRDefault="00B343B2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b/>
          <w:sz w:val="24"/>
          <w:szCs w:val="24"/>
          <w:u w:val="single"/>
        </w:rPr>
      </w:pPr>
    </w:p>
    <w:p w:rsidR="00B343B2" w:rsidRDefault="00B343B2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b/>
          <w:sz w:val="24"/>
          <w:szCs w:val="24"/>
          <w:u w:val="single"/>
        </w:rPr>
      </w:pPr>
    </w:p>
    <w:p w:rsidR="00AD7F14" w:rsidRDefault="00AD7F14" w:rsidP="006F3533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b/>
          <w:sz w:val="24"/>
          <w:szCs w:val="24"/>
          <w:u w:val="single"/>
        </w:rPr>
      </w:pPr>
    </w:p>
    <w:p w:rsidR="00AD7F14" w:rsidRDefault="00AD7F14" w:rsidP="00AD7F14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  <w:t>Caros vereadores, segundo ofício enviado a Prefeitura pela empresa Brascamp Equipamentos de Proteção do Trabalho Ltda – EPP,</w:t>
      </w:r>
      <w:r w:rsidR="007B6734">
        <w:rPr>
          <w:sz w:val="24"/>
          <w:szCs w:val="24"/>
        </w:rPr>
        <w:t xml:space="preserve"> a mesma</w:t>
      </w:r>
      <w:r>
        <w:rPr>
          <w:sz w:val="24"/>
          <w:szCs w:val="24"/>
        </w:rPr>
        <w:t xml:space="preserve"> reconhece que foi beneficiada pela Lei Municipal nº 1176 de 2017 com o pagamento de aluguel do barracão localizado a Rua Isaac Pereira de Faria nº 52 em Brazópolis, o que possibilitou o crescimento de produtividade e o aumento do n</w:t>
      </w:r>
      <w:r w:rsidR="007B6734">
        <w:rPr>
          <w:sz w:val="24"/>
          <w:szCs w:val="24"/>
        </w:rPr>
        <w:t>úmero</w:t>
      </w:r>
      <w:r>
        <w:rPr>
          <w:sz w:val="24"/>
          <w:szCs w:val="24"/>
        </w:rPr>
        <w:t xml:space="preserve"> de funcionários para o nosso município. Nesse mesmo ofício, a empresa vem pedir que a Lei supracitada seja mantida</w:t>
      </w:r>
      <w:r w:rsidR="007B673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porém  que seja transferida a titularidade </w:t>
      </w:r>
      <w:r w:rsidR="007B6734">
        <w:rPr>
          <w:sz w:val="24"/>
          <w:szCs w:val="24"/>
        </w:rPr>
        <w:t>à</w:t>
      </w:r>
      <w:r>
        <w:rPr>
          <w:sz w:val="24"/>
          <w:szCs w:val="24"/>
        </w:rPr>
        <w:t xml:space="preserve"> outra empresa do mesmo grupo. Trata-se da empresa SCL Confecção e Serviços Eireli inscrita no CNPJ sob o nº 86.527.173/0001-88. Tal alteração está sendo solicitada para melhor administração das atividades prestadas por essa unidade produtiva.</w:t>
      </w:r>
    </w:p>
    <w:p w:rsidR="00AD7F14" w:rsidRDefault="00AD7F14" w:rsidP="00AD7F14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Em anexo encaminhamos </w:t>
      </w:r>
      <w:r w:rsidR="007B6734">
        <w:rPr>
          <w:sz w:val="24"/>
          <w:szCs w:val="24"/>
        </w:rPr>
        <w:t xml:space="preserve">cópia da </w:t>
      </w:r>
      <w:r>
        <w:rPr>
          <w:sz w:val="24"/>
          <w:szCs w:val="24"/>
        </w:rPr>
        <w:t>documentação da empresa</w:t>
      </w:r>
      <w:r w:rsidR="007B6734">
        <w:rPr>
          <w:sz w:val="24"/>
          <w:szCs w:val="24"/>
        </w:rPr>
        <w:t xml:space="preserve"> SCL Confecção e Serviço Eireli</w:t>
      </w:r>
      <w:r>
        <w:rPr>
          <w:sz w:val="24"/>
          <w:szCs w:val="24"/>
        </w:rPr>
        <w:t xml:space="preserve"> e </w:t>
      </w:r>
      <w:r w:rsidR="007B6734">
        <w:rPr>
          <w:sz w:val="24"/>
          <w:szCs w:val="24"/>
        </w:rPr>
        <w:t>do ofício da empresa Brascamp Equipamentos de Proteção do Trabalho Ltda  - EPP solicitando esta mudança.</w:t>
      </w:r>
    </w:p>
    <w:p w:rsidR="007B6734" w:rsidRDefault="007B6734" w:rsidP="00AD7F14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p w:rsidR="007B6734" w:rsidRDefault="007B6734" w:rsidP="00AD7F14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p w:rsidR="007B6734" w:rsidRDefault="007B6734" w:rsidP="00AD7F14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p w:rsidR="007B6734" w:rsidRDefault="007B6734" w:rsidP="00AD7F14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p w:rsidR="007B6734" w:rsidRDefault="007B6734" w:rsidP="00AD7F14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p w:rsidR="007B6734" w:rsidRDefault="007B6734" w:rsidP="00AD7F14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p w:rsidR="007B6734" w:rsidRDefault="007B6734" w:rsidP="00AD7F14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p w:rsidR="007B6734" w:rsidRDefault="007B6734" w:rsidP="007B6734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Carlos Alberto Morais</w:t>
      </w:r>
    </w:p>
    <w:p w:rsidR="007B6734" w:rsidRDefault="007B6734" w:rsidP="007B6734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Prefeito Municipal </w:t>
      </w:r>
    </w:p>
    <w:p w:rsidR="007B6734" w:rsidRDefault="007B6734" w:rsidP="007B6734">
      <w:pPr>
        <w:pStyle w:val="Recuodecorpodetexto"/>
        <w:tabs>
          <w:tab w:val="left" w:pos="-2835"/>
        </w:tabs>
        <w:spacing w:line="276" w:lineRule="auto"/>
        <w:ind w:firstLine="0"/>
        <w:jc w:val="center"/>
        <w:rPr>
          <w:sz w:val="24"/>
          <w:szCs w:val="24"/>
        </w:rPr>
      </w:pPr>
    </w:p>
    <w:p w:rsidR="007B6734" w:rsidRPr="00AD7F14" w:rsidRDefault="007B6734" w:rsidP="00AD7F14">
      <w:pPr>
        <w:pStyle w:val="Recuodecorpodetexto"/>
        <w:tabs>
          <w:tab w:val="left" w:pos="-2835"/>
        </w:tabs>
        <w:spacing w:line="276" w:lineRule="auto"/>
        <w:ind w:firstLine="0"/>
        <w:jc w:val="both"/>
        <w:rPr>
          <w:sz w:val="24"/>
          <w:szCs w:val="24"/>
        </w:rPr>
      </w:pPr>
    </w:p>
    <w:sectPr w:rsidR="007B6734" w:rsidRPr="00AD7F14" w:rsidSect="005926A9">
      <w:headerReference w:type="default" r:id="rId7"/>
      <w:footerReference w:type="even" r:id="rId8"/>
      <w:footerReference w:type="default" r:id="rId9"/>
      <w:pgSz w:w="11907" w:h="16840" w:code="9"/>
      <w:pgMar w:top="1134" w:right="1134" w:bottom="1661" w:left="1418" w:header="426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9F9" w:rsidRDefault="00FA29F9">
      <w:r>
        <w:separator/>
      </w:r>
    </w:p>
  </w:endnote>
  <w:endnote w:type="continuationSeparator" w:id="1">
    <w:p w:rsidR="00FA29F9" w:rsidRDefault="00FA2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98" w:rsidRDefault="0069516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D6DA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2198" w:rsidRDefault="000A2198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98" w:rsidRDefault="000D6DAC">
    <w:pPr>
      <w:pStyle w:val="Rodap"/>
      <w:pBdr>
        <w:top w:val="single" w:sz="8" w:space="1" w:color="E50019"/>
      </w:pBdr>
      <w:jc w:val="center"/>
      <w:rPr>
        <w:rFonts w:ascii="Tahoma" w:hAnsi="Tahoma" w:cs="Tahoma"/>
        <w:color w:val="3F8CF2"/>
        <w:sz w:val="20"/>
      </w:rPr>
    </w:pPr>
    <w:r>
      <w:rPr>
        <w:rFonts w:ascii="Tahoma" w:hAnsi="Tahoma" w:cs="Tahoma"/>
        <w:color w:val="3F8CF2"/>
        <w:sz w:val="20"/>
      </w:rPr>
      <w:t>Rua Dona Ana Chaves, 218 – Centro – Brazópolis/MG – CEP 37.530-000 – www.brazopolis.mg.gov.br</w:t>
    </w:r>
  </w:p>
  <w:p w:rsidR="000A2198" w:rsidRDefault="001B6C52">
    <w:pPr>
      <w:pStyle w:val="Rodap"/>
      <w:pBdr>
        <w:top w:val="single" w:sz="8" w:space="1" w:color="E50019"/>
      </w:pBdr>
      <w:jc w:val="center"/>
      <w:rPr>
        <w:rFonts w:ascii="Tahoma" w:hAnsi="Tahoma" w:cs="Tahoma"/>
        <w:color w:val="3F8CF2"/>
        <w:sz w:val="20"/>
      </w:rPr>
    </w:pPr>
    <w:r>
      <w:rPr>
        <w:rFonts w:ascii="Tahoma" w:hAnsi="Tahoma" w:cs="Tahoma"/>
        <w:color w:val="3F8CF2"/>
        <w:sz w:val="20"/>
      </w:rPr>
      <w:t>Tel</w:t>
    </w:r>
    <w:r w:rsidR="000D6DAC">
      <w:rPr>
        <w:rFonts w:ascii="Tahoma" w:hAnsi="Tahoma" w:cs="Tahoma"/>
        <w:color w:val="3F8CF2"/>
        <w:sz w:val="20"/>
      </w:rPr>
      <w:t>: (35) 3641-1373 – CNPJ: 18.025.890/0001-51</w:t>
    </w:r>
  </w:p>
  <w:p w:rsidR="000A2198" w:rsidRDefault="000A219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9F9" w:rsidRDefault="00FA29F9">
      <w:r>
        <w:separator/>
      </w:r>
    </w:p>
  </w:footnote>
  <w:footnote w:type="continuationSeparator" w:id="1">
    <w:p w:rsidR="00FA29F9" w:rsidRDefault="00FA29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6A9" w:rsidRDefault="002B461E" w:rsidP="00B72290">
    <w:pPr>
      <w:jc w:val="center"/>
      <w:rPr>
        <w:rFonts w:ascii="Verdana" w:hAnsi="Verdana"/>
        <w:b/>
        <w:sz w:val="40"/>
        <w:szCs w:val="40"/>
      </w:rPr>
    </w:pPr>
    <w:r>
      <w:rPr>
        <w:rFonts w:ascii="Verdana" w:hAnsi="Verdana"/>
        <w:b/>
        <w:noProof/>
        <w:sz w:val="40"/>
        <w:szCs w:val="40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5209540</wp:posOffset>
          </wp:positionH>
          <wp:positionV relativeFrom="paragraph">
            <wp:posOffset>148590</wp:posOffset>
          </wp:positionV>
          <wp:extent cx="937895" cy="923925"/>
          <wp:effectExtent l="19050" t="0" r="0" b="0"/>
          <wp:wrapTopAndBottom/>
          <wp:docPr id="6" name="Imagem 1" descr="Logo_definiti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efinitiv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789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b/>
        <w:noProof/>
        <w:sz w:val="40"/>
        <w:szCs w:val="4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-252730</wp:posOffset>
          </wp:positionH>
          <wp:positionV relativeFrom="paragraph">
            <wp:posOffset>120015</wp:posOffset>
          </wp:positionV>
          <wp:extent cx="883285" cy="952500"/>
          <wp:effectExtent l="19050" t="0" r="0" b="0"/>
          <wp:wrapSquare wrapText="bothSides"/>
          <wp:docPr id="4" name="Imagem 4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rasa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28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A2198" w:rsidRDefault="002A1AC7" w:rsidP="00B72290">
    <w:pPr>
      <w:jc w:val="center"/>
      <w:rPr>
        <w:rFonts w:ascii="Verdana" w:hAnsi="Verdana"/>
        <w:b/>
        <w:sz w:val="24"/>
        <w:szCs w:val="24"/>
      </w:rPr>
    </w:pPr>
    <w:r w:rsidRPr="00DA63FD">
      <w:rPr>
        <w:rFonts w:ascii="Verdana" w:hAnsi="Verdana"/>
        <w:b/>
        <w:sz w:val="40"/>
        <w:szCs w:val="40"/>
      </w:rPr>
      <w:t>MUNIC</w:t>
    </w:r>
    <w:r w:rsidR="00CD3BF0">
      <w:rPr>
        <w:rFonts w:ascii="Verdana" w:hAnsi="Verdana"/>
        <w:b/>
        <w:sz w:val="40"/>
        <w:szCs w:val="40"/>
      </w:rPr>
      <w:t>Í</w:t>
    </w:r>
    <w:r w:rsidRPr="00DA63FD">
      <w:rPr>
        <w:rFonts w:ascii="Verdana" w:hAnsi="Verdana"/>
        <w:b/>
        <w:sz w:val="40"/>
        <w:szCs w:val="40"/>
      </w:rPr>
      <w:t>PIO DE BRAZÓPOLIS</w:t>
    </w:r>
    <w:r w:rsidR="00DA63FD">
      <w:rPr>
        <w:rFonts w:ascii="Verdana" w:hAnsi="Verdana"/>
        <w:sz w:val="40"/>
        <w:szCs w:val="40"/>
      </w:rPr>
      <w:t xml:space="preserve">                             </w:t>
    </w:r>
    <w:r w:rsidR="00DA63FD">
      <w:rPr>
        <w:rFonts w:ascii="Verdana" w:hAnsi="Verdana"/>
        <w:sz w:val="40"/>
        <w:szCs w:val="40"/>
      </w:rPr>
      <w:br/>
    </w:r>
    <w:r w:rsidRPr="00DA63FD">
      <w:rPr>
        <w:rFonts w:ascii="Verdana" w:hAnsi="Verdana"/>
        <w:b/>
        <w:sz w:val="24"/>
        <w:szCs w:val="24"/>
      </w:rPr>
      <w:t>ESTADO DE MINAS GERAIS</w:t>
    </w:r>
  </w:p>
  <w:p w:rsidR="002B461E" w:rsidRPr="00DA63FD" w:rsidRDefault="002B461E" w:rsidP="00B72290">
    <w:pPr>
      <w:jc w:val="center"/>
      <w:rPr>
        <w:rFonts w:ascii="Verdana" w:hAnsi="Verdana"/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1599"/>
    <w:multiLevelType w:val="hybridMultilevel"/>
    <w:tmpl w:val="F6A6DE02"/>
    <w:lvl w:ilvl="0" w:tplc="4E6CF31A">
      <w:start w:val="1"/>
      <w:numFmt w:val="upperRoman"/>
      <w:lvlText w:val="%1."/>
      <w:lvlJc w:val="righ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39" w:hanging="360"/>
      </w:pPr>
    </w:lvl>
    <w:lvl w:ilvl="2" w:tplc="0416001B" w:tentative="1">
      <w:start w:val="1"/>
      <w:numFmt w:val="lowerRoman"/>
      <w:lvlText w:val="%3."/>
      <w:lvlJc w:val="right"/>
      <w:pPr>
        <w:ind w:left="3359" w:hanging="180"/>
      </w:pPr>
    </w:lvl>
    <w:lvl w:ilvl="3" w:tplc="0416000F" w:tentative="1">
      <w:start w:val="1"/>
      <w:numFmt w:val="decimal"/>
      <w:lvlText w:val="%4."/>
      <w:lvlJc w:val="left"/>
      <w:pPr>
        <w:ind w:left="4079" w:hanging="360"/>
      </w:pPr>
    </w:lvl>
    <w:lvl w:ilvl="4" w:tplc="04160019" w:tentative="1">
      <w:start w:val="1"/>
      <w:numFmt w:val="lowerLetter"/>
      <w:lvlText w:val="%5."/>
      <w:lvlJc w:val="left"/>
      <w:pPr>
        <w:ind w:left="4799" w:hanging="360"/>
      </w:pPr>
    </w:lvl>
    <w:lvl w:ilvl="5" w:tplc="0416001B" w:tentative="1">
      <w:start w:val="1"/>
      <w:numFmt w:val="lowerRoman"/>
      <w:lvlText w:val="%6."/>
      <w:lvlJc w:val="right"/>
      <w:pPr>
        <w:ind w:left="5519" w:hanging="180"/>
      </w:pPr>
    </w:lvl>
    <w:lvl w:ilvl="6" w:tplc="0416000F" w:tentative="1">
      <w:start w:val="1"/>
      <w:numFmt w:val="decimal"/>
      <w:lvlText w:val="%7."/>
      <w:lvlJc w:val="left"/>
      <w:pPr>
        <w:ind w:left="6239" w:hanging="360"/>
      </w:pPr>
    </w:lvl>
    <w:lvl w:ilvl="7" w:tplc="04160019" w:tentative="1">
      <w:start w:val="1"/>
      <w:numFmt w:val="lowerLetter"/>
      <w:lvlText w:val="%8."/>
      <w:lvlJc w:val="left"/>
      <w:pPr>
        <w:ind w:left="6959" w:hanging="360"/>
      </w:pPr>
    </w:lvl>
    <w:lvl w:ilvl="8" w:tplc="0416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>
    <w:nsid w:val="06B73AE1"/>
    <w:multiLevelType w:val="hybridMultilevel"/>
    <w:tmpl w:val="7DA80A9A"/>
    <w:lvl w:ilvl="0" w:tplc="11CE4BF6"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2">
    <w:nsid w:val="14D13771"/>
    <w:multiLevelType w:val="hybridMultilevel"/>
    <w:tmpl w:val="76A4E4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11E67"/>
    <w:multiLevelType w:val="hybridMultilevel"/>
    <w:tmpl w:val="0C7C6A2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621362"/>
    <w:multiLevelType w:val="hybridMultilevel"/>
    <w:tmpl w:val="6F963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77695"/>
    <w:multiLevelType w:val="hybridMultilevel"/>
    <w:tmpl w:val="4926B3FE"/>
    <w:lvl w:ilvl="0" w:tplc="8A347448">
      <w:start w:val="1"/>
      <w:numFmt w:val="decimal"/>
      <w:lvlText w:val="%1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65"/>
        </w:tabs>
        <w:ind w:left="25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85"/>
        </w:tabs>
        <w:ind w:left="32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05"/>
        </w:tabs>
        <w:ind w:left="40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25"/>
        </w:tabs>
        <w:ind w:left="47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45"/>
        </w:tabs>
        <w:ind w:left="54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65"/>
        </w:tabs>
        <w:ind w:left="61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85"/>
        </w:tabs>
        <w:ind w:left="68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05"/>
        </w:tabs>
        <w:ind w:left="7605" w:hanging="180"/>
      </w:pPr>
    </w:lvl>
  </w:abstractNum>
  <w:abstractNum w:abstractNumId="6">
    <w:nsid w:val="233D029C"/>
    <w:multiLevelType w:val="hybridMultilevel"/>
    <w:tmpl w:val="A2201AEA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70C2868"/>
    <w:multiLevelType w:val="hybridMultilevel"/>
    <w:tmpl w:val="DD7A2F2E"/>
    <w:lvl w:ilvl="0" w:tplc="04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2B650D95"/>
    <w:multiLevelType w:val="hybridMultilevel"/>
    <w:tmpl w:val="85B0119E"/>
    <w:lvl w:ilvl="0" w:tplc="F52C2BA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870FAA8">
      <w:start w:val="1"/>
      <w:numFmt w:val="decimal"/>
      <w:lvlText w:val="%2-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D2A5307"/>
    <w:multiLevelType w:val="hybridMultilevel"/>
    <w:tmpl w:val="15326CBA"/>
    <w:lvl w:ilvl="0" w:tplc="75DE288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653387"/>
    <w:multiLevelType w:val="hybridMultilevel"/>
    <w:tmpl w:val="21FC159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8085946"/>
    <w:multiLevelType w:val="hybridMultilevel"/>
    <w:tmpl w:val="BCD4A9FC"/>
    <w:lvl w:ilvl="0" w:tplc="5FAA98F0">
      <w:start w:val="3"/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2">
    <w:nsid w:val="38240738"/>
    <w:multiLevelType w:val="hybridMultilevel"/>
    <w:tmpl w:val="64B851F8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>
    <w:nsid w:val="392741B9"/>
    <w:multiLevelType w:val="hybridMultilevel"/>
    <w:tmpl w:val="89783616"/>
    <w:lvl w:ilvl="0" w:tplc="4148E00A">
      <w:start w:val="1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4">
    <w:nsid w:val="41EE7A1F"/>
    <w:multiLevelType w:val="hybridMultilevel"/>
    <w:tmpl w:val="A5868C2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28114EF"/>
    <w:multiLevelType w:val="hybridMultilevel"/>
    <w:tmpl w:val="B364B3C6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4251144"/>
    <w:multiLevelType w:val="hybridMultilevel"/>
    <w:tmpl w:val="2082916A"/>
    <w:lvl w:ilvl="0" w:tplc="642AFA8A">
      <w:start w:val="1"/>
      <w:numFmt w:val="decimal"/>
      <w:lvlText w:val="%1-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7">
    <w:nsid w:val="514B76C2"/>
    <w:multiLevelType w:val="hybridMultilevel"/>
    <w:tmpl w:val="6C4C177E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8">
    <w:nsid w:val="58087CD1"/>
    <w:multiLevelType w:val="hybridMultilevel"/>
    <w:tmpl w:val="5D70E9A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65D450BB"/>
    <w:multiLevelType w:val="hybridMultilevel"/>
    <w:tmpl w:val="424819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9066AF3"/>
    <w:multiLevelType w:val="hybridMultilevel"/>
    <w:tmpl w:val="533EE00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D104983"/>
    <w:multiLevelType w:val="hybridMultilevel"/>
    <w:tmpl w:val="CB0E81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FD210C8"/>
    <w:multiLevelType w:val="hybridMultilevel"/>
    <w:tmpl w:val="EC0C4C60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>
    <w:nsid w:val="776128C1"/>
    <w:multiLevelType w:val="hybridMultilevel"/>
    <w:tmpl w:val="4A28568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A957834"/>
    <w:multiLevelType w:val="hybridMultilevel"/>
    <w:tmpl w:val="69EAA9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24"/>
  </w:num>
  <w:num w:numId="4">
    <w:abstractNumId w:val="8"/>
  </w:num>
  <w:num w:numId="5">
    <w:abstractNumId w:val="13"/>
  </w:num>
  <w:num w:numId="6">
    <w:abstractNumId w:val="11"/>
  </w:num>
  <w:num w:numId="7">
    <w:abstractNumId w:val="1"/>
  </w:num>
  <w:num w:numId="8">
    <w:abstractNumId w:val="5"/>
  </w:num>
  <w:num w:numId="9">
    <w:abstractNumId w:val="19"/>
  </w:num>
  <w:num w:numId="10">
    <w:abstractNumId w:val="22"/>
  </w:num>
  <w:num w:numId="11">
    <w:abstractNumId w:val="0"/>
  </w:num>
  <w:num w:numId="12">
    <w:abstractNumId w:val="15"/>
  </w:num>
  <w:num w:numId="13">
    <w:abstractNumId w:val="12"/>
  </w:num>
  <w:num w:numId="14">
    <w:abstractNumId w:val="10"/>
  </w:num>
  <w:num w:numId="15">
    <w:abstractNumId w:val="14"/>
  </w:num>
  <w:num w:numId="16">
    <w:abstractNumId w:val="2"/>
  </w:num>
  <w:num w:numId="17">
    <w:abstractNumId w:val="3"/>
  </w:num>
  <w:num w:numId="18">
    <w:abstractNumId w:val="23"/>
  </w:num>
  <w:num w:numId="19">
    <w:abstractNumId w:val="18"/>
  </w:num>
  <w:num w:numId="20">
    <w:abstractNumId w:val="17"/>
  </w:num>
  <w:num w:numId="21">
    <w:abstractNumId w:val="6"/>
  </w:num>
  <w:num w:numId="22">
    <w:abstractNumId w:val="20"/>
  </w:num>
  <w:num w:numId="23">
    <w:abstractNumId w:val="21"/>
  </w:num>
  <w:num w:numId="24">
    <w:abstractNumId w:val="7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savePreviewPicture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/>
  <w:rsids>
    <w:rsidRoot w:val="009F7F8B"/>
    <w:rsid w:val="0000152A"/>
    <w:rsid w:val="000157F3"/>
    <w:rsid w:val="000236F3"/>
    <w:rsid w:val="000301F4"/>
    <w:rsid w:val="00037FEC"/>
    <w:rsid w:val="00042DF4"/>
    <w:rsid w:val="00062522"/>
    <w:rsid w:val="00074024"/>
    <w:rsid w:val="00092FB2"/>
    <w:rsid w:val="000934AE"/>
    <w:rsid w:val="000960EF"/>
    <w:rsid w:val="000A2198"/>
    <w:rsid w:val="000A5291"/>
    <w:rsid w:val="000B7C0D"/>
    <w:rsid w:val="000C50B5"/>
    <w:rsid w:val="000D6DAC"/>
    <w:rsid w:val="000D6DCC"/>
    <w:rsid w:val="000E65DC"/>
    <w:rsid w:val="001234A4"/>
    <w:rsid w:val="001333B3"/>
    <w:rsid w:val="00147E4B"/>
    <w:rsid w:val="00153801"/>
    <w:rsid w:val="0016064C"/>
    <w:rsid w:val="00172F59"/>
    <w:rsid w:val="00180053"/>
    <w:rsid w:val="0019698B"/>
    <w:rsid w:val="001B4087"/>
    <w:rsid w:val="001B6C52"/>
    <w:rsid w:val="001F530B"/>
    <w:rsid w:val="00231646"/>
    <w:rsid w:val="002439BD"/>
    <w:rsid w:val="00243E1F"/>
    <w:rsid w:val="00250DDC"/>
    <w:rsid w:val="00256F10"/>
    <w:rsid w:val="00257FD2"/>
    <w:rsid w:val="00275455"/>
    <w:rsid w:val="00276136"/>
    <w:rsid w:val="00283EA8"/>
    <w:rsid w:val="00284014"/>
    <w:rsid w:val="00290516"/>
    <w:rsid w:val="002A1AC7"/>
    <w:rsid w:val="002A3ED3"/>
    <w:rsid w:val="002A5AE6"/>
    <w:rsid w:val="002B461E"/>
    <w:rsid w:val="002B701D"/>
    <w:rsid w:val="002C4F9C"/>
    <w:rsid w:val="002C63E1"/>
    <w:rsid w:val="002E1E16"/>
    <w:rsid w:val="002F1DCE"/>
    <w:rsid w:val="00321A48"/>
    <w:rsid w:val="00323C0B"/>
    <w:rsid w:val="003438A4"/>
    <w:rsid w:val="00347E06"/>
    <w:rsid w:val="0035105E"/>
    <w:rsid w:val="00394C4D"/>
    <w:rsid w:val="003963F1"/>
    <w:rsid w:val="003A0D2A"/>
    <w:rsid w:val="003A7455"/>
    <w:rsid w:val="003D2402"/>
    <w:rsid w:val="003D3D22"/>
    <w:rsid w:val="003E6B0D"/>
    <w:rsid w:val="003F3627"/>
    <w:rsid w:val="003F58D1"/>
    <w:rsid w:val="0040236A"/>
    <w:rsid w:val="00402E61"/>
    <w:rsid w:val="0040675A"/>
    <w:rsid w:val="004214D5"/>
    <w:rsid w:val="004223EC"/>
    <w:rsid w:val="004270A3"/>
    <w:rsid w:val="00427EEA"/>
    <w:rsid w:val="00431345"/>
    <w:rsid w:val="00453030"/>
    <w:rsid w:val="0047115A"/>
    <w:rsid w:val="0047344D"/>
    <w:rsid w:val="00484D61"/>
    <w:rsid w:val="00496CDC"/>
    <w:rsid w:val="004B3AEA"/>
    <w:rsid w:val="004B3C24"/>
    <w:rsid w:val="004B78F1"/>
    <w:rsid w:val="004D2C0D"/>
    <w:rsid w:val="004E1A5E"/>
    <w:rsid w:val="004E2ADF"/>
    <w:rsid w:val="004F5738"/>
    <w:rsid w:val="00517644"/>
    <w:rsid w:val="00523602"/>
    <w:rsid w:val="00523C9A"/>
    <w:rsid w:val="005409DB"/>
    <w:rsid w:val="005431AD"/>
    <w:rsid w:val="00545EE4"/>
    <w:rsid w:val="005926A9"/>
    <w:rsid w:val="005927CB"/>
    <w:rsid w:val="0059652A"/>
    <w:rsid w:val="005A27E1"/>
    <w:rsid w:val="005B4FCE"/>
    <w:rsid w:val="005D6549"/>
    <w:rsid w:val="005E2A06"/>
    <w:rsid w:val="005F3FFE"/>
    <w:rsid w:val="00615A03"/>
    <w:rsid w:val="00642770"/>
    <w:rsid w:val="0066343D"/>
    <w:rsid w:val="00673D4A"/>
    <w:rsid w:val="0069516C"/>
    <w:rsid w:val="006A0AF2"/>
    <w:rsid w:val="006A1729"/>
    <w:rsid w:val="006A7D7C"/>
    <w:rsid w:val="006C1EBC"/>
    <w:rsid w:val="006C30FE"/>
    <w:rsid w:val="006D2C6F"/>
    <w:rsid w:val="006D76A8"/>
    <w:rsid w:val="006F3533"/>
    <w:rsid w:val="00713FE1"/>
    <w:rsid w:val="00716FA4"/>
    <w:rsid w:val="00727D63"/>
    <w:rsid w:val="00731AB6"/>
    <w:rsid w:val="007444D0"/>
    <w:rsid w:val="00747F7D"/>
    <w:rsid w:val="00762868"/>
    <w:rsid w:val="00764897"/>
    <w:rsid w:val="007A5B97"/>
    <w:rsid w:val="007B6734"/>
    <w:rsid w:val="007C6372"/>
    <w:rsid w:val="007D6E90"/>
    <w:rsid w:val="00800BC7"/>
    <w:rsid w:val="00803548"/>
    <w:rsid w:val="00803B74"/>
    <w:rsid w:val="00804DF3"/>
    <w:rsid w:val="00813EFC"/>
    <w:rsid w:val="0081702A"/>
    <w:rsid w:val="00820B44"/>
    <w:rsid w:val="00823C6C"/>
    <w:rsid w:val="00837900"/>
    <w:rsid w:val="008427B3"/>
    <w:rsid w:val="00895F56"/>
    <w:rsid w:val="008A5269"/>
    <w:rsid w:val="008A7A8F"/>
    <w:rsid w:val="008C5178"/>
    <w:rsid w:val="0090319F"/>
    <w:rsid w:val="00913E21"/>
    <w:rsid w:val="00923B38"/>
    <w:rsid w:val="00926F38"/>
    <w:rsid w:val="00933ABC"/>
    <w:rsid w:val="009358FE"/>
    <w:rsid w:val="009536B5"/>
    <w:rsid w:val="00954A8D"/>
    <w:rsid w:val="00972DC5"/>
    <w:rsid w:val="00984C90"/>
    <w:rsid w:val="009B58E9"/>
    <w:rsid w:val="009C1226"/>
    <w:rsid w:val="009D1C1A"/>
    <w:rsid w:val="009E0C7A"/>
    <w:rsid w:val="009E3FFE"/>
    <w:rsid w:val="009F0028"/>
    <w:rsid w:val="009F42F3"/>
    <w:rsid w:val="009F644C"/>
    <w:rsid w:val="009F668E"/>
    <w:rsid w:val="009F7F8B"/>
    <w:rsid w:val="00A05F9C"/>
    <w:rsid w:val="00A202B6"/>
    <w:rsid w:val="00A20648"/>
    <w:rsid w:val="00A237B9"/>
    <w:rsid w:val="00A24935"/>
    <w:rsid w:val="00A44A11"/>
    <w:rsid w:val="00A66981"/>
    <w:rsid w:val="00A81D62"/>
    <w:rsid w:val="00A92113"/>
    <w:rsid w:val="00AB0F8C"/>
    <w:rsid w:val="00AB2D8B"/>
    <w:rsid w:val="00AB48DE"/>
    <w:rsid w:val="00AC7E40"/>
    <w:rsid w:val="00AD4574"/>
    <w:rsid w:val="00AD7F14"/>
    <w:rsid w:val="00AE522E"/>
    <w:rsid w:val="00AF3797"/>
    <w:rsid w:val="00B20079"/>
    <w:rsid w:val="00B343B2"/>
    <w:rsid w:val="00B36FF2"/>
    <w:rsid w:val="00B5079F"/>
    <w:rsid w:val="00B7196C"/>
    <w:rsid w:val="00B72290"/>
    <w:rsid w:val="00B73AEA"/>
    <w:rsid w:val="00B77C5A"/>
    <w:rsid w:val="00B8258F"/>
    <w:rsid w:val="00B84D92"/>
    <w:rsid w:val="00B91CA1"/>
    <w:rsid w:val="00B91E2F"/>
    <w:rsid w:val="00BB52EA"/>
    <w:rsid w:val="00BC3E93"/>
    <w:rsid w:val="00BC463D"/>
    <w:rsid w:val="00BC7654"/>
    <w:rsid w:val="00BD64F7"/>
    <w:rsid w:val="00BF20D7"/>
    <w:rsid w:val="00BF300D"/>
    <w:rsid w:val="00BF4F22"/>
    <w:rsid w:val="00BF64E0"/>
    <w:rsid w:val="00C06467"/>
    <w:rsid w:val="00C10510"/>
    <w:rsid w:val="00C14DE4"/>
    <w:rsid w:val="00C2334B"/>
    <w:rsid w:val="00C24C68"/>
    <w:rsid w:val="00C52195"/>
    <w:rsid w:val="00C62FF7"/>
    <w:rsid w:val="00C72B0F"/>
    <w:rsid w:val="00C757F0"/>
    <w:rsid w:val="00C77F90"/>
    <w:rsid w:val="00C94203"/>
    <w:rsid w:val="00CD3BF0"/>
    <w:rsid w:val="00CE0400"/>
    <w:rsid w:val="00D041E9"/>
    <w:rsid w:val="00D13F0F"/>
    <w:rsid w:val="00D27D1B"/>
    <w:rsid w:val="00D420AD"/>
    <w:rsid w:val="00D44B21"/>
    <w:rsid w:val="00D5050B"/>
    <w:rsid w:val="00D51401"/>
    <w:rsid w:val="00D5618F"/>
    <w:rsid w:val="00D70B76"/>
    <w:rsid w:val="00D71AF9"/>
    <w:rsid w:val="00D77A74"/>
    <w:rsid w:val="00D91281"/>
    <w:rsid w:val="00D97058"/>
    <w:rsid w:val="00DA47FF"/>
    <w:rsid w:val="00DA63FD"/>
    <w:rsid w:val="00DB1D17"/>
    <w:rsid w:val="00DB34CF"/>
    <w:rsid w:val="00DB3E20"/>
    <w:rsid w:val="00DE3A9C"/>
    <w:rsid w:val="00DF0A81"/>
    <w:rsid w:val="00DF4CB6"/>
    <w:rsid w:val="00E15186"/>
    <w:rsid w:val="00E305CE"/>
    <w:rsid w:val="00E5305B"/>
    <w:rsid w:val="00E53D93"/>
    <w:rsid w:val="00E550D6"/>
    <w:rsid w:val="00E615D0"/>
    <w:rsid w:val="00E7362D"/>
    <w:rsid w:val="00E7561D"/>
    <w:rsid w:val="00E83AF8"/>
    <w:rsid w:val="00E96818"/>
    <w:rsid w:val="00E97653"/>
    <w:rsid w:val="00EA220B"/>
    <w:rsid w:val="00EA5FD0"/>
    <w:rsid w:val="00EB1F14"/>
    <w:rsid w:val="00EB7769"/>
    <w:rsid w:val="00ED09FE"/>
    <w:rsid w:val="00EF0668"/>
    <w:rsid w:val="00F022DE"/>
    <w:rsid w:val="00F12602"/>
    <w:rsid w:val="00F15E9C"/>
    <w:rsid w:val="00F26580"/>
    <w:rsid w:val="00F30423"/>
    <w:rsid w:val="00F4500E"/>
    <w:rsid w:val="00F60FB1"/>
    <w:rsid w:val="00F83936"/>
    <w:rsid w:val="00FA19CE"/>
    <w:rsid w:val="00FA1FFB"/>
    <w:rsid w:val="00FA29F9"/>
    <w:rsid w:val="00FB614D"/>
    <w:rsid w:val="00FC5F1C"/>
    <w:rsid w:val="00FD1BA3"/>
    <w:rsid w:val="00FE0FE7"/>
    <w:rsid w:val="00FF1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C5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Ttulo1">
    <w:name w:val="heading 1"/>
    <w:basedOn w:val="Normal"/>
    <w:next w:val="Normal"/>
    <w:qFormat/>
    <w:rsid w:val="000A2198"/>
    <w:pPr>
      <w:keepNext/>
      <w:outlineLvl w:val="0"/>
    </w:pPr>
  </w:style>
  <w:style w:type="paragraph" w:styleId="Ttulo2">
    <w:name w:val="heading 2"/>
    <w:basedOn w:val="Normal"/>
    <w:next w:val="Normal"/>
    <w:qFormat/>
    <w:rsid w:val="000A2198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0A21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qFormat/>
    <w:rsid w:val="000A21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A2198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C4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A2198"/>
  </w:style>
  <w:style w:type="paragraph" w:styleId="Recuodecorpodetexto">
    <w:name w:val="Body Text Indent"/>
    <w:basedOn w:val="Normal"/>
    <w:semiHidden/>
    <w:rsid w:val="000A2198"/>
    <w:pPr>
      <w:ind w:firstLine="1440"/>
    </w:pPr>
  </w:style>
  <w:style w:type="paragraph" w:styleId="Recuodecorpodetexto2">
    <w:name w:val="Body Text Indent 2"/>
    <w:basedOn w:val="Normal"/>
    <w:semiHidden/>
    <w:rsid w:val="000A2198"/>
    <w:pPr>
      <w:ind w:left="1440"/>
    </w:pPr>
  </w:style>
  <w:style w:type="paragraph" w:styleId="Recuodecorpodetexto3">
    <w:name w:val="Body Text Indent 3"/>
    <w:basedOn w:val="Normal"/>
    <w:semiHidden/>
    <w:rsid w:val="000A2198"/>
    <w:pPr>
      <w:ind w:left="1440" w:firstLine="684"/>
    </w:pPr>
  </w:style>
  <w:style w:type="paragraph" w:styleId="Corpodetexto2">
    <w:name w:val="Body Text 2"/>
    <w:basedOn w:val="Normal"/>
    <w:semiHidden/>
    <w:rsid w:val="000A2198"/>
    <w:pPr>
      <w:jc w:val="both"/>
    </w:pPr>
  </w:style>
  <w:style w:type="paragraph" w:styleId="Cabealho">
    <w:name w:val="header"/>
    <w:basedOn w:val="Normal"/>
    <w:link w:val="CabealhoChar"/>
    <w:uiPriority w:val="99"/>
    <w:rsid w:val="000A21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A2198"/>
    <w:pPr>
      <w:tabs>
        <w:tab w:val="center" w:pos="4419"/>
        <w:tab w:val="right" w:pos="8838"/>
      </w:tabs>
    </w:pPr>
  </w:style>
  <w:style w:type="paragraph" w:styleId="Pr-formataoHTML">
    <w:name w:val="HTML Preformatted"/>
    <w:basedOn w:val="Normal"/>
    <w:semiHidden/>
    <w:rsid w:val="000A2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</w:rPr>
  </w:style>
  <w:style w:type="paragraph" w:styleId="NormalWeb">
    <w:name w:val="Normal (Web)"/>
    <w:basedOn w:val="Normal"/>
    <w:semiHidden/>
    <w:rsid w:val="000A219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semiHidden/>
    <w:rsid w:val="000A2198"/>
    <w:rPr>
      <w:color w:val="0000FF"/>
      <w:u w:val="single"/>
    </w:rPr>
  </w:style>
  <w:style w:type="paragraph" w:styleId="Corpodetexto3">
    <w:name w:val="Body Text 3"/>
    <w:basedOn w:val="Normal"/>
    <w:semiHidden/>
    <w:rsid w:val="000A2198"/>
    <w:pPr>
      <w:jc w:val="both"/>
    </w:pPr>
    <w:rPr>
      <w:color w:val="000000"/>
    </w:rPr>
  </w:style>
  <w:style w:type="character" w:styleId="Nmerodepgina">
    <w:name w:val="page number"/>
    <w:basedOn w:val="Fontepargpadro"/>
    <w:semiHidden/>
    <w:rsid w:val="000A2198"/>
  </w:style>
  <w:style w:type="paragraph" w:styleId="Ttulo">
    <w:name w:val="Title"/>
    <w:basedOn w:val="Normal"/>
    <w:qFormat/>
    <w:rsid w:val="000A2198"/>
    <w:pPr>
      <w:jc w:val="center"/>
    </w:pPr>
    <w:rPr>
      <w:rFonts w:ascii="Arial" w:hAnsi="Arial"/>
      <w:b/>
      <w:sz w:val="56"/>
    </w:rPr>
  </w:style>
  <w:style w:type="paragraph" w:styleId="Subttulo">
    <w:name w:val="Subtitle"/>
    <w:basedOn w:val="Normal"/>
    <w:qFormat/>
    <w:rsid w:val="000A2198"/>
    <w:pPr>
      <w:jc w:val="center"/>
    </w:pPr>
    <w:rPr>
      <w:rFonts w:ascii="Arial" w:hAnsi="Arial"/>
      <w:b/>
    </w:rPr>
  </w:style>
  <w:style w:type="character" w:customStyle="1" w:styleId="Corpodetexto2Char">
    <w:name w:val="Corpo de texto 2 Char"/>
    <w:rsid w:val="000A2198"/>
    <w:rPr>
      <w:sz w:val="28"/>
      <w:szCs w:val="24"/>
      <w:lang w:val="pt-BR"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6DAC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D6DAC"/>
    <w:rPr>
      <w:rFonts w:ascii="Tahoma" w:hAnsi="Tahoma" w:cs="Tahoma"/>
      <w:sz w:val="16"/>
      <w:szCs w:val="16"/>
    </w:rPr>
  </w:style>
  <w:style w:type="character" w:styleId="nfase">
    <w:name w:val="Emphasis"/>
    <w:uiPriority w:val="20"/>
    <w:qFormat/>
    <w:rsid w:val="007444D0"/>
    <w:rPr>
      <w:i/>
      <w:iCs/>
    </w:rPr>
  </w:style>
  <w:style w:type="character" w:customStyle="1" w:styleId="apple-converted-space">
    <w:name w:val="apple-converted-space"/>
    <w:basedOn w:val="Fontepargpadro"/>
    <w:rsid w:val="007444D0"/>
  </w:style>
  <w:style w:type="paragraph" w:styleId="PargrafodaLista">
    <w:name w:val="List Paragraph"/>
    <w:basedOn w:val="Normal"/>
    <w:uiPriority w:val="34"/>
    <w:qFormat/>
    <w:rsid w:val="00EB1F14"/>
    <w:pPr>
      <w:ind w:left="708"/>
    </w:pPr>
  </w:style>
  <w:style w:type="character" w:customStyle="1" w:styleId="CabealhoChar">
    <w:name w:val="Cabeçalho Char"/>
    <w:basedOn w:val="Fontepargpadro"/>
    <w:link w:val="Cabealho"/>
    <w:uiPriority w:val="99"/>
    <w:rsid w:val="002A1AC7"/>
    <w:rPr>
      <w:sz w:val="28"/>
    </w:rPr>
  </w:style>
  <w:style w:type="table" w:styleId="Tabelacomgrade">
    <w:name w:val="Table Grid"/>
    <w:basedOn w:val="Tabelanormal"/>
    <w:uiPriority w:val="59"/>
    <w:rsid w:val="00B722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semiHidden/>
    <w:rsid w:val="00394C4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C4D"/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ormal0">
    <w:name w:val="normal"/>
    <w:rsid w:val="007C6372"/>
    <w:rPr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\Desktop\PREFEITURA%202013\Timb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Timbre</Template>
  <TotalTime>64</TotalTime>
  <Pages>2</Pages>
  <Words>327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>EXCELENTÍSSIMO SENHOR DOUTOR JUIZ DE DIREITO DA COMARCA DE BRAZÓPOLIS</vt:lpstr>
      <vt:lpstr>        Projeto de Lei nº 07 de 23 de fevereiro de 2018</vt:lpstr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SENHOR DOUTOR JUIZ DE DIREITO DA COMARCA DE BRAZÓPOLIS</dc:title>
  <dc:creator>governo</dc:creator>
  <cp:lastModifiedBy>Juliana</cp:lastModifiedBy>
  <cp:revision>7</cp:revision>
  <cp:lastPrinted>2018-02-27T18:54:00Z</cp:lastPrinted>
  <dcterms:created xsi:type="dcterms:W3CDTF">2018-02-27T18:52:00Z</dcterms:created>
  <dcterms:modified xsi:type="dcterms:W3CDTF">2018-02-28T17:13:00Z</dcterms:modified>
</cp:coreProperties>
</file>